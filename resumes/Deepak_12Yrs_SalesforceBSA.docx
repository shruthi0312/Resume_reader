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Style w:val="TableGrid"/>
        <w:tblW w:w="1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567"/>
        <w:gridCol w:w="1143"/>
        <w:gridCol w:w="6390"/>
        <w:gridCol w:w="4135"/>
      </w:tblGrid>
      <w:tr w14:paraId="503E78F2" w14:textId="77777777" w:rsidTr="002A100D">
        <w:tblPrEx>
          <w:tblW w:w="1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rPr>
          <w:trHeight w:val="1418"/>
        </w:trPr>
        <w:tc>
          <w:tcPr>
            <w:tcW w:w="567" w:type="dxa"/>
            <w:shd w:val="clear" w:color="auto" w:fill="FFFFFF" w:themeFill="background1"/>
          </w:tcPr>
          <w:p w:rsidR="00D51D8C" w:rsidRPr="00DB3159" w:rsidP="00AC16D3" w14:paraId="4D012B3C" w14:textId="07B7150B">
            <w:pPr>
              <w:ind w:left="360" w:right="360"/>
              <w:jc w:val="both"/>
              <w:rPr>
                <w:rFonts w:asciiTheme="majorHAnsi" w:hAnsiTheme="majorHAnsi"/>
                <w:color w:val="000000" w:themeColor="text1"/>
                <w:sz w:val="6"/>
              </w:rPr>
            </w:pPr>
          </w:p>
          <w:p w:rsidR="00D51D8C" w:rsidRPr="00DB3159" w:rsidP="00AC16D3" w14:paraId="40E477C3" w14:textId="0B05300C">
            <w:pPr>
              <w:ind w:left="-108" w:right="360"/>
              <w:jc w:val="both"/>
              <w:rPr>
                <w:rFonts w:asciiTheme="majorHAnsi" w:hAnsiTheme="majorHAnsi"/>
                <w:color w:val="000000" w:themeColor="text1"/>
              </w:rPr>
            </w:pPr>
          </w:p>
          <w:p w:rsidR="00D51D8C" w:rsidRPr="00DB3159" w:rsidP="00AC16D3" w14:paraId="17D33AF3" w14:textId="211288E9">
            <w:pPr>
              <w:ind w:left="-108" w:right="360"/>
              <w:jc w:val="both"/>
              <w:rPr>
                <w:rFonts w:asciiTheme="majorHAnsi" w:hAnsiTheme="majorHAnsi"/>
                <w:color w:val="000000" w:themeColor="text1"/>
              </w:rPr>
            </w:pPr>
          </w:p>
          <w:p w:rsidR="00D51D8C" w:rsidRPr="00DB3159" w:rsidP="00AC16D3" w14:paraId="1D893E37" w14:textId="77777777">
            <w:pPr>
              <w:ind w:left="360" w:right="360"/>
              <w:jc w:val="both"/>
              <w:rPr>
                <w:rFonts w:asciiTheme="majorHAnsi" w:hAnsiTheme="majorHAnsi"/>
                <w:color w:val="000000" w:themeColor="text1"/>
              </w:rPr>
            </w:pPr>
          </w:p>
        </w:tc>
        <w:tc>
          <w:tcPr>
            <w:tcW w:w="1143" w:type="dxa"/>
            <w:shd w:val="clear" w:color="auto" w:fill="FFFFFF" w:themeFill="background1"/>
          </w:tcPr>
          <w:p w:rsidR="00D51D8C" w:rsidRPr="00DB3159" w:rsidP="00AC16D3" w14:paraId="352497D4" w14:textId="392AE2DB">
            <w:pPr>
              <w:ind w:left="360" w:right="360"/>
              <w:jc w:val="both"/>
              <w:rPr>
                <w:rFonts w:asciiTheme="majorHAnsi" w:hAnsiTheme="majorHAnsi"/>
                <w:color w:val="000000" w:themeColor="text1"/>
              </w:rPr>
            </w:pPr>
            <w:r w:rsidRPr="0034099E">
              <w:rPr>
                <w:rFonts w:asciiTheme="majorHAnsi" w:hAnsiTheme="majorHAnsi" w:cstheme="minorHAnsi"/>
                <w:b/>
                <w:noProof/>
                <w:color w:val="000000" w:themeColor="text1"/>
                <w:sz w:val="32"/>
              </w:rPr>
              <w:drawing>
                <wp:anchor distT="0" distB="0" distL="114300" distR="114300" simplePos="0" relativeHeight="251691008" behindDoc="0" locked="0" layoutInCell="1" allowOverlap="1">
                  <wp:simplePos x="0" y="0"/>
                  <wp:positionH relativeFrom="column">
                    <wp:posOffset>-312420</wp:posOffset>
                  </wp:positionH>
                  <wp:positionV relativeFrom="paragraph">
                    <wp:posOffset>146050</wp:posOffset>
                  </wp:positionV>
                  <wp:extent cx="901700" cy="1009650"/>
                  <wp:effectExtent l="19050" t="19050" r="12700"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11004" name=""/>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901700" cy="1009650"/>
                          </a:xfrm>
                          <a:prstGeom prst="ellipse">
                            <a:avLst/>
                          </a:prstGeom>
                          <a:ln>
                            <a:solidFill>
                              <a:schemeClr val="accent6">
                                <a:lumMod val="50000"/>
                              </a:schemeClr>
                            </a:solidFill>
                          </a:ln>
                        </pic:spPr>
                      </pic:pic>
                    </a:graphicData>
                  </a:graphic>
                  <wp14:sizeRelH relativeFrom="margin">
                    <wp14:pctWidth>0</wp14:pctWidth>
                  </wp14:sizeRelH>
                  <wp14:sizeRelV relativeFrom="margin">
                    <wp14:pctHeight>0</wp14:pctHeight>
                  </wp14:sizeRelV>
                </wp:anchor>
              </w:drawing>
            </w:r>
          </w:p>
          <w:p w:rsidR="00D51D8C" w:rsidRPr="00DB3159" w:rsidP="00AC16D3" w14:paraId="57E15D4E" w14:textId="5F757C35">
            <w:pPr>
              <w:ind w:left="132" w:right="5"/>
              <w:jc w:val="both"/>
              <w:rPr>
                <w:rFonts w:asciiTheme="majorHAnsi" w:hAnsiTheme="majorHAnsi"/>
                <w:color w:val="000000" w:themeColor="text1"/>
              </w:rPr>
            </w:pPr>
          </w:p>
        </w:tc>
        <w:tc>
          <w:tcPr>
            <w:tcW w:w="6390" w:type="dxa"/>
            <w:shd w:val="clear" w:color="auto" w:fill="FFFFFF" w:themeFill="background1"/>
            <w:vAlign w:val="center"/>
          </w:tcPr>
          <w:p w:rsidR="00BE3CF8" w:rsidRPr="00BE3CF8" w:rsidP="00AC16D3" w14:paraId="49E2A7EC" w14:textId="77777777">
            <w:pPr>
              <w:ind w:right="360"/>
              <w:jc w:val="both"/>
              <w:rPr>
                <w:rFonts w:asciiTheme="majorHAnsi" w:hAnsiTheme="majorHAnsi"/>
                <w:b/>
                <w:sz w:val="14"/>
              </w:rPr>
            </w:pPr>
          </w:p>
          <w:p w:rsidR="00E62654" w:rsidRPr="00BE3CF8" w:rsidP="00AC16D3" w14:paraId="7BC56980" w14:textId="728A977E">
            <w:pPr>
              <w:ind w:right="360"/>
              <w:jc w:val="both"/>
              <w:rPr>
                <w:rFonts w:asciiTheme="majorHAnsi" w:hAnsiTheme="majorHAnsi"/>
                <w:b/>
                <w:sz w:val="36"/>
              </w:rPr>
            </w:pPr>
            <w:r w:rsidRPr="00BE3CF8">
              <w:rPr>
                <w:rFonts w:asciiTheme="majorHAnsi" w:hAnsiTheme="majorHAnsi"/>
                <w:b/>
                <w:sz w:val="36"/>
              </w:rPr>
              <w:t>DEEPAK M.R</w:t>
            </w:r>
          </w:p>
          <w:p w:rsidR="00D51D8C" w:rsidRPr="00E277AA" w:rsidP="00AC16D3" w14:paraId="7FB5579F" w14:textId="41FEDD5C">
            <w:pPr>
              <w:ind w:right="360"/>
              <w:jc w:val="both"/>
              <w:rPr>
                <w:rFonts w:asciiTheme="majorHAnsi" w:hAnsiTheme="majorHAnsi"/>
                <w:color w:val="C7A163"/>
                <w:sz w:val="20"/>
              </w:rPr>
            </w:pPr>
            <w:r w:rsidRPr="00994D2C">
              <w:rPr>
                <w:rFonts w:asciiTheme="majorHAnsi" w:hAnsiTheme="majorHAnsi"/>
                <w:b/>
                <w:color w:val="C7A163"/>
                <w:sz w:val="20"/>
              </w:rPr>
              <w:t>Lead Business Analyst</w:t>
            </w:r>
          </w:p>
          <w:p w:rsidR="009B039D" w:rsidRPr="003B1FD0" w:rsidP="0083717B" w14:paraId="18C4A39A" w14:textId="195A0F69">
            <w:pPr>
              <w:tabs>
                <w:tab w:val="left" w:pos="4797"/>
              </w:tabs>
              <w:ind w:right="770"/>
              <w:jc w:val="both"/>
              <w:rPr>
                <w:rFonts w:asciiTheme="majorHAnsi" w:hAnsiTheme="majorHAnsi"/>
                <w:b/>
                <w:color w:val="000000" w:themeColor="text1"/>
                <w:sz w:val="4"/>
              </w:rPr>
            </w:pPr>
            <w:r w:rsidRPr="00DF661D">
              <w:rPr>
                <w:rFonts w:asciiTheme="majorHAnsi" w:hAnsiTheme="majorHAnsi"/>
                <w:b/>
                <w:color w:val="000000" w:themeColor="text1"/>
                <w:spacing w:val="-6"/>
                <w:sz w:val="18"/>
              </w:rPr>
              <w:t xml:space="preserve">Seasoned Lead Business Analyst Professional </w:t>
            </w:r>
            <w:r w:rsidRPr="00DF661D">
              <w:rPr>
                <w:rFonts w:asciiTheme="majorHAnsi" w:hAnsiTheme="majorHAnsi"/>
                <w:color w:val="000000" w:themeColor="text1"/>
                <w:spacing w:val="-6"/>
                <w:sz w:val="18"/>
              </w:rPr>
              <w:t xml:space="preserve">with Blend of Business, Technologies &amp; Functionalities </w:t>
            </w:r>
            <w:r w:rsidRPr="00DF661D">
              <w:rPr>
                <w:rFonts w:asciiTheme="majorHAnsi" w:hAnsiTheme="majorHAnsi"/>
                <w:b/>
                <w:color w:val="000000" w:themeColor="text1"/>
                <w:spacing w:val="-6"/>
                <w:sz w:val="18"/>
              </w:rPr>
              <w:t>comprising of over 1</w:t>
            </w:r>
            <w:r w:rsidR="0098348D">
              <w:rPr>
                <w:rFonts w:asciiTheme="majorHAnsi" w:hAnsiTheme="majorHAnsi"/>
                <w:b/>
                <w:color w:val="000000" w:themeColor="text1"/>
                <w:spacing w:val="-6"/>
                <w:sz w:val="18"/>
              </w:rPr>
              <w:t>2</w:t>
            </w:r>
            <w:r w:rsidRPr="00DF661D">
              <w:rPr>
                <w:rFonts w:asciiTheme="majorHAnsi" w:hAnsiTheme="majorHAnsi"/>
                <w:b/>
                <w:color w:val="000000" w:themeColor="text1"/>
                <w:spacing w:val="-6"/>
                <w:sz w:val="18"/>
              </w:rPr>
              <w:t xml:space="preserve"> years </w:t>
            </w:r>
            <w:r w:rsidRPr="00DF661D">
              <w:rPr>
                <w:rFonts w:asciiTheme="majorHAnsi" w:hAnsiTheme="majorHAnsi"/>
                <w:color w:val="000000" w:themeColor="text1"/>
                <w:spacing w:val="-6"/>
                <w:sz w:val="18"/>
              </w:rPr>
              <w:t>of experience in</w:t>
            </w:r>
            <w:r w:rsidRPr="00DF661D">
              <w:rPr>
                <w:rFonts w:asciiTheme="majorHAnsi" w:hAnsiTheme="majorHAnsi"/>
                <w:b/>
                <w:color w:val="000000" w:themeColor="text1"/>
                <w:spacing w:val="-6"/>
                <w:sz w:val="18"/>
              </w:rPr>
              <w:t xml:space="preserve"> </w:t>
            </w:r>
            <w:r w:rsidR="008D39B3">
              <w:rPr>
                <w:rFonts w:asciiTheme="majorHAnsi" w:hAnsiTheme="majorHAnsi"/>
                <w:b/>
                <w:color w:val="000000" w:themeColor="text1"/>
                <w:spacing w:val="-6"/>
                <w:sz w:val="18"/>
              </w:rPr>
              <w:t>Working with a global team</w:t>
            </w:r>
            <w:r w:rsidR="00DC1B4A">
              <w:rPr>
                <w:rFonts w:asciiTheme="majorHAnsi" w:hAnsiTheme="majorHAnsi"/>
                <w:b/>
                <w:color w:val="000000" w:themeColor="text1"/>
                <w:spacing w:val="-6"/>
                <w:sz w:val="18"/>
              </w:rPr>
              <w:t xml:space="preserve">, played back requirements to C-suite level, </w:t>
            </w:r>
            <w:r w:rsidRPr="00DF661D">
              <w:rPr>
                <w:rFonts w:asciiTheme="majorHAnsi" w:hAnsiTheme="majorHAnsi"/>
                <w:b/>
                <w:bCs/>
                <w:color w:val="000000" w:themeColor="text1"/>
                <w:spacing w:val="-6"/>
                <w:sz w:val="18"/>
              </w:rPr>
              <w:t>Product Management</w:t>
            </w:r>
            <w:r w:rsidRPr="00DF661D">
              <w:rPr>
                <w:rFonts w:asciiTheme="majorHAnsi" w:hAnsiTheme="majorHAnsi"/>
                <w:b/>
                <w:color w:val="000000" w:themeColor="text1"/>
                <w:spacing w:val="-6"/>
                <w:sz w:val="18"/>
              </w:rPr>
              <w:t xml:space="preserve">, Requirement Gathering, User Stories, Wire Frame, Business Analysis, </w:t>
            </w:r>
            <w:r w:rsidR="00BC7679">
              <w:rPr>
                <w:rFonts w:asciiTheme="majorHAnsi" w:hAnsiTheme="majorHAnsi"/>
                <w:b/>
                <w:color w:val="000000" w:themeColor="text1"/>
                <w:spacing w:val="-6"/>
                <w:sz w:val="18"/>
              </w:rPr>
              <w:t>Solution Design</w:t>
            </w:r>
            <w:r w:rsidRPr="00DF661D">
              <w:rPr>
                <w:rFonts w:asciiTheme="majorHAnsi" w:hAnsiTheme="majorHAnsi"/>
                <w:b/>
                <w:color w:val="000000" w:themeColor="text1"/>
                <w:spacing w:val="-6"/>
                <w:sz w:val="18"/>
              </w:rPr>
              <w:t>, Project Management &amp; Scrum / Agile Methodologies</w:t>
            </w:r>
            <w:r w:rsidRPr="00DF661D">
              <w:rPr>
                <w:rFonts w:asciiTheme="majorHAnsi" w:hAnsiTheme="majorHAnsi"/>
                <w:color w:val="000000" w:themeColor="text1"/>
                <w:spacing w:val="-6"/>
                <w:sz w:val="18"/>
              </w:rPr>
              <w:t xml:space="preserve">; targeting challenging </w:t>
            </w:r>
            <w:r w:rsidR="00666E4E">
              <w:rPr>
                <w:rFonts w:asciiTheme="majorHAnsi" w:hAnsiTheme="majorHAnsi"/>
                <w:color w:val="000000" w:themeColor="text1"/>
                <w:spacing w:val="-6"/>
                <w:sz w:val="18"/>
              </w:rPr>
              <w:t>work</w:t>
            </w:r>
            <w:r w:rsidRPr="00DF661D">
              <w:rPr>
                <w:rFonts w:asciiTheme="majorHAnsi" w:hAnsiTheme="majorHAnsi"/>
                <w:color w:val="000000" w:themeColor="text1"/>
                <w:spacing w:val="-6"/>
                <w:sz w:val="18"/>
              </w:rPr>
              <w:t xml:space="preserve"> with an organization </w:t>
            </w:r>
            <w:r w:rsidR="00BC7679">
              <w:rPr>
                <w:rFonts w:asciiTheme="majorHAnsi" w:hAnsiTheme="majorHAnsi"/>
                <w:color w:val="000000" w:themeColor="text1"/>
                <w:spacing w:val="-6"/>
                <w:sz w:val="18"/>
              </w:rPr>
              <w:t xml:space="preserve">preferably </w:t>
            </w:r>
            <w:r w:rsidRPr="00DF661D">
              <w:rPr>
                <w:rFonts w:asciiTheme="majorHAnsi" w:hAnsiTheme="majorHAnsi"/>
                <w:b/>
                <w:color w:val="000000" w:themeColor="text1"/>
                <w:spacing w:val="-6"/>
                <w:sz w:val="18"/>
              </w:rPr>
              <w:t xml:space="preserve">in </w:t>
            </w:r>
            <w:r w:rsidR="00666E4E">
              <w:rPr>
                <w:rFonts w:asciiTheme="majorHAnsi" w:hAnsiTheme="majorHAnsi"/>
                <w:b/>
                <w:color w:val="000000" w:themeColor="text1"/>
                <w:spacing w:val="-6"/>
                <w:sz w:val="18"/>
              </w:rPr>
              <w:t xml:space="preserve">Chennai, </w:t>
            </w:r>
            <w:r w:rsidRPr="00DF661D">
              <w:rPr>
                <w:rFonts w:asciiTheme="majorHAnsi" w:hAnsiTheme="majorHAnsi"/>
                <w:b/>
                <w:color w:val="000000" w:themeColor="text1"/>
                <w:spacing w:val="-6"/>
                <w:sz w:val="18"/>
              </w:rPr>
              <w:t>Bangalore,</w:t>
            </w:r>
            <w:r w:rsidR="00666E4E">
              <w:rPr>
                <w:rFonts w:asciiTheme="majorHAnsi" w:hAnsiTheme="majorHAnsi"/>
                <w:b/>
                <w:color w:val="000000" w:themeColor="text1"/>
                <w:spacing w:val="-6"/>
                <w:sz w:val="18"/>
              </w:rPr>
              <w:t xml:space="preserve"> </w:t>
            </w:r>
            <w:r w:rsidRPr="00DF661D">
              <w:rPr>
                <w:rFonts w:asciiTheme="majorHAnsi" w:hAnsiTheme="majorHAnsi"/>
                <w:b/>
                <w:color w:val="000000" w:themeColor="text1"/>
                <w:spacing w:val="-6"/>
                <w:sz w:val="18"/>
              </w:rPr>
              <w:t xml:space="preserve">UAE </w:t>
            </w:r>
            <w:r w:rsidR="00BC7679">
              <w:rPr>
                <w:rFonts w:asciiTheme="majorHAnsi" w:hAnsiTheme="majorHAnsi"/>
                <w:b/>
                <w:color w:val="000000" w:themeColor="text1"/>
                <w:spacing w:val="-6"/>
                <w:sz w:val="18"/>
              </w:rPr>
              <w:t>,</w:t>
            </w:r>
            <w:r w:rsidR="00BC7679">
              <w:rPr>
                <w:rFonts w:asciiTheme="majorHAnsi" w:hAnsiTheme="majorHAnsi"/>
                <w:b/>
                <w:color w:val="000000" w:themeColor="text1"/>
                <w:spacing w:val="-6"/>
                <w:sz w:val="18"/>
              </w:rPr>
              <w:t xml:space="preserve"> </w:t>
            </w:r>
            <w:r w:rsidRPr="00DF661D">
              <w:rPr>
                <w:rFonts w:asciiTheme="majorHAnsi" w:hAnsiTheme="majorHAnsi"/>
                <w:b/>
                <w:color w:val="000000" w:themeColor="text1"/>
                <w:spacing w:val="-6"/>
                <w:sz w:val="18"/>
              </w:rPr>
              <w:t>UK</w:t>
            </w:r>
            <w:r w:rsidR="00BC7679">
              <w:rPr>
                <w:rFonts w:asciiTheme="majorHAnsi" w:hAnsiTheme="majorHAnsi"/>
                <w:b/>
                <w:color w:val="000000" w:themeColor="text1"/>
                <w:spacing w:val="-6"/>
                <w:sz w:val="18"/>
              </w:rPr>
              <w:t xml:space="preserve"> &amp; Europe</w:t>
            </w:r>
            <w:r w:rsidRPr="00DF661D">
              <w:rPr>
                <w:rFonts w:asciiTheme="majorHAnsi" w:hAnsiTheme="majorHAnsi"/>
                <w:b/>
                <w:color w:val="000000" w:themeColor="text1"/>
                <w:spacing w:val="-6"/>
                <w:sz w:val="18"/>
              </w:rPr>
              <w:t>.</w:t>
            </w:r>
            <w:r w:rsidRPr="00E84736" w:rsidR="00E84736">
              <w:rPr>
                <w:rFonts w:ascii="Times New Roman" w:eastAsia="Calibri" w:hAnsi="Times New Roman" w:cs="Times New Roman"/>
                <w:sz w:val="14"/>
                <w:szCs w:val="14"/>
              </w:rPr>
              <w:t>       </w:t>
            </w:r>
          </w:p>
        </w:tc>
        <w:tc>
          <w:tcPr>
            <w:tcW w:w="4135" w:type="dxa"/>
            <w:shd w:val="clear" w:color="auto" w:fill="FFFFFF" w:themeFill="background1"/>
          </w:tcPr>
          <w:tbl>
            <w:tblPr>
              <w:tblStyle w:val="TableGrid"/>
              <w:tblpPr w:leftFromText="180" w:rightFromText="180" w:vertAnchor="page" w:horzAnchor="margin" w:tblpXSpec="center" w:tblpY="231"/>
              <w:tblOverlap w:val="never"/>
              <w:tblW w:w="4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90"/>
              <w:gridCol w:w="810"/>
            </w:tblGrid>
            <w:tr w14:paraId="191F5CB5" w14:textId="77777777" w:rsidTr="00994D2C">
              <w:tblPrEx>
                <w:tblW w:w="4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05"/>
              </w:trPr>
              <w:tc>
                <w:tcPr>
                  <w:tcW w:w="3690" w:type="dxa"/>
                  <w:vAlign w:val="center"/>
                </w:tcPr>
                <w:p w:rsidR="00A47C0B" w:rsidRPr="00BE3CF8" w:rsidP="008E7105" w14:paraId="4AC51965" w14:textId="77777777">
                  <w:pPr>
                    <w:jc w:val="right"/>
                    <w:rPr>
                      <w:rFonts w:asciiTheme="majorHAnsi" w:hAnsiTheme="majorHAnsi"/>
                      <w:color w:val="000000" w:themeColor="text1"/>
                      <w:sz w:val="4"/>
                    </w:rPr>
                  </w:pPr>
                </w:p>
                <w:p w:rsidR="00D51D8C" w:rsidRPr="00BE3CF8" w:rsidP="008E7105" w14:paraId="066C185A" w14:textId="2315074A">
                  <w:pPr>
                    <w:jc w:val="right"/>
                    <w:rPr>
                      <w:rFonts w:asciiTheme="majorHAnsi" w:hAnsiTheme="majorHAnsi"/>
                      <w:color w:val="000000" w:themeColor="text1"/>
                      <w:sz w:val="18"/>
                    </w:rPr>
                  </w:pPr>
                  <w:r w:rsidRPr="00BE3CF8">
                    <w:rPr>
                      <w:rFonts w:asciiTheme="majorHAnsi" w:hAnsiTheme="majorHAnsi"/>
                      <w:color w:val="000000" w:themeColor="text1"/>
                      <w:sz w:val="18"/>
                      <w:lang w:val="en-IN"/>
                    </w:rPr>
                    <w:t>+91</w:t>
                  </w:r>
                  <w:r w:rsidRPr="00BE3CF8">
                    <w:rPr>
                      <w:rFonts w:asciiTheme="majorHAnsi" w:hAnsiTheme="majorHAnsi"/>
                      <w:color w:val="000000" w:themeColor="text1"/>
                      <w:sz w:val="18"/>
                    </w:rPr>
                    <w:t xml:space="preserve"> 9130115016</w:t>
                  </w:r>
                </w:p>
              </w:tc>
              <w:tc>
                <w:tcPr>
                  <w:tcW w:w="810" w:type="dxa"/>
                  <w:vAlign w:val="center"/>
                </w:tcPr>
                <w:p w:rsidR="00D51D8C" w:rsidRPr="00DB3159" w:rsidP="00AC16D3" w14:paraId="7BEEF44E" w14:textId="77777777">
                  <w:pPr>
                    <w:jc w:val="both"/>
                    <w:rPr>
                      <w:rFonts w:asciiTheme="majorHAnsi" w:hAnsiTheme="majorHAnsi"/>
                      <w:color w:val="000000" w:themeColor="text1"/>
                    </w:rPr>
                  </w:pPr>
                  <w:r w:rsidRPr="00DB3159">
                    <w:rPr>
                      <w:rFonts w:asciiTheme="majorHAnsi" w:hAnsiTheme="majorHAnsi"/>
                      <w:noProof/>
                      <w:color w:val="000000" w:themeColor="text1"/>
                    </w:rPr>
                    <mc:AlternateContent>
                      <mc:Choice Requires="wps">
                        <w:drawing>
                          <wp:inline distT="0" distB="0" distL="0" distR="0">
                            <wp:extent cx="90261" cy="155701"/>
                            <wp:effectExtent l="0" t="0" r="5080" b="0"/>
                            <wp:docPr id="242" name="Freeform 76">
                              <a:extLst xmlns:a="http://schemas.openxmlformats.org/drawingml/2006/main">
                                <a:ext xmlns:a="http://schemas.openxmlformats.org/drawingml/2006/main" uri="{FF2B5EF4-FFF2-40B4-BE49-F238E27FC236}">
                                  <a16:creationId xmlns:a16="http://schemas.microsoft.com/office/drawing/2014/main" id="{D397118D-370E-9F42-8F55-92A2208C4DDE}"/>
                                </a:ext>
                              </a:extLst>
                            </wp:docPr>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90261" cy="155701"/>
                                    </a:xfrm>
                                    <a:custGeom>
                                      <a:avLst/>
                                      <a:gdLst>
                                        <a:gd name="T0" fmla="*/ 106489 w 283"/>
                                        <a:gd name="T1" fmla="*/ 0 h 489"/>
                                        <a:gd name="T2" fmla="*/ 106489 w 283"/>
                                        <a:gd name="T3" fmla="*/ 0 h 489"/>
                                        <a:gd name="T4" fmla="*/ 19687 w 283"/>
                                        <a:gd name="T5" fmla="*/ 0 h 489"/>
                                        <a:gd name="T6" fmla="*/ 0 w 283"/>
                                        <a:gd name="T7" fmla="*/ 19756 h 489"/>
                                        <a:gd name="T8" fmla="*/ 0 w 283"/>
                                        <a:gd name="T9" fmla="*/ 194862 h 489"/>
                                        <a:gd name="T10" fmla="*/ 19687 w 283"/>
                                        <a:gd name="T11" fmla="*/ 219107 h 489"/>
                                        <a:gd name="T12" fmla="*/ 106489 w 283"/>
                                        <a:gd name="T13" fmla="*/ 219107 h 489"/>
                                        <a:gd name="T14" fmla="*/ 126176 w 283"/>
                                        <a:gd name="T15" fmla="*/ 194862 h 489"/>
                                        <a:gd name="T16" fmla="*/ 126176 w 283"/>
                                        <a:gd name="T17" fmla="*/ 19756 h 489"/>
                                        <a:gd name="T18" fmla="*/ 106489 w 283"/>
                                        <a:gd name="T19" fmla="*/ 0 h 489"/>
                                        <a:gd name="T20" fmla="*/ 63088 w 283"/>
                                        <a:gd name="T21" fmla="*/ 206535 h 489"/>
                                        <a:gd name="T22" fmla="*/ 63088 w 283"/>
                                        <a:gd name="T23" fmla="*/ 206535 h 489"/>
                                        <a:gd name="T24" fmla="*/ 47428 w 283"/>
                                        <a:gd name="T25" fmla="*/ 198902 h 489"/>
                                        <a:gd name="T26" fmla="*/ 63088 w 283"/>
                                        <a:gd name="T27" fmla="*/ 186780 h 489"/>
                                        <a:gd name="T28" fmla="*/ 78748 w 283"/>
                                        <a:gd name="T29" fmla="*/ 198902 h 489"/>
                                        <a:gd name="T30" fmla="*/ 63088 w 283"/>
                                        <a:gd name="T31" fmla="*/ 206535 h 489"/>
                                        <a:gd name="T32" fmla="*/ 110515 w 283"/>
                                        <a:gd name="T33" fmla="*/ 175106 h 489"/>
                                        <a:gd name="T34" fmla="*/ 110515 w 283"/>
                                        <a:gd name="T35" fmla="*/ 175106 h 489"/>
                                        <a:gd name="T36" fmla="*/ 15660 w 283"/>
                                        <a:gd name="T37" fmla="*/ 175106 h 489"/>
                                        <a:gd name="T38" fmla="*/ 15660 w 283"/>
                                        <a:gd name="T39" fmla="*/ 27837 h 489"/>
                                        <a:gd name="T40" fmla="*/ 110515 w 283"/>
                                        <a:gd name="T41" fmla="*/ 27837 h 489"/>
                                        <a:gd name="T42" fmla="*/ 110515 w 283"/>
                                        <a:gd name="T43" fmla="*/ 175106 h 48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fill="norm" h="489" w="283" stroke="1">
                                          <a:moveTo>
                                            <a:pt x="238" y="0"/>
                                          </a:moveTo>
                                          <a:lnTo>
                                            <a:pt x="238" y="0"/>
                                          </a:lnTo>
                                          <a:cubicBezTo>
                                            <a:pt x="44" y="0"/>
                                            <a:pt x="44" y="0"/>
                                            <a:pt x="44" y="0"/>
                                          </a:cubicBezTo>
                                          <a:cubicBezTo>
                                            <a:pt x="17" y="0"/>
                                            <a:pt x="0" y="18"/>
                                            <a:pt x="0" y="44"/>
                                          </a:cubicBezTo>
                                          <a:cubicBezTo>
                                            <a:pt x="0" y="434"/>
                                            <a:pt x="0" y="434"/>
                                            <a:pt x="0" y="434"/>
                                          </a:cubicBezTo>
                                          <a:cubicBezTo>
                                            <a:pt x="0" y="460"/>
                                            <a:pt x="17" y="488"/>
                                            <a:pt x="44" y="488"/>
                                          </a:cubicBezTo>
                                          <a:cubicBezTo>
                                            <a:pt x="238" y="488"/>
                                            <a:pt x="238" y="488"/>
                                            <a:pt x="238" y="488"/>
                                          </a:cubicBezTo>
                                          <a:cubicBezTo>
                                            <a:pt x="265" y="488"/>
                                            <a:pt x="282" y="460"/>
                                            <a:pt x="282" y="434"/>
                                          </a:cubicBezTo>
                                          <a:cubicBezTo>
                                            <a:pt x="282" y="44"/>
                                            <a:pt x="282" y="44"/>
                                            <a:pt x="282" y="44"/>
                                          </a:cubicBezTo>
                                          <a:cubicBezTo>
                                            <a:pt x="282" y="18"/>
                                            <a:pt x="265" y="0"/>
                                            <a:pt x="238" y="0"/>
                                          </a:cubicBezTo>
                                          <a:close/>
                                          <a:moveTo>
                                            <a:pt x="141" y="460"/>
                                          </a:moveTo>
                                          <a:lnTo>
                                            <a:pt x="141" y="460"/>
                                          </a:lnTo>
                                          <a:cubicBezTo>
                                            <a:pt x="123" y="460"/>
                                            <a:pt x="106" y="451"/>
                                            <a:pt x="106" y="443"/>
                                          </a:cubicBezTo>
                                          <a:cubicBezTo>
                                            <a:pt x="106" y="425"/>
                                            <a:pt x="123" y="416"/>
                                            <a:pt x="141" y="416"/>
                                          </a:cubicBezTo>
                                          <a:cubicBezTo>
                                            <a:pt x="159" y="416"/>
                                            <a:pt x="176" y="425"/>
                                            <a:pt x="176" y="443"/>
                                          </a:cubicBezTo>
                                          <a:cubicBezTo>
                                            <a:pt x="176" y="451"/>
                                            <a:pt x="159" y="460"/>
                                            <a:pt x="141" y="460"/>
                                          </a:cubicBezTo>
                                          <a:close/>
                                          <a:moveTo>
                                            <a:pt x="247" y="390"/>
                                          </a:moveTo>
                                          <a:lnTo>
                                            <a:pt x="247" y="390"/>
                                          </a:lnTo>
                                          <a:cubicBezTo>
                                            <a:pt x="35" y="390"/>
                                            <a:pt x="35" y="390"/>
                                            <a:pt x="35" y="390"/>
                                          </a:cubicBezTo>
                                          <a:cubicBezTo>
                                            <a:pt x="35" y="62"/>
                                            <a:pt x="35" y="62"/>
                                            <a:pt x="35" y="62"/>
                                          </a:cubicBezTo>
                                          <a:cubicBezTo>
                                            <a:pt x="247" y="62"/>
                                            <a:pt x="247" y="62"/>
                                            <a:pt x="247" y="62"/>
                                          </a:cubicBezTo>
                                          <a:lnTo>
                                            <a:pt x="247" y="390"/>
                                          </a:lnTo>
                                          <a:close/>
                                        </a:path>
                                      </a:pathLst>
                                    </a:custGeom>
                                    <a:solidFill>
                                      <a:srgbClr val="364455"/>
                                    </a:solidFill>
                                    <a:ln>
                                      <a:noFill/>
                                    </a:ln>
                                    <a:effectLst/>
                                  </wps:spPr>
                                  <wps:bodyPr wrap="none" lIns="34290" tIns="17145" rIns="34290" bIns="17145" anchor="ctr"/>
                                </wps:wsp>
                              </a:graphicData>
                            </a:graphic>
                          </wp:inline>
                        </w:drawing>
                      </mc:Choice>
                      <mc:Fallback>
                        <w:pict>
                          <v:shape id="Freeform 76" o:spid="_x0000_i1025" style="width:7.1pt;height:12.25pt;mso-left-percent:-10001;mso-position-horizontal-relative:char;mso-position-vertical-relative:line;mso-top-percent:-10001;mso-wrap-style:none;visibility:visible;v-text-anchor:middle" coordsize="283,489" path="m238,l238,c44,,44,,44,,17,,,18,,44,,434,,434,,434c,460,17,488,44,488c238,488,238,488,238,488c265,488,282,460,282,434c282,44,282,44,282,44,282,18,265,,238,xm141,460l141,460c123,460,106,451,106,443c106,425,123,416,141,416c159,416,176,425,176,443c176,451,159,460,141,460xm247,390l247,390c35,390,35,390,35,390,35,62,35,62,35,62c247,62,247,62,247,62l247,390xe" fillcolor="#364455" stroked="f">
                            <v:path o:connecttype="custom" o:connectlocs="33963970,0;33963970,0;6279040,0;0,6290448;0,62045416;6279040,69765192;33963970,69765192;40243010,62045416;40243010,6290448;33963970,0;20121505,65762180;20121505,65762180;15126851,63331780;20121505,59472051;25116160,63331780;20121505,65762180;35248037,55754968;35248037,55754968;4994655,55754968;4994655,8863494;35248037,8863494;35248037,55754968" o:connectangles="0,0,0,0,0,0,0,0,0,0,0,0,0,0,0,0,0,0,0,0,0,0"/>
                            <w10:wrap type="none"/>
                            <w10:anchorlock/>
                          </v:shape>
                        </w:pict>
                      </mc:Fallback>
                    </mc:AlternateContent>
                  </w:r>
                </w:p>
              </w:tc>
            </w:tr>
            <w:tr w14:paraId="74C90D90" w14:textId="77777777" w:rsidTr="00994D2C">
              <w:tblPrEx>
                <w:tblW w:w="4500" w:type="dxa"/>
                <w:tblLayout w:type="fixed"/>
                <w:tblLook w:val="04A0"/>
              </w:tblPrEx>
              <w:trPr>
                <w:trHeight w:val="405"/>
              </w:trPr>
              <w:tc>
                <w:tcPr>
                  <w:tcW w:w="3690" w:type="dxa"/>
                  <w:vAlign w:val="center"/>
                </w:tcPr>
                <w:p w:rsidR="00D51D8C" w:rsidRPr="00BE3CF8" w:rsidP="00BE3CF8" w14:paraId="5B11D865" w14:textId="69E8B0D6">
                  <w:pPr>
                    <w:jc w:val="right"/>
                    <w:rPr>
                      <w:rFonts w:asciiTheme="majorHAnsi" w:hAnsiTheme="majorHAnsi"/>
                      <w:color w:val="000000" w:themeColor="text1"/>
                      <w:sz w:val="18"/>
                      <w:lang w:val="en-IN"/>
                    </w:rPr>
                  </w:pPr>
                  <w:r w:rsidRPr="00BE3CF8">
                    <w:rPr>
                      <w:rFonts w:asciiTheme="majorHAnsi" w:hAnsiTheme="majorHAnsi"/>
                      <w:color w:val="000000" w:themeColor="text1"/>
                      <w:sz w:val="18"/>
                      <w:lang w:val="en-IN"/>
                    </w:rPr>
                    <w:t>deepakmr0808@gmail.com</w:t>
                  </w:r>
                </w:p>
              </w:tc>
              <w:tc>
                <w:tcPr>
                  <w:tcW w:w="810" w:type="dxa"/>
                  <w:vAlign w:val="center"/>
                </w:tcPr>
                <w:p w:rsidR="00D51D8C" w:rsidRPr="00DB3159" w:rsidP="00AC16D3" w14:paraId="56A78C95" w14:textId="77777777">
                  <w:pPr>
                    <w:jc w:val="both"/>
                    <w:rPr>
                      <w:rFonts w:asciiTheme="majorHAnsi" w:hAnsiTheme="majorHAnsi"/>
                      <w:color w:val="000000" w:themeColor="text1"/>
                    </w:rPr>
                  </w:pPr>
                  <w:r w:rsidRPr="00DB3159">
                    <w:rPr>
                      <w:rFonts w:asciiTheme="majorHAnsi" w:hAnsiTheme="majorHAnsi"/>
                      <w:noProof/>
                      <w:color w:val="000000" w:themeColor="text1"/>
                    </w:rPr>
                    <mc:AlternateContent>
                      <mc:Choice Requires="wps">
                        <w:drawing>
                          <wp:inline distT="0" distB="0" distL="0" distR="0">
                            <wp:extent cx="144855" cy="100972"/>
                            <wp:effectExtent l="0" t="0" r="7620" b="0"/>
                            <wp:docPr id="354" name="Freeform 160">
                              <a:extLst xmlns:a="http://schemas.openxmlformats.org/drawingml/2006/main">
                                <a:ext xmlns:a="http://schemas.openxmlformats.org/drawingml/2006/main" uri="{FF2B5EF4-FFF2-40B4-BE49-F238E27FC236}">
                                  <a16:creationId xmlns:a16="http://schemas.microsoft.com/office/drawing/2014/main" id="{B79CDACE-7069-964D-AD80-EFFA0E72E609}"/>
                                </a:ext>
                              </a:extLst>
                            </wp:docPr>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44855" cy="100972"/>
                                    </a:xfrm>
                                    <a:custGeom>
                                      <a:avLst/>
                                      <a:gdLst>
                                        <a:gd name="T0" fmla="*/ 147286 w 601"/>
                                        <a:gd name="T1" fmla="*/ 68912 h 418"/>
                                        <a:gd name="T2" fmla="*/ 147286 w 601"/>
                                        <a:gd name="T3" fmla="*/ 68912 h 418"/>
                                        <a:gd name="T4" fmla="*/ 213026 w 601"/>
                                        <a:gd name="T5" fmla="*/ 2526 h 418"/>
                                        <a:gd name="T6" fmla="*/ 215541 w 601"/>
                                        <a:gd name="T7" fmla="*/ 10102 h 418"/>
                                        <a:gd name="T8" fmla="*/ 215541 w 601"/>
                                        <a:gd name="T9" fmla="*/ 139989 h 418"/>
                                        <a:gd name="T10" fmla="*/ 213026 w 601"/>
                                        <a:gd name="T11" fmla="*/ 147927 h 418"/>
                                        <a:gd name="T12" fmla="*/ 147286 w 601"/>
                                        <a:gd name="T13" fmla="*/ 68912 h 418"/>
                                        <a:gd name="T14" fmla="*/ 2515 w 601"/>
                                        <a:gd name="T15" fmla="*/ 2526 h 418"/>
                                        <a:gd name="T16" fmla="*/ 2515 w 601"/>
                                        <a:gd name="T17" fmla="*/ 2526 h 418"/>
                                        <a:gd name="T18" fmla="*/ 10059 w 601"/>
                                        <a:gd name="T19" fmla="*/ 0 h 418"/>
                                        <a:gd name="T20" fmla="*/ 205482 w 601"/>
                                        <a:gd name="T21" fmla="*/ 0 h 418"/>
                                        <a:gd name="T22" fmla="*/ 213026 w 601"/>
                                        <a:gd name="T23" fmla="*/ 2526 h 418"/>
                                        <a:gd name="T24" fmla="*/ 106693 w 601"/>
                                        <a:gd name="T25" fmla="*/ 86591 h 418"/>
                                        <a:gd name="T26" fmla="*/ 2515 w 601"/>
                                        <a:gd name="T27" fmla="*/ 2526 h 418"/>
                                        <a:gd name="T28" fmla="*/ 2515 w 601"/>
                                        <a:gd name="T29" fmla="*/ 147927 h 418"/>
                                        <a:gd name="T30" fmla="*/ 2515 w 601"/>
                                        <a:gd name="T31" fmla="*/ 147927 h 418"/>
                                        <a:gd name="T32" fmla="*/ 0 w 601"/>
                                        <a:gd name="T33" fmla="*/ 139989 h 418"/>
                                        <a:gd name="T34" fmla="*/ 0 w 601"/>
                                        <a:gd name="T35" fmla="*/ 10102 h 418"/>
                                        <a:gd name="T36" fmla="*/ 2515 w 601"/>
                                        <a:gd name="T37" fmla="*/ 2526 h 418"/>
                                        <a:gd name="T38" fmla="*/ 68614 w 601"/>
                                        <a:gd name="T39" fmla="*/ 68912 h 418"/>
                                        <a:gd name="T40" fmla="*/ 2515 w 601"/>
                                        <a:gd name="T41" fmla="*/ 147927 h 418"/>
                                        <a:gd name="T42" fmla="*/ 106693 w 601"/>
                                        <a:gd name="T43" fmla="*/ 107157 h 418"/>
                                        <a:gd name="T44" fmla="*/ 106693 w 601"/>
                                        <a:gd name="T45" fmla="*/ 107157 h 418"/>
                                        <a:gd name="T46" fmla="*/ 134354 w 601"/>
                                        <a:gd name="T47" fmla="*/ 79014 h 418"/>
                                        <a:gd name="T48" fmla="*/ 213026 w 601"/>
                                        <a:gd name="T49" fmla="*/ 147927 h 418"/>
                                        <a:gd name="T50" fmla="*/ 205482 w 601"/>
                                        <a:gd name="T51" fmla="*/ 150452 h 418"/>
                                        <a:gd name="T52" fmla="*/ 10059 w 601"/>
                                        <a:gd name="T53" fmla="*/ 150452 h 418"/>
                                        <a:gd name="T54" fmla="*/ 2515 w 601"/>
                                        <a:gd name="T55" fmla="*/ 147927 h 418"/>
                                        <a:gd name="T56" fmla="*/ 78672 w 601"/>
                                        <a:gd name="T57" fmla="*/ 79014 h 418"/>
                                        <a:gd name="T58" fmla="*/ 106693 w 601"/>
                                        <a:gd name="T59" fmla="*/ 107157 h 41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fill="norm" h="418" w="601" stroke="1">
                                          <a:moveTo>
                                            <a:pt x="410" y="191"/>
                                          </a:moveTo>
                                          <a:lnTo>
                                            <a:pt x="410" y="191"/>
                                          </a:lnTo>
                                          <a:cubicBezTo>
                                            <a:pt x="593" y="7"/>
                                            <a:pt x="593" y="7"/>
                                            <a:pt x="593" y="7"/>
                                          </a:cubicBezTo>
                                          <a:cubicBezTo>
                                            <a:pt x="600" y="14"/>
                                            <a:pt x="600" y="21"/>
                                            <a:pt x="600" y="28"/>
                                          </a:cubicBezTo>
                                          <a:cubicBezTo>
                                            <a:pt x="600" y="388"/>
                                            <a:pt x="600" y="388"/>
                                            <a:pt x="600" y="388"/>
                                          </a:cubicBezTo>
                                          <a:cubicBezTo>
                                            <a:pt x="600" y="395"/>
                                            <a:pt x="600" y="403"/>
                                            <a:pt x="593" y="410"/>
                                          </a:cubicBezTo>
                                          <a:lnTo>
                                            <a:pt x="410" y="191"/>
                                          </a:lnTo>
                                          <a:close/>
                                          <a:moveTo>
                                            <a:pt x="7" y="7"/>
                                          </a:moveTo>
                                          <a:lnTo>
                                            <a:pt x="7" y="7"/>
                                          </a:lnTo>
                                          <a:cubicBezTo>
                                            <a:pt x="14" y="7"/>
                                            <a:pt x="21" y="0"/>
                                            <a:pt x="28" y="0"/>
                                          </a:cubicBezTo>
                                          <a:cubicBezTo>
                                            <a:pt x="572" y="0"/>
                                            <a:pt x="572" y="0"/>
                                            <a:pt x="572" y="0"/>
                                          </a:cubicBezTo>
                                          <a:cubicBezTo>
                                            <a:pt x="579" y="0"/>
                                            <a:pt x="586" y="7"/>
                                            <a:pt x="593" y="7"/>
                                          </a:cubicBezTo>
                                          <a:cubicBezTo>
                                            <a:pt x="297" y="240"/>
                                            <a:pt x="297" y="240"/>
                                            <a:pt x="297" y="240"/>
                                          </a:cubicBezTo>
                                          <a:lnTo>
                                            <a:pt x="7" y="7"/>
                                          </a:lnTo>
                                          <a:close/>
                                          <a:moveTo>
                                            <a:pt x="7" y="410"/>
                                          </a:moveTo>
                                          <a:lnTo>
                                            <a:pt x="7" y="410"/>
                                          </a:lnTo>
                                          <a:cubicBezTo>
                                            <a:pt x="0" y="403"/>
                                            <a:pt x="0" y="395"/>
                                            <a:pt x="0" y="388"/>
                                          </a:cubicBezTo>
                                          <a:cubicBezTo>
                                            <a:pt x="0" y="28"/>
                                            <a:pt x="0" y="28"/>
                                            <a:pt x="0" y="28"/>
                                          </a:cubicBezTo>
                                          <a:cubicBezTo>
                                            <a:pt x="0" y="21"/>
                                            <a:pt x="0" y="14"/>
                                            <a:pt x="7" y="7"/>
                                          </a:cubicBezTo>
                                          <a:cubicBezTo>
                                            <a:pt x="191" y="191"/>
                                            <a:pt x="191" y="191"/>
                                            <a:pt x="191" y="191"/>
                                          </a:cubicBezTo>
                                          <a:lnTo>
                                            <a:pt x="7" y="410"/>
                                          </a:lnTo>
                                          <a:close/>
                                          <a:moveTo>
                                            <a:pt x="297" y="297"/>
                                          </a:moveTo>
                                          <a:lnTo>
                                            <a:pt x="297" y="297"/>
                                          </a:lnTo>
                                          <a:cubicBezTo>
                                            <a:pt x="374" y="219"/>
                                            <a:pt x="374" y="219"/>
                                            <a:pt x="374" y="219"/>
                                          </a:cubicBezTo>
                                          <a:cubicBezTo>
                                            <a:pt x="593" y="410"/>
                                            <a:pt x="593" y="410"/>
                                            <a:pt x="593" y="410"/>
                                          </a:cubicBezTo>
                                          <a:cubicBezTo>
                                            <a:pt x="586" y="417"/>
                                            <a:pt x="579" y="417"/>
                                            <a:pt x="572" y="417"/>
                                          </a:cubicBezTo>
                                          <a:cubicBezTo>
                                            <a:pt x="28" y="417"/>
                                            <a:pt x="28" y="417"/>
                                            <a:pt x="28" y="417"/>
                                          </a:cubicBezTo>
                                          <a:cubicBezTo>
                                            <a:pt x="21" y="417"/>
                                            <a:pt x="14" y="417"/>
                                            <a:pt x="7" y="410"/>
                                          </a:cubicBezTo>
                                          <a:cubicBezTo>
                                            <a:pt x="219" y="219"/>
                                            <a:pt x="219" y="219"/>
                                            <a:pt x="219" y="219"/>
                                          </a:cubicBezTo>
                                          <a:lnTo>
                                            <a:pt x="297" y="297"/>
                                          </a:lnTo>
                                          <a:close/>
                                        </a:path>
                                      </a:pathLst>
                                    </a:custGeom>
                                    <a:solidFill>
                                      <a:srgbClr val="364455"/>
                                    </a:solidFill>
                                    <a:ln>
                                      <a:noFill/>
                                    </a:ln>
                                    <a:effectLst/>
                                  </wps:spPr>
                                  <wps:bodyPr wrap="none" anchor="ctr"/>
                                </wps:wsp>
                              </a:graphicData>
                            </a:graphic>
                          </wp:inline>
                        </w:drawing>
                      </mc:Choice>
                      <mc:Fallback>
                        <w:pict>
                          <v:shape id="Freeform 160" o:spid="_x0000_i1026" style="width:11.4pt;height:7.95pt;mso-left-percent:-10001;mso-position-horizontal-relative:char;mso-position-vertical-relative:line;mso-top-percent:-10001;mso-wrap-style:none;visibility:visible;v-text-anchor:middle" coordsize="601,418" path="m410,191l410,191c593,7,593,7,593,7c600,14,600,21,600,28c600,388,600,388,600,388c600,395,600,403,593,410l410,191xm7,7l7,7c14,7,21,,28,,572,,572,,572,c579,,586,7,593,7c297,240,297,240,297,240l7,7xm7,410l7,410c,403,,395,,388,,28,,28,,28,,21,,14,7,7,191,191,191,191,191,191l7,410xm297,297l297,297c374,219,374,219,374,219,593,410,593,410,593,410c586,417,579,417,572,417c28,417,28,417,28,417c21,417,14,417,7,410c219,219,219,219,219,219l297,297xe" fillcolor="#364455" stroked="f">
                            <v:path o:connecttype="custom" o:connectlocs="35499357,16646370;35499357,16646370;51344228,610180;51950402,2440237;51950402,33815716;51344228,35733218;35499357,16646370;606174,610180;606174,610180;2424453,0;49525949,0;51344228,610180;25715498,20916905;606174,610180;606174,35733218;606174,35733218;0,33815716;0,2440237;606174,610180;16537572,16646370;606174,35733218;25715498,25884824;25715498,25884824;32382444,19086607;51344228,35733218;49525949,36343156;2424453,36343156;606174,35733218;18961785,19086607;25715498,25884824" o:connectangles="0,0,0,0,0,0,0,0,0,0,0,0,0,0,0,0,0,0,0,0,0,0,0,0,0,0,0,0,0,0"/>
                            <w10:wrap type="none"/>
                            <w10:anchorlock/>
                          </v:shape>
                        </w:pict>
                      </mc:Fallback>
                    </mc:AlternateContent>
                  </w:r>
                </w:p>
              </w:tc>
            </w:tr>
            <w:tr w14:paraId="77217B83" w14:textId="77777777" w:rsidTr="00994D2C">
              <w:tblPrEx>
                <w:tblW w:w="4500" w:type="dxa"/>
                <w:tblLayout w:type="fixed"/>
                <w:tblLook w:val="04A0"/>
              </w:tblPrEx>
              <w:trPr>
                <w:trHeight w:val="405"/>
              </w:trPr>
              <w:tc>
                <w:tcPr>
                  <w:tcW w:w="3690" w:type="dxa"/>
                  <w:vAlign w:val="center"/>
                </w:tcPr>
                <w:p w:rsidR="00BE3CF8" w:rsidRPr="00BE3CF8" w:rsidP="00BE3CF8" w14:paraId="2F07D090" w14:textId="77777777">
                  <w:pPr>
                    <w:jc w:val="right"/>
                    <w:rPr>
                      <w:rFonts w:asciiTheme="majorHAnsi" w:hAnsiTheme="majorHAnsi"/>
                      <w:color w:val="4F81BD" w:themeColor="accent1"/>
                      <w:sz w:val="20"/>
                    </w:rPr>
                  </w:pPr>
                  <w:hyperlink r:id="rId6" w:history="1">
                    <w:r w:rsidRPr="00BE3CF8">
                      <w:rPr>
                        <w:rStyle w:val="Hyperlink"/>
                        <w:rFonts w:asciiTheme="majorHAnsi" w:hAnsiTheme="majorHAnsi"/>
                        <w:sz w:val="20"/>
                      </w:rPr>
                      <w:t>https://www.linkedin.com/in/deepak-m-r-a4575538</w:t>
                    </w:r>
                  </w:hyperlink>
                  <w:r w:rsidRPr="00BE3CF8">
                    <w:rPr>
                      <w:rFonts w:asciiTheme="majorHAnsi" w:hAnsiTheme="majorHAnsi"/>
                      <w:color w:val="4F81BD" w:themeColor="accent1"/>
                      <w:sz w:val="20"/>
                    </w:rPr>
                    <w:t xml:space="preserve"> (Kindly refer for Recommendations)</w:t>
                  </w:r>
                </w:p>
                <w:p w:rsidR="001270FC" w:rsidRPr="00ED67FB" w:rsidP="00BE3CF8" w14:paraId="23A0F6EC" w14:textId="77777777">
                  <w:pPr>
                    <w:jc w:val="right"/>
                    <w:rPr>
                      <w:rFonts w:asciiTheme="majorHAnsi" w:hAnsiTheme="majorHAnsi"/>
                      <w:sz w:val="4"/>
                      <w:highlight w:val="yellow"/>
                    </w:rPr>
                  </w:pPr>
                </w:p>
              </w:tc>
              <w:tc>
                <w:tcPr>
                  <w:tcW w:w="810" w:type="dxa"/>
                  <w:vAlign w:val="center"/>
                </w:tcPr>
                <w:p w:rsidR="001270FC" w:rsidRPr="00D93832" w:rsidP="00AC16D3" w14:paraId="712D6FA8" w14:textId="148E767E">
                  <w:pPr>
                    <w:jc w:val="both"/>
                    <w:rPr>
                      <w:rFonts w:asciiTheme="majorHAnsi" w:hAnsiTheme="majorHAnsi"/>
                      <w:b/>
                      <w:noProof/>
                      <w:color w:val="000000" w:themeColor="text1"/>
                      <w:highlight w:val="yellow"/>
                    </w:rPr>
                  </w:pPr>
                  <w:r>
                    <w:rPr>
                      <w:rFonts w:asciiTheme="majorHAnsi" w:hAnsiTheme="majorHAnsi"/>
                      <w:b/>
                      <w:noProof/>
                      <w:color w:val="000000" w:themeColor="text1"/>
                    </w:rPr>
                    <w:t>i</w:t>
                  </w:r>
                  <w:r w:rsidRPr="00D93832">
                    <w:rPr>
                      <w:rFonts w:asciiTheme="majorHAnsi" w:hAnsiTheme="majorHAnsi"/>
                      <w:b/>
                      <w:noProof/>
                      <w:color w:val="000000" w:themeColor="text1"/>
                    </w:rPr>
                    <w:t>n</w:t>
                  </w:r>
                </w:p>
              </w:tc>
            </w:tr>
          </w:tbl>
          <w:p w:rsidR="00D51D8C" w:rsidRPr="00E277AA" w:rsidP="00AC16D3" w14:paraId="5A8C379D" w14:textId="77777777">
            <w:pPr>
              <w:jc w:val="both"/>
              <w:rPr>
                <w:rFonts w:asciiTheme="majorHAnsi" w:hAnsiTheme="majorHAnsi"/>
                <w:color w:val="000000" w:themeColor="text1"/>
                <w:sz w:val="12"/>
              </w:rPr>
            </w:pPr>
          </w:p>
        </w:tc>
      </w:tr>
      <w:tr w14:paraId="2E2B8D9E" w14:textId="77777777" w:rsidTr="002A100D">
        <w:tblPrEx>
          <w:tblW w:w="12235" w:type="dxa"/>
          <w:tblLayout w:type="fixed"/>
          <w:tblCellMar>
            <w:left w:w="115" w:type="dxa"/>
            <w:right w:w="115" w:type="dxa"/>
          </w:tblCellMar>
          <w:tblLook w:val="04A0"/>
        </w:tblPrEx>
        <w:trPr>
          <w:trHeight w:val="10899"/>
        </w:trPr>
        <w:tc>
          <w:tcPr>
            <w:tcW w:w="567" w:type="dxa"/>
          </w:tcPr>
          <w:p w:rsidR="00D51D8C" w:rsidRPr="00DB3159" w:rsidP="00AC16D3" w14:paraId="07B2BFDF" w14:textId="77777777">
            <w:pPr>
              <w:ind w:left="360"/>
              <w:jc w:val="both"/>
              <w:rPr>
                <w:rFonts w:asciiTheme="majorHAnsi" w:hAnsiTheme="majorHAnsi"/>
                <w:b/>
                <w:noProof/>
                <w:color w:val="4F90CD"/>
                <w:sz w:val="6"/>
                <w:u w:val="single" w:color="365F91"/>
              </w:rPr>
            </w:pPr>
          </w:p>
          <w:p w:rsidR="00D51D8C" w:rsidRPr="00DB3159" w:rsidP="00AC16D3" w14:paraId="6F778D53" w14:textId="77777777">
            <w:pPr>
              <w:ind w:left="-108"/>
              <w:jc w:val="both"/>
              <w:rPr>
                <w:rFonts w:asciiTheme="majorHAnsi" w:hAnsiTheme="majorHAnsi"/>
                <w:b/>
                <w:noProof/>
                <w:color w:val="4F90CD"/>
                <w:sz w:val="28"/>
                <w:u w:val="single" w:color="365F91"/>
              </w:rPr>
            </w:pPr>
            <w:r w:rsidRPr="00DB3159">
              <w:rPr>
                <w:rFonts w:asciiTheme="majorHAnsi" w:hAnsiTheme="majorHAnsi"/>
                <w:noProof/>
                <w:color w:val="000000" w:themeColor="text1"/>
              </w:rPr>
              <mc:AlternateContent>
                <mc:Choice Requires="wps">
                  <w:drawing>
                    <wp:anchor distT="0" distB="0" distL="114300" distR="114300" simplePos="0" relativeHeight="251658240" behindDoc="0" locked="0" layoutInCell="1" allowOverlap="1">
                      <wp:simplePos x="0" y="0"/>
                      <wp:positionH relativeFrom="column">
                        <wp:posOffset>-68249</wp:posOffset>
                      </wp:positionH>
                      <wp:positionV relativeFrom="paragraph">
                        <wp:posOffset>1270</wp:posOffset>
                      </wp:positionV>
                      <wp:extent cx="362260" cy="457200"/>
                      <wp:effectExtent l="0" t="0" r="0" b="0"/>
                      <wp:wrapNone/>
                      <wp:docPr id="10" name="Rectangle 10"/>
                      <wp:cNvGraphicFramePr/>
                      <a:graphic xmlns:a="http://schemas.openxmlformats.org/drawingml/2006/main">
                        <a:graphicData uri="http://schemas.microsoft.com/office/word/2010/wordprocessingShape">
                          <wps:wsp xmlns:wps="http://schemas.microsoft.com/office/word/2010/wordprocessingShape">
                            <wps:cNvSpPr/>
                            <wps:spPr>
                              <a:xfrm>
                                <a:off x="0" y="0"/>
                                <a:ext cx="362260" cy="457200"/>
                              </a:xfrm>
                              <a:prstGeom prst="rect">
                                <a:avLst/>
                              </a:prstGeom>
                              <a:solidFill>
                                <a:srgbClr val="C7A16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rect id="Rectangle 10" o:spid="_x0000_s1027" style="width:28.5pt;height:36pt;margin-top:0.1pt;margin-left:-5.35pt;mso-wrap-distance-bottom:0;mso-wrap-distance-left:9pt;mso-wrap-distance-right:9pt;mso-wrap-distance-top:0;mso-wrap-style:square;position:absolute;visibility:visible;v-text-anchor:middle;z-index:251660288" fillcolor="#c7a163" stroked="f" strokeweight="2pt"/>
                  </w:pict>
                </mc:Fallback>
              </mc:AlternateContent>
            </w:r>
          </w:p>
          <w:p w:rsidR="00D51D8C" w:rsidRPr="00DB3159" w:rsidP="00AC16D3" w14:paraId="587595A6" w14:textId="77777777">
            <w:pPr>
              <w:jc w:val="both"/>
              <w:rPr>
                <w:rFonts w:asciiTheme="majorHAnsi" w:hAnsiTheme="majorHAnsi"/>
                <w:sz w:val="28"/>
              </w:rPr>
            </w:pPr>
          </w:p>
          <w:p w:rsidR="00D51D8C" w:rsidRPr="00DB3159" w:rsidP="00AC16D3" w14:paraId="31FADBBF" w14:textId="77777777">
            <w:pPr>
              <w:jc w:val="both"/>
              <w:rPr>
                <w:rFonts w:asciiTheme="majorHAnsi" w:hAnsiTheme="majorHAnsi"/>
                <w:sz w:val="28"/>
              </w:rPr>
            </w:pPr>
          </w:p>
          <w:p w:rsidR="00D51D8C" w:rsidRPr="00DB3159" w:rsidP="00AC16D3" w14:paraId="7FCCEB13" w14:textId="77777777">
            <w:pPr>
              <w:jc w:val="both"/>
              <w:rPr>
                <w:rFonts w:asciiTheme="majorHAnsi" w:hAnsiTheme="majorHAnsi"/>
                <w:sz w:val="28"/>
              </w:rPr>
            </w:pPr>
          </w:p>
          <w:p w:rsidR="00D51D8C" w:rsidRPr="00DB3159" w:rsidP="00AC16D3" w14:paraId="73633D0C" w14:textId="77777777">
            <w:pPr>
              <w:jc w:val="both"/>
              <w:rPr>
                <w:rFonts w:asciiTheme="majorHAnsi" w:hAnsiTheme="majorHAnsi"/>
                <w:sz w:val="28"/>
              </w:rPr>
            </w:pPr>
          </w:p>
          <w:p w:rsidR="00D51D8C" w:rsidRPr="00DB3159" w:rsidP="00AC16D3" w14:paraId="4129ED05" w14:textId="77777777">
            <w:pPr>
              <w:jc w:val="both"/>
              <w:rPr>
                <w:rFonts w:asciiTheme="majorHAnsi" w:hAnsiTheme="majorHAnsi"/>
                <w:sz w:val="56"/>
              </w:rPr>
            </w:pPr>
          </w:p>
          <w:p w:rsidR="00D51D8C" w:rsidRPr="00DB3159" w:rsidP="00AC16D3" w14:paraId="0076B5CE" w14:textId="77777777">
            <w:pPr>
              <w:jc w:val="both"/>
              <w:rPr>
                <w:rFonts w:asciiTheme="majorHAnsi" w:hAnsiTheme="majorHAnsi"/>
                <w:sz w:val="56"/>
              </w:rPr>
            </w:pPr>
          </w:p>
          <w:p w:rsidR="00D51D8C" w:rsidRPr="00DB3159" w:rsidP="00AC16D3" w14:paraId="65296345" w14:textId="77777777">
            <w:pPr>
              <w:jc w:val="both"/>
              <w:rPr>
                <w:rFonts w:asciiTheme="majorHAnsi" w:hAnsiTheme="majorHAnsi"/>
                <w:sz w:val="56"/>
              </w:rPr>
            </w:pPr>
          </w:p>
          <w:p w:rsidR="00D51D8C" w:rsidRPr="00DB3159" w:rsidP="00AC16D3" w14:paraId="7FD23A2F" w14:textId="77777777">
            <w:pPr>
              <w:jc w:val="both"/>
              <w:rPr>
                <w:rFonts w:asciiTheme="majorHAnsi" w:hAnsiTheme="majorHAnsi"/>
                <w:sz w:val="56"/>
              </w:rPr>
            </w:pPr>
          </w:p>
          <w:p w:rsidR="00D51D8C" w:rsidRPr="00DB3159" w:rsidP="00AC16D3" w14:paraId="3F0F2CDD" w14:textId="77777777">
            <w:pPr>
              <w:jc w:val="both"/>
              <w:rPr>
                <w:rFonts w:asciiTheme="majorHAnsi" w:hAnsiTheme="majorHAnsi"/>
                <w:sz w:val="28"/>
              </w:rPr>
            </w:pPr>
          </w:p>
          <w:p w:rsidR="00D51D8C" w:rsidRPr="00DB3159" w:rsidP="00AC16D3" w14:paraId="4438E3A4" w14:textId="77777777">
            <w:pPr>
              <w:tabs>
                <w:tab w:val="left" w:pos="415"/>
              </w:tabs>
              <w:ind w:left="-108"/>
              <w:jc w:val="both"/>
              <w:rPr>
                <w:rFonts w:asciiTheme="majorHAnsi" w:hAnsiTheme="majorHAnsi"/>
                <w:sz w:val="28"/>
              </w:rPr>
            </w:pPr>
            <w:r w:rsidRPr="00DB3159">
              <w:rPr>
                <w:rFonts w:asciiTheme="majorHAnsi" w:hAnsiTheme="majorHAnsi"/>
                <w:noProof/>
                <w:color w:val="000000" w:themeColor="text1"/>
              </w:rPr>
              <mc:AlternateContent>
                <mc:Choice Requires="wps">
                  <w:drawing>
                    <wp:anchor distT="0" distB="0" distL="114300" distR="114300" simplePos="0" relativeHeight="251661312" behindDoc="0" locked="0" layoutInCell="1" allowOverlap="1">
                      <wp:simplePos x="0" y="0"/>
                      <wp:positionH relativeFrom="column">
                        <wp:posOffset>-67945</wp:posOffset>
                      </wp:positionH>
                      <wp:positionV relativeFrom="paragraph">
                        <wp:posOffset>200991</wp:posOffset>
                      </wp:positionV>
                      <wp:extent cx="381635" cy="457200"/>
                      <wp:effectExtent l="0" t="0" r="0" b="0"/>
                      <wp:wrapNone/>
                      <wp:docPr id="12" name="Rectangle 12"/>
                      <wp:cNvGraphicFramePr/>
                      <a:graphic xmlns:a="http://schemas.openxmlformats.org/drawingml/2006/main">
                        <a:graphicData uri="http://schemas.microsoft.com/office/word/2010/wordprocessingShape">
                          <wps:wsp xmlns:wps="http://schemas.microsoft.com/office/word/2010/wordprocessingShape">
                            <wps:cNvSpPr/>
                            <wps:spPr>
                              <a:xfrm>
                                <a:off x="0" y="0"/>
                                <a:ext cx="381635" cy="457200"/>
                              </a:xfrm>
                              <a:prstGeom prst="rect">
                                <a:avLst/>
                              </a:prstGeom>
                              <a:solidFill>
                                <a:srgbClr val="C7A16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id="Rectangle 12" o:spid="_x0000_s1028" style="width:30.05pt;height:36pt;margin-top:15.85pt;margin-left:-5.35pt;mso-height-percent:0;mso-height-relative:page;mso-width-percent:0;mso-width-relative:page;mso-wrap-distance-bottom:0;mso-wrap-distance-left:9pt;mso-wrap-distance-right:9pt;mso-wrap-distance-top:0;mso-wrap-style:square;position:absolute;visibility:visible;v-text-anchor:middle;z-index:251662336" fillcolor="#c7a163" stroked="f" strokeweight="2pt"/>
                  </w:pict>
                </mc:Fallback>
              </mc:AlternateContent>
            </w:r>
          </w:p>
          <w:p w:rsidR="00D51D8C" w:rsidRPr="00DB3159" w:rsidP="00AC16D3" w14:paraId="5581DDBF" w14:textId="77777777">
            <w:pPr>
              <w:tabs>
                <w:tab w:val="left" w:pos="415"/>
              </w:tabs>
              <w:ind w:left="-108"/>
              <w:jc w:val="both"/>
              <w:rPr>
                <w:rFonts w:asciiTheme="majorHAnsi" w:hAnsiTheme="majorHAnsi"/>
                <w:sz w:val="28"/>
              </w:rPr>
            </w:pPr>
          </w:p>
          <w:p w:rsidR="00D51D8C" w:rsidRPr="00DB3159" w:rsidP="00AC16D3" w14:paraId="7224DA0D" w14:textId="77777777">
            <w:pPr>
              <w:tabs>
                <w:tab w:val="left" w:pos="415"/>
              </w:tabs>
              <w:ind w:left="-108"/>
              <w:jc w:val="both"/>
              <w:rPr>
                <w:rFonts w:asciiTheme="majorHAnsi" w:hAnsiTheme="majorHAnsi"/>
                <w:sz w:val="28"/>
              </w:rPr>
            </w:pPr>
          </w:p>
          <w:p w:rsidR="00D51D8C" w:rsidRPr="00DB3159" w:rsidP="00AC16D3" w14:paraId="0ACE139F" w14:textId="77777777">
            <w:pPr>
              <w:tabs>
                <w:tab w:val="left" w:pos="415"/>
              </w:tabs>
              <w:ind w:left="-108"/>
              <w:jc w:val="both"/>
              <w:rPr>
                <w:rFonts w:asciiTheme="majorHAnsi" w:hAnsiTheme="majorHAnsi"/>
                <w:sz w:val="28"/>
              </w:rPr>
            </w:pPr>
          </w:p>
          <w:p w:rsidR="00D51D8C" w:rsidRPr="00DB3159" w:rsidP="00AC16D3" w14:paraId="1ED367A5" w14:textId="77777777">
            <w:pPr>
              <w:tabs>
                <w:tab w:val="left" w:pos="415"/>
              </w:tabs>
              <w:ind w:left="-108"/>
              <w:jc w:val="both"/>
              <w:rPr>
                <w:rFonts w:asciiTheme="majorHAnsi" w:hAnsiTheme="majorHAnsi"/>
                <w:sz w:val="28"/>
              </w:rPr>
            </w:pPr>
          </w:p>
          <w:p w:rsidR="00D51D8C" w:rsidRPr="00DB3159" w:rsidP="00AC16D3" w14:paraId="2F3BF737" w14:textId="77777777">
            <w:pPr>
              <w:tabs>
                <w:tab w:val="left" w:pos="415"/>
              </w:tabs>
              <w:ind w:left="-108"/>
              <w:jc w:val="both"/>
              <w:rPr>
                <w:rFonts w:asciiTheme="majorHAnsi" w:hAnsiTheme="majorHAnsi"/>
                <w:sz w:val="28"/>
              </w:rPr>
            </w:pPr>
          </w:p>
          <w:p w:rsidR="00D51D8C" w:rsidRPr="00DB3159" w:rsidP="00AC16D3" w14:paraId="2A87BD64" w14:textId="77777777">
            <w:pPr>
              <w:tabs>
                <w:tab w:val="left" w:pos="415"/>
              </w:tabs>
              <w:jc w:val="both"/>
              <w:rPr>
                <w:rFonts w:asciiTheme="majorHAnsi" w:hAnsiTheme="majorHAnsi"/>
                <w:sz w:val="40"/>
              </w:rPr>
            </w:pPr>
          </w:p>
          <w:p w:rsidR="00D51D8C" w:rsidRPr="00DB3159" w:rsidP="00AC16D3" w14:paraId="347978F3" w14:textId="77777777">
            <w:pPr>
              <w:tabs>
                <w:tab w:val="left" w:pos="415"/>
              </w:tabs>
              <w:ind w:left="-108"/>
              <w:jc w:val="both"/>
              <w:rPr>
                <w:rFonts w:asciiTheme="majorHAnsi" w:hAnsiTheme="majorHAnsi"/>
                <w:sz w:val="28"/>
              </w:rPr>
            </w:pPr>
          </w:p>
          <w:p w:rsidR="00D51D8C" w:rsidRPr="00DB3159" w:rsidP="00AC16D3" w14:paraId="3321D107" w14:textId="77777777">
            <w:pPr>
              <w:tabs>
                <w:tab w:val="left" w:pos="415"/>
              </w:tabs>
              <w:ind w:left="-108"/>
              <w:jc w:val="both"/>
              <w:rPr>
                <w:rFonts w:asciiTheme="majorHAnsi" w:hAnsiTheme="majorHAnsi"/>
                <w:sz w:val="28"/>
              </w:rPr>
            </w:pPr>
            <w:r w:rsidRPr="00DB3159">
              <w:rPr>
                <w:rFonts w:asciiTheme="majorHAnsi" w:hAnsiTheme="majorHAnsi"/>
                <w:noProof/>
                <w:color w:val="000000" w:themeColor="text1"/>
              </w:rPr>
              <mc:AlternateContent>
                <mc:Choice Requires="wps">
                  <w:drawing>
                    <wp:anchor distT="0" distB="0" distL="114300" distR="114300" simplePos="0" relativeHeight="251663360" behindDoc="0" locked="0" layoutInCell="1" allowOverlap="1">
                      <wp:simplePos x="0" y="0"/>
                      <wp:positionH relativeFrom="column">
                        <wp:posOffset>-67945</wp:posOffset>
                      </wp:positionH>
                      <wp:positionV relativeFrom="paragraph">
                        <wp:posOffset>293039</wp:posOffset>
                      </wp:positionV>
                      <wp:extent cx="381635" cy="457200"/>
                      <wp:effectExtent l="0" t="0" r="0" b="0"/>
                      <wp:wrapNone/>
                      <wp:docPr id="76" name="Rectangle 76"/>
                      <wp:cNvGraphicFramePr/>
                      <a:graphic xmlns:a="http://schemas.openxmlformats.org/drawingml/2006/main">
                        <a:graphicData uri="http://schemas.microsoft.com/office/word/2010/wordprocessingShape">
                          <wps:wsp xmlns:wps="http://schemas.microsoft.com/office/word/2010/wordprocessingShape">
                            <wps:cNvSpPr/>
                            <wps:spPr>
                              <a:xfrm>
                                <a:off x="0" y="0"/>
                                <a:ext cx="381635" cy="457200"/>
                              </a:xfrm>
                              <a:prstGeom prst="rect">
                                <a:avLst/>
                              </a:prstGeom>
                              <a:solidFill>
                                <a:srgbClr val="C7A16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rect id="Rectangle 76" o:spid="_x0000_s1029" style="width:30.05pt;height:36pt;margin-top:23.05pt;margin-left:-5.35pt;mso-wrap-distance-bottom:0;mso-wrap-distance-left:9pt;mso-wrap-distance-right:9pt;mso-wrap-distance-top:0;mso-wrap-style:square;position:absolute;visibility:visible;v-text-anchor:middle;z-index:251664384" fillcolor="#c7a163" stroked="f" strokeweight="2pt"/>
                  </w:pict>
                </mc:Fallback>
              </mc:AlternateContent>
            </w:r>
          </w:p>
        </w:tc>
        <w:tc>
          <w:tcPr>
            <w:tcW w:w="7533" w:type="dxa"/>
            <w:gridSpan w:val="2"/>
            <w:shd w:val="clear" w:color="auto" w:fill="auto"/>
          </w:tcPr>
          <w:p w:rsidR="009056A4" w:rsidRPr="009056A4" w:rsidP="00AC16D3" w14:paraId="335CCFB6" w14:textId="656D6009">
            <w:pPr>
              <w:pBdr>
                <w:bottom w:val="single" w:sz="4" w:space="1" w:color="auto"/>
              </w:pBdr>
              <w:ind w:left="317"/>
              <w:jc w:val="both"/>
              <w:rPr>
                <w:rFonts w:asciiTheme="majorHAnsi" w:hAnsiTheme="majorHAnsi"/>
                <w:b/>
                <w:noProof/>
                <w:sz w:val="28"/>
              </w:rPr>
            </w:pPr>
            <w:r w:rsidRPr="00DB3159">
              <w:rPr>
                <w:rFonts w:asciiTheme="majorHAnsi" w:hAnsiTheme="majorHAnsi"/>
                <w:b/>
                <w:noProof/>
                <w:sz w:val="28"/>
              </w:rPr>
              <mc:AlternateContent>
                <mc:Choice Requires="wps">
                  <w:drawing>
                    <wp:inline distT="0" distB="0" distL="0" distR="0">
                      <wp:extent cx="185141" cy="187132"/>
                      <wp:effectExtent l="0" t="0" r="5715" b="3810"/>
                      <wp:docPr id="17468" name="Freeform 133">
                        <a:extLst xmlns:a="http://schemas.openxmlformats.org/drawingml/2006/main">
                          <a:ext xmlns:a="http://schemas.openxmlformats.org/drawingml/2006/main" uri="{FF2B5EF4-FFF2-40B4-BE49-F238E27FC236}">
                            <a16:creationId xmlns:a16="http://schemas.microsoft.com/office/drawing/2014/main" id="{CBA4952D-076E-F240-8F1A-00698E7183D6}"/>
                          </a:ext>
                        </a:extLst>
                      </wp:docPr>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85141" cy="187132"/>
                              </a:xfrm>
                              <a:custGeom>
                                <a:avLst/>
                                <a:gdLst>
                                  <a:gd name="T0" fmla="*/ 112 w 115"/>
                                  <a:gd name="T1" fmla="*/ 89 h 116"/>
                                  <a:gd name="T2" fmla="*/ 86 w 115"/>
                                  <a:gd name="T3" fmla="*/ 75 h 116"/>
                                  <a:gd name="T4" fmla="*/ 72 w 115"/>
                                  <a:gd name="T5" fmla="*/ 69 h 116"/>
                                  <a:gd name="T6" fmla="*/ 72 w 115"/>
                                  <a:gd name="T7" fmla="*/ 58 h 116"/>
                                  <a:gd name="T8" fmla="*/ 77 w 115"/>
                                  <a:gd name="T9" fmla="*/ 45 h 116"/>
                                  <a:gd name="T10" fmla="*/ 83 w 115"/>
                                  <a:gd name="T11" fmla="*/ 38 h 116"/>
                                  <a:gd name="T12" fmla="*/ 79 w 115"/>
                                  <a:gd name="T13" fmla="*/ 30 h 116"/>
                                  <a:gd name="T14" fmla="*/ 80 w 115"/>
                                  <a:gd name="T15" fmla="*/ 18 h 116"/>
                                  <a:gd name="T16" fmla="*/ 58 w 115"/>
                                  <a:gd name="T17" fmla="*/ 0 h 116"/>
                                  <a:gd name="T18" fmla="*/ 35 w 115"/>
                                  <a:gd name="T19" fmla="*/ 18 h 116"/>
                                  <a:gd name="T20" fmla="*/ 36 w 115"/>
                                  <a:gd name="T21" fmla="*/ 30 h 116"/>
                                  <a:gd name="T22" fmla="*/ 33 w 115"/>
                                  <a:gd name="T23" fmla="*/ 38 h 116"/>
                                  <a:gd name="T24" fmla="*/ 38 w 115"/>
                                  <a:gd name="T25" fmla="*/ 45 h 116"/>
                                  <a:gd name="T26" fmla="*/ 44 w 115"/>
                                  <a:gd name="T27" fmla="*/ 58 h 116"/>
                                  <a:gd name="T28" fmla="*/ 44 w 115"/>
                                  <a:gd name="T29" fmla="*/ 69 h 116"/>
                                  <a:gd name="T30" fmla="*/ 30 w 115"/>
                                  <a:gd name="T31" fmla="*/ 75 h 116"/>
                                  <a:gd name="T32" fmla="*/ 4 w 115"/>
                                  <a:gd name="T33" fmla="*/ 89 h 116"/>
                                  <a:gd name="T34" fmla="*/ 1 w 115"/>
                                  <a:gd name="T35" fmla="*/ 116 h 116"/>
                                  <a:gd name="T36" fmla="*/ 114 w 115"/>
                                  <a:gd name="T37" fmla="*/ 116 h 116"/>
                                  <a:gd name="T38" fmla="*/ 112 w 115"/>
                                  <a:gd name="T39" fmla="*/ 89 h 11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fill="norm" h="116" w="115" stroke="1">
                                    <a:moveTo>
                                      <a:pt x="112" y="89"/>
                                    </a:moveTo>
                                    <a:cubicBezTo>
                                      <a:pt x="109" y="83"/>
                                      <a:pt x="97" y="80"/>
                                      <a:pt x="86" y="75"/>
                                    </a:cubicBezTo>
                                    <a:cubicBezTo>
                                      <a:pt x="75" y="71"/>
                                      <a:pt x="72" y="69"/>
                                      <a:pt x="72" y="69"/>
                                    </a:cubicBezTo>
                                    <a:cubicBezTo>
                                      <a:pt x="72" y="58"/>
                                      <a:pt x="72" y="58"/>
                                      <a:pt x="72" y="58"/>
                                    </a:cubicBezTo>
                                    <a:cubicBezTo>
                                      <a:pt x="72" y="58"/>
                                      <a:pt x="76" y="55"/>
                                      <a:pt x="77" y="45"/>
                                    </a:cubicBezTo>
                                    <a:cubicBezTo>
                                      <a:pt x="80" y="45"/>
                                      <a:pt x="83" y="41"/>
                                      <a:pt x="83" y="38"/>
                                    </a:cubicBezTo>
                                    <a:cubicBezTo>
                                      <a:pt x="83" y="36"/>
                                      <a:pt x="83" y="29"/>
                                      <a:pt x="79" y="30"/>
                                    </a:cubicBezTo>
                                    <a:cubicBezTo>
                                      <a:pt x="80" y="25"/>
                                      <a:pt x="81" y="20"/>
                                      <a:pt x="80" y="18"/>
                                    </a:cubicBezTo>
                                    <a:cubicBezTo>
                                      <a:pt x="80" y="9"/>
                                      <a:pt x="71" y="0"/>
                                      <a:pt x="58" y="0"/>
                                    </a:cubicBezTo>
                                    <a:cubicBezTo>
                                      <a:pt x="45" y="0"/>
                                      <a:pt x="36" y="9"/>
                                      <a:pt x="35" y="18"/>
                                    </a:cubicBezTo>
                                    <a:cubicBezTo>
                                      <a:pt x="35" y="20"/>
                                      <a:pt x="35" y="25"/>
                                      <a:pt x="36" y="30"/>
                                    </a:cubicBezTo>
                                    <a:cubicBezTo>
                                      <a:pt x="33" y="29"/>
                                      <a:pt x="32" y="36"/>
                                      <a:pt x="33" y="38"/>
                                    </a:cubicBezTo>
                                    <a:cubicBezTo>
                                      <a:pt x="33" y="41"/>
                                      <a:pt x="35" y="45"/>
                                      <a:pt x="38" y="45"/>
                                    </a:cubicBezTo>
                                    <a:cubicBezTo>
                                      <a:pt x="39" y="55"/>
                                      <a:pt x="44" y="58"/>
                                      <a:pt x="44" y="58"/>
                                    </a:cubicBezTo>
                                    <a:cubicBezTo>
                                      <a:pt x="44" y="69"/>
                                      <a:pt x="44" y="69"/>
                                      <a:pt x="44" y="69"/>
                                    </a:cubicBezTo>
                                    <a:cubicBezTo>
                                      <a:pt x="44" y="69"/>
                                      <a:pt x="41" y="71"/>
                                      <a:pt x="30" y="75"/>
                                    </a:cubicBezTo>
                                    <a:cubicBezTo>
                                      <a:pt x="18" y="80"/>
                                      <a:pt x="7" y="83"/>
                                      <a:pt x="4" y="89"/>
                                    </a:cubicBezTo>
                                    <a:cubicBezTo>
                                      <a:pt x="0" y="93"/>
                                      <a:pt x="1" y="116"/>
                                      <a:pt x="1" y="116"/>
                                    </a:cubicBezTo>
                                    <a:cubicBezTo>
                                      <a:pt x="114" y="116"/>
                                      <a:pt x="114" y="116"/>
                                      <a:pt x="114" y="116"/>
                                    </a:cubicBezTo>
                                    <a:cubicBezTo>
                                      <a:pt x="114" y="116"/>
                                      <a:pt x="115" y="93"/>
                                      <a:pt x="112" y="89"/>
                                    </a:cubicBezTo>
                                    <a:close/>
                                  </a:path>
                                </a:pathLst>
                              </a:custGeom>
                              <a:solidFill>
                                <a:srgbClr val="364455"/>
                              </a:solidFill>
                              <a:ln>
                                <a:noFill/>
                              </a:ln>
                            </wps:spPr>
                            <wps:bodyPr/>
                          </wps:wsp>
                        </a:graphicData>
                      </a:graphic>
                    </wp:inline>
                  </w:drawing>
                </mc:Choice>
                <mc:Fallback>
                  <w:pict>
                    <v:shape id="Freeform 133" o:spid="_x0000_i1030" style="width:14.6pt;height:14.75pt;mso-left-percent:-10001;mso-position-horizontal-relative:char;mso-position-vertical-relative:line;mso-top-percent:-10001;mso-wrap-style:square;visibility:visible;v-text-anchor:top" coordsize="115,116" path="m112,89c109,83,97,80,86,75,75,71,72,69,72,69c72,58,72,58,72,58c72,58,76,55,77,45c80,45,83,41,83,38c83,36,83,29,79,30c80,25,81,20,80,18c80,9,71,,58,,45,,36,9,35,18c35,20,35,25,36,30c33,29,32,36,33,38c33,41,35,45,38,45c39,55,44,58,44,58c44,69,44,69,44,69c44,69,41,71,30,75,18,80,7,83,4,89,,93,1,116,1,116c114,116,114,116,114,116c114,116,115,93,112,89xe" fillcolor="#364455" stroked="f">
                      <v:path arrowok="t" o:connecttype="custom" o:connectlocs="180311,143575;138453,120991;115914,111311;115914,93566;123964,72594;133624,61302;127184,48396;128794,29038;93375,0;56347,29038;57957,48396;53127,61302;61177,72594;70837,93566;70837,111311;48298,120991;6440,143575;1610,187132;183531,187132;180311,143575" o:connectangles="0,0,0,0,0,0,0,0,0,0,0,0,0,0,0,0,0,0,0,0"/>
                      <w10:wrap type="none"/>
                      <w10:anchorlock/>
                    </v:shape>
                  </w:pict>
                </mc:Fallback>
              </mc:AlternateContent>
            </w:r>
            <w:r w:rsidRPr="00DB3159">
              <w:rPr>
                <w:rFonts w:asciiTheme="majorHAnsi" w:hAnsiTheme="majorHAnsi"/>
                <w:b/>
                <w:noProof/>
                <w:sz w:val="28"/>
              </w:rPr>
              <w:t xml:space="preserve"> </w:t>
            </w:r>
            <w:r w:rsidRPr="00DB3159">
              <w:rPr>
                <w:rFonts w:asciiTheme="majorHAnsi" w:hAnsiTheme="majorHAnsi"/>
                <w:b/>
                <w:noProof/>
                <w:color w:val="C7A163"/>
                <w:sz w:val="28"/>
              </w:rPr>
              <w:t xml:space="preserve">PROFILE SUMMARY </w:t>
            </w:r>
          </w:p>
          <w:p w:rsidR="009056A4" w:rsidRPr="009056A4" w:rsidP="00AC16D3" w14:paraId="0A994E9D" w14:textId="77777777">
            <w:pPr>
              <w:pStyle w:val="ListParagraph"/>
              <w:ind w:left="400"/>
              <w:jc w:val="both"/>
              <w:rPr>
                <w:rFonts w:asciiTheme="majorHAnsi" w:hAnsiTheme="majorHAnsi"/>
                <w:noProof/>
                <w:sz w:val="12"/>
                <w:szCs w:val="21"/>
              </w:rPr>
            </w:pPr>
          </w:p>
          <w:p w:rsidR="00530623" w:rsidP="00530623" w14:paraId="195F9370" w14:textId="6C87303B">
            <w:pPr>
              <w:pStyle w:val="ListParagraph"/>
              <w:numPr>
                <w:ilvl w:val="0"/>
                <w:numId w:val="1"/>
              </w:numPr>
              <w:ind w:left="310"/>
              <w:rPr>
                <w:rFonts w:asciiTheme="majorHAnsi" w:hAnsiTheme="majorHAnsi" w:cstheme="minorHAnsi"/>
                <w:sz w:val="18"/>
                <w:szCs w:val="19"/>
              </w:rPr>
            </w:pPr>
            <w:r>
              <w:rPr>
                <w:rFonts w:asciiTheme="majorHAnsi" w:hAnsiTheme="majorHAnsi" w:cstheme="minorHAnsi"/>
                <w:sz w:val="18"/>
                <w:szCs w:val="19"/>
              </w:rPr>
              <w:t xml:space="preserve">Gathered </w:t>
            </w:r>
            <w:r w:rsidRPr="004463AF">
              <w:rPr>
                <w:rFonts w:asciiTheme="majorHAnsi" w:hAnsiTheme="majorHAnsi" w:cstheme="minorHAnsi"/>
                <w:sz w:val="18"/>
                <w:szCs w:val="19"/>
              </w:rPr>
              <w:t>requirements</w:t>
            </w:r>
            <w:r>
              <w:rPr>
                <w:rFonts w:asciiTheme="majorHAnsi" w:hAnsiTheme="majorHAnsi" w:cstheme="minorHAnsi"/>
                <w:sz w:val="18"/>
                <w:szCs w:val="19"/>
              </w:rPr>
              <w:t xml:space="preserve"> using interviewing technique, workshops, </w:t>
            </w:r>
            <w:r>
              <w:rPr>
                <w:rFonts w:asciiTheme="majorHAnsi" w:hAnsiTheme="majorHAnsi" w:cstheme="minorHAnsi"/>
                <w:sz w:val="18"/>
                <w:szCs w:val="19"/>
              </w:rPr>
              <w:t>By</w:t>
            </w:r>
            <w:r>
              <w:rPr>
                <w:rFonts w:asciiTheme="majorHAnsi" w:hAnsiTheme="majorHAnsi" w:cstheme="minorHAnsi"/>
                <w:sz w:val="18"/>
                <w:szCs w:val="19"/>
              </w:rPr>
              <w:t xml:space="preserve"> reading Existing documents like user manuals, </w:t>
            </w:r>
            <w:r>
              <w:rPr>
                <w:rFonts w:asciiTheme="majorHAnsi" w:hAnsiTheme="majorHAnsi" w:cstheme="minorHAnsi"/>
                <w:sz w:val="18"/>
                <w:szCs w:val="19"/>
              </w:rPr>
              <w:t>etc</w:t>
            </w:r>
          </w:p>
          <w:p w:rsidR="000462A2" w:rsidRPr="000462A2" w:rsidP="000462A2" w14:paraId="1D73ECED" w14:textId="28E01036">
            <w:pPr>
              <w:pStyle w:val="ListParagraph"/>
              <w:numPr>
                <w:ilvl w:val="0"/>
                <w:numId w:val="1"/>
              </w:numPr>
              <w:tabs>
                <w:tab w:val="left" w:pos="10800"/>
              </w:tabs>
              <w:spacing w:after="200" w:line="276" w:lineRule="auto"/>
              <w:ind w:left="310"/>
              <w:rPr>
                <w:rFonts w:asciiTheme="majorHAnsi" w:hAnsiTheme="majorHAnsi" w:cstheme="minorHAnsi"/>
                <w:sz w:val="18"/>
                <w:szCs w:val="19"/>
              </w:rPr>
            </w:pPr>
            <w:r w:rsidRPr="004463AF">
              <w:rPr>
                <w:rFonts w:asciiTheme="majorHAnsi" w:hAnsiTheme="majorHAnsi" w:cstheme="minorHAnsi"/>
                <w:sz w:val="18"/>
                <w:szCs w:val="19"/>
              </w:rPr>
              <w:t xml:space="preserve">Proven track record of </w:t>
            </w:r>
            <w:r w:rsidRPr="00276C68">
              <w:rPr>
                <w:rFonts w:asciiTheme="majorHAnsi" w:hAnsiTheme="majorHAnsi" w:cstheme="minorHAnsi"/>
                <w:b/>
                <w:sz w:val="18"/>
                <w:szCs w:val="19"/>
              </w:rPr>
              <w:t>analyzing complex business processes</w:t>
            </w:r>
            <w:r w:rsidRPr="004463AF">
              <w:rPr>
                <w:rFonts w:asciiTheme="majorHAnsi" w:hAnsiTheme="majorHAnsi" w:cstheme="minorHAnsi"/>
                <w:sz w:val="18"/>
                <w:szCs w:val="19"/>
              </w:rPr>
              <w:t xml:space="preserve"> and translating them into </w:t>
            </w:r>
            <w:r w:rsidRPr="00276C68">
              <w:rPr>
                <w:rFonts w:asciiTheme="majorHAnsi" w:hAnsiTheme="majorHAnsi" w:cstheme="minorHAnsi"/>
                <w:sz w:val="18"/>
                <w:szCs w:val="19"/>
              </w:rPr>
              <w:t>programmable IT Solutions.</w:t>
            </w:r>
          </w:p>
          <w:p w:rsidR="00BE3CF8" w:rsidP="00994D2C" w14:paraId="6C3401E8" w14:textId="769DA8BF">
            <w:pPr>
              <w:pStyle w:val="ListParagraph"/>
              <w:numPr>
                <w:ilvl w:val="0"/>
                <w:numId w:val="1"/>
              </w:numPr>
              <w:tabs>
                <w:tab w:val="left" w:pos="10800"/>
              </w:tabs>
              <w:spacing w:after="200" w:line="276" w:lineRule="auto"/>
              <w:ind w:left="310"/>
              <w:rPr>
                <w:rFonts w:asciiTheme="majorHAnsi" w:hAnsiTheme="majorHAnsi" w:cstheme="minorHAnsi"/>
                <w:sz w:val="18"/>
                <w:szCs w:val="19"/>
              </w:rPr>
            </w:pPr>
            <w:r w:rsidRPr="00B9435C">
              <w:rPr>
                <w:rFonts w:asciiTheme="majorHAnsi" w:hAnsiTheme="majorHAnsi" w:cstheme="minorHAnsi"/>
                <w:b/>
                <w:sz w:val="18"/>
                <w:szCs w:val="19"/>
              </w:rPr>
              <w:t>Converted the business requirements</w:t>
            </w:r>
            <w:r w:rsidRPr="00B9435C">
              <w:rPr>
                <w:rFonts w:asciiTheme="majorHAnsi" w:hAnsiTheme="majorHAnsi" w:cstheme="minorHAnsi"/>
                <w:sz w:val="18"/>
                <w:szCs w:val="19"/>
              </w:rPr>
              <w:t xml:space="preserve"> into Functional requirements and wrote them as user stories. Solutioned them and wrote FSDs with workflow</w:t>
            </w:r>
            <w:r w:rsidR="00BC7679">
              <w:rPr>
                <w:rFonts w:asciiTheme="majorHAnsi" w:hAnsiTheme="majorHAnsi" w:cstheme="minorHAnsi"/>
                <w:sz w:val="18"/>
                <w:szCs w:val="19"/>
              </w:rPr>
              <w:t>s</w:t>
            </w:r>
            <w:r w:rsidRPr="00B9435C">
              <w:rPr>
                <w:rFonts w:asciiTheme="majorHAnsi" w:hAnsiTheme="majorHAnsi" w:cstheme="minorHAnsi"/>
                <w:sz w:val="18"/>
                <w:szCs w:val="19"/>
              </w:rPr>
              <w:t xml:space="preserve"> (AS-IS and TO BE) and wireframes</w:t>
            </w:r>
            <w:r>
              <w:rPr>
                <w:rFonts w:asciiTheme="majorHAnsi" w:hAnsiTheme="majorHAnsi" w:cstheme="minorHAnsi"/>
                <w:sz w:val="18"/>
                <w:szCs w:val="19"/>
              </w:rPr>
              <w:t xml:space="preserve"> </w:t>
            </w:r>
            <w:r w:rsidRPr="00B9435C">
              <w:rPr>
                <w:rFonts w:asciiTheme="majorHAnsi" w:hAnsiTheme="majorHAnsi" w:cstheme="minorHAnsi"/>
                <w:sz w:val="18"/>
                <w:szCs w:val="19"/>
              </w:rPr>
              <w:t>(</w:t>
            </w:r>
            <w:r w:rsidRPr="00B9435C">
              <w:rPr>
                <w:rFonts w:asciiTheme="majorHAnsi" w:hAnsiTheme="majorHAnsi" w:cstheme="minorHAnsi"/>
                <w:sz w:val="18"/>
                <w:szCs w:val="19"/>
              </w:rPr>
              <w:t>Balasmiq</w:t>
            </w:r>
            <w:r w:rsidRPr="00B9435C">
              <w:rPr>
                <w:rFonts w:asciiTheme="majorHAnsi" w:hAnsiTheme="majorHAnsi" w:cstheme="minorHAnsi"/>
                <w:sz w:val="18"/>
                <w:szCs w:val="19"/>
              </w:rPr>
              <w:t>, Draw.IO). Created business scenarios for UAT</w:t>
            </w:r>
          </w:p>
          <w:p w:rsidR="00943075" w:rsidP="00994D2C" w14:paraId="51B91533" w14:textId="11FB6B58">
            <w:pPr>
              <w:pStyle w:val="ListParagraph"/>
              <w:numPr>
                <w:ilvl w:val="0"/>
                <w:numId w:val="1"/>
              </w:numPr>
              <w:tabs>
                <w:tab w:val="left" w:pos="10800"/>
              </w:tabs>
              <w:spacing w:after="200" w:line="276" w:lineRule="auto"/>
              <w:ind w:left="310"/>
              <w:rPr>
                <w:rFonts w:asciiTheme="majorHAnsi" w:hAnsiTheme="majorHAnsi" w:cstheme="minorHAnsi"/>
                <w:sz w:val="18"/>
                <w:szCs w:val="19"/>
              </w:rPr>
            </w:pPr>
            <w:r w:rsidRPr="00276C68">
              <w:rPr>
                <w:rFonts w:asciiTheme="majorHAnsi" w:hAnsiTheme="majorHAnsi" w:cstheme="minorHAnsi"/>
                <w:sz w:val="18"/>
                <w:szCs w:val="19"/>
              </w:rPr>
              <w:t>Experience in working</w:t>
            </w:r>
            <w:r w:rsidRPr="00E84736">
              <w:rPr>
                <w:rFonts w:asciiTheme="majorHAnsi" w:hAnsiTheme="majorHAnsi" w:cstheme="minorHAnsi"/>
                <w:b/>
                <w:sz w:val="18"/>
                <w:szCs w:val="19"/>
              </w:rPr>
              <w:t xml:space="preserve"> </w:t>
            </w:r>
            <w:r w:rsidRPr="00E84736">
              <w:rPr>
                <w:rFonts w:asciiTheme="majorHAnsi" w:hAnsiTheme="majorHAnsi" w:cstheme="minorHAnsi"/>
                <w:sz w:val="18"/>
                <w:szCs w:val="19"/>
              </w:rPr>
              <w:t xml:space="preserve">with </w:t>
            </w:r>
            <w:r w:rsidRPr="00276C68">
              <w:rPr>
                <w:rFonts w:asciiTheme="majorHAnsi" w:hAnsiTheme="majorHAnsi" w:cstheme="minorHAnsi"/>
                <w:b/>
                <w:sz w:val="18"/>
                <w:szCs w:val="19"/>
              </w:rPr>
              <w:t xml:space="preserve">a global team </w:t>
            </w:r>
            <w:r w:rsidRPr="00276C68">
              <w:rPr>
                <w:rFonts w:asciiTheme="majorHAnsi" w:hAnsiTheme="majorHAnsi" w:cstheme="minorHAnsi"/>
                <w:b/>
                <w:sz w:val="18"/>
                <w:szCs w:val="19"/>
              </w:rPr>
              <w:t xml:space="preserve">in building global solutions </w:t>
            </w:r>
            <w:r w:rsidR="00BC7679">
              <w:rPr>
                <w:rFonts w:asciiTheme="majorHAnsi" w:hAnsiTheme="majorHAnsi" w:cstheme="minorHAnsi"/>
                <w:sz w:val="18"/>
                <w:szCs w:val="19"/>
              </w:rPr>
              <w:t xml:space="preserve">with a small flavor of localization to cater to Legal functional requirements of respective countries. </w:t>
            </w:r>
          </w:p>
          <w:p w:rsidR="00C61B42" w:rsidRPr="00C61B42" w:rsidP="00C61B42" w14:paraId="7551C789" w14:textId="5953544B">
            <w:pPr>
              <w:pStyle w:val="ListParagraph"/>
              <w:numPr>
                <w:ilvl w:val="0"/>
                <w:numId w:val="1"/>
              </w:numPr>
              <w:ind w:left="310"/>
              <w:rPr>
                <w:rFonts w:asciiTheme="majorHAnsi" w:hAnsiTheme="majorHAnsi" w:cstheme="minorHAnsi"/>
                <w:sz w:val="18"/>
                <w:szCs w:val="19"/>
              </w:rPr>
            </w:pPr>
            <w:r w:rsidRPr="00E84736">
              <w:rPr>
                <w:rFonts w:asciiTheme="majorHAnsi" w:hAnsiTheme="majorHAnsi" w:cstheme="minorHAnsi"/>
                <w:b/>
                <w:sz w:val="18"/>
                <w:szCs w:val="19"/>
              </w:rPr>
              <w:t>Collaborated closely with cross-functional teams</w:t>
            </w:r>
            <w:r w:rsidRPr="00E84736">
              <w:rPr>
                <w:rFonts w:asciiTheme="majorHAnsi" w:hAnsiTheme="majorHAnsi" w:cstheme="minorHAnsi"/>
                <w:sz w:val="18"/>
                <w:szCs w:val="19"/>
              </w:rPr>
              <w:t xml:space="preserve"> (e.g., Mobile application developers’ android, </w:t>
            </w:r>
            <w:r>
              <w:rPr>
                <w:rFonts w:asciiTheme="majorHAnsi" w:hAnsiTheme="majorHAnsi" w:cstheme="minorHAnsi"/>
                <w:sz w:val="18"/>
                <w:szCs w:val="19"/>
              </w:rPr>
              <w:t xml:space="preserve">UX </w:t>
            </w:r>
            <w:r w:rsidRPr="00E84736">
              <w:rPr>
                <w:rFonts w:asciiTheme="majorHAnsi" w:hAnsiTheme="majorHAnsi" w:cstheme="minorHAnsi"/>
                <w:sz w:val="18"/>
                <w:szCs w:val="19"/>
              </w:rPr>
              <w:t xml:space="preserve">designers, Salesforce developers, Integration/SAP and quality assurance) to ensure that the product meets customer </w:t>
            </w:r>
            <w:r>
              <w:rPr>
                <w:rFonts w:asciiTheme="majorHAnsi" w:hAnsiTheme="majorHAnsi" w:cstheme="minorHAnsi"/>
                <w:sz w:val="18"/>
                <w:szCs w:val="19"/>
              </w:rPr>
              <w:t>needs without Impacting other systems</w:t>
            </w:r>
          </w:p>
          <w:p w:rsidR="00E84736" w:rsidP="00994D2C" w14:paraId="091C2213" w14:textId="2EC53FAA">
            <w:pPr>
              <w:pStyle w:val="ListParagraph"/>
              <w:numPr>
                <w:ilvl w:val="0"/>
                <w:numId w:val="1"/>
              </w:numPr>
              <w:tabs>
                <w:tab w:val="left" w:pos="10800"/>
              </w:tabs>
              <w:spacing w:after="200" w:line="276" w:lineRule="auto"/>
              <w:ind w:left="310"/>
              <w:rPr>
                <w:rFonts w:asciiTheme="majorHAnsi" w:hAnsiTheme="majorHAnsi" w:cstheme="minorHAnsi"/>
                <w:sz w:val="18"/>
                <w:szCs w:val="19"/>
              </w:rPr>
            </w:pPr>
            <w:r w:rsidRPr="00276C68">
              <w:rPr>
                <w:rFonts w:asciiTheme="majorHAnsi" w:hAnsiTheme="majorHAnsi" w:cstheme="minorHAnsi"/>
                <w:sz w:val="18"/>
                <w:szCs w:val="19"/>
              </w:rPr>
              <w:t xml:space="preserve"> Good experience </w:t>
            </w:r>
            <w:r w:rsidRPr="00276C68">
              <w:rPr>
                <w:rFonts w:asciiTheme="majorHAnsi" w:hAnsiTheme="majorHAnsi" w:cstheme="minorHAnsi"/>
                <w:b/>
                <w:sz w:val="18"/>
                <w:szCs w:val="19"/>
              </w:rPr>
              <w:t xml:space="preserve">as Salesforce BA for </w:t>
            </w:r>
            <w:r w:rsidRPr="00276C68" w:rsidR="00BC7679">
              <w:rPr>
                <w:rFonts w:asciiTheme="majorHAnsi" w:hAnsiTheme="majorHAnsi" w:cstheme="minorHAnsi"/>
                <w:b/>
                <w:sz w:val="18"/>
                <w:szCs w:val="19"/>
              </w:rPr>
              <w:t>6</w:t>
            </w:r>
            <w:r w:rsidRPr="00276C68">
              <w:rPr>
                <w:rFonts w:asciiTheme="majorHAnsi" w:hAnsiTheme="majorHAnsi" w:cstheme="minorHAnsi"/>
                <w:b/>
                <w:sz w:val="18"/>
                <w:szCs w:val="19"/>
              </w:rPr>
              <w:t xml:space="preserve"> years</w:t>
            </w:r>
            <w:r w:rsidR="00E72AB4">
              <w:rPr>
                <w:rFonts w:asciiTheme="majorHAnsi" w:hAnsiTheme="majorHAnsi" w:cstheme="minorHAnsi"/>
                <w:b/>
                <w:sz w:val="18"/>
                <w:szCs w:val="19"/>
              </w:rPr>
              <w:t>.</w:t>
            </w:r>
            <w:r w:rsidR="00943075">
              <w:rPr>
                <w:rFonts w:asciiTheme="majorHAnsi" w:hAnsiTheme="majorHAnsi" w:cstheme="minorHAnsi"/>
                <w:b/>
                <w:sz w:val="18"/>
                <w:szCs w:val="19"/>
              </w:rPr>
              <w:t xml:space="preserve"> </w:t>
            </w:r>
            <w:r w:rsidR="00943075">
              <w:rPr>
                <w:rFonts w:asciiTheme="majorHAnsi" w:hAnsiTheme="majorHAnsi" w:cstheme="minorHAnsi"/>
                <w:sz w:val="18"/>
                <w:szCs w:val="19"/>
              </w:rPr>
              <w:t xml:space="preserve">Completed the </w:t>
            </w:r>
            <w:r w:rsidRPr="00276C68" w:rsidR="00943075">
              <w:rPr>
                <w:rFonts w:asciiTheme="majorHAnsi" w:hAnsiTheme="majorHAnsi" w:cstheme="minorHAnsi"/>
                <w:b/>
                <w:sz w:val="18"/>
                <w:szCs w:val="19"/>
              </w:rPr>
              <w:t xml:space="preserve">Salesforce certified Administrator certification </w:t>
            </w:r>
            <w:r w:rsidR="00943075">
              <w:rPr>
                <w:rFonts w:asciiTheme="majorHAnsi" w:hAnsiTheme="majorHAnsi" w:cstheme="minorHAnsi"/>
                <w:sz w:val="18"/>
                <w:szCs w:val="19"/>
              </w:rPr>
              <w:t>in Dec 2023(Credential ID:3982328)</w:t>
            </w:r>
          </w:p>
          <w:p w:rsidR="004463AF" w:rsidRPr="00904B2C" w:rsidP="004463AF" w14:paraId="79CC4674" w14:textId="13189E5A">
            <w:pPr>
              <w:pStyle w:val="ListParagraph"/>
              <w:numPr>
                <w:ilvl w:val="0"/>
                <w:numId w:val="1"/>
              </w:numPr>
              <w:tabs>
                <w:tab w:val="left" w:pos="10800"/>
              </w:tabs>
              <w:spacing w:after="200" w:line="276" w:lineRule="auto"/>
              <w:ind w:left="310"/>
              <w:rPr>
                <w:rFonts w:asciiTheme="majorHAnsi" w:hAnsiTheme="majorHAnsi" w:cstheme="minorHAnsi"/>
                <w:sz w:val="18"/>
                <w:szCs w:val="19"/>
              </w:rPr>
            </w:pPr>
            <w:r w:rsidRPr="00904B2C">
              <w:rPr>
                <w:rFonts w:asciiTheme="majorHAnsi" w:hAnsiTheme="majorHAnsi" w:cstheme="minorHAnsi"/>
                <w:sz w:val="18"/>
                <w:szCs w:val="19"/>
              </w:rPr>
              <w:t>Extensive functional knowledge on salesforce sales cloud</w:t>
            </w:r>
            <w:r w:rsidRPr="00904B2C" w:rsidR="009F19A3">
              <w:rPr>
                <w:rFonts w:asciiTheme="majorHAnsi" w:hAnsiTheme="majorHAnsi" w:cstheme="minorHAnsi"/>
                <w:sz w:val="18"/>
                <w:szCs w:val="19"/>
              </w:rPr>
              <w:t>,</w:t>
            </w:r>
            <w:r w:rsidRPr="00904B2C">
              <w:rPr>
                <w:rFonts w:asciiTheme="majorHAnsi" w:hAnsiTheme="majorHAnsi" w:cstheme="minorHAnsi"/>
                <w:sz w:val="18"/>
                <w:szCs w:val="19"/>
              </w:rPr>
              <w:t xml:space="preserve"> objects</w:t>
            </w:r>
            <w:r w:rsidRPr="00904B2C" w:rsidR="009F19A3">
              <w:rPr>
                <w:rFonts w:asciiTheme="majorHAnsi" w:hAnsiTheme="majorHAnsi" w:cstheme="minorHAnsi"/>
                <w:sz w:val="18"/>
                <w:szCs w:val="19"/>
              </w:rPr>
              <w:t xml:space="preserve">, </w:t>
            </w:r>
            <w:r w:rsidRPr="00904B2C" w:rsidR="009F19A3">
              <w:rPr>
                <w:rFonts w:asciiTheme="majorHAnsi" w:hAnsiTheme="majorHAnsi" w:cstheme="minorHAnsi"/>
                <w:sz w:val="18"/>
                <w:szCs w:val="19"/>
              </w:rPr>
              <w:t>L</w:t>
            </w:r>
            <w:r w:rsidRPr="00904B2C">
              <w:rPr>
                <w:rFonts w:asciiTheme="majorHAnsi" w:hAnsiTheme="majorHAnsi" w:cstheme="minorHAnsi"/>
                <w:sz w:val="18"/>
                <w:szCs w:val="19"/>
              </w:rPr>
              <w:t>ightningview</w:t>
            </w:r>
            <w:r w:rsidRPr="00904B2C" w:rsidR="009F19A3">
              <w:rPr>
                <w:rFonts w:asciiTheme="majorHAnsi" w:hAnsiTheme="majorHAnsi" w:cstheme="minorHAnsi"/>
                <w:sz w:val="18"/>
                <w:szCs w:val="19"/>
              </w:rPr>
              <w:t>,</w:t>
            </w:r>
            <w:r w:rsidRPr="00904B2C">
              <w:rPr>
                <w:rFonts w:asciiTheme="majorHAnsi" w:hAnsiTheme="majorHAnsi" w:cstheme="minorHAnsi"/>
                <w:sz w:val="18"/>
                <w:szCs w:val="19"/>
              </w:rPr>
              <w:t xml:space="preserve"> layouts, </w:t>
            </w:r>
            <w:r w:rsidRPr="00904B2C" w:rsidR="007620D6">
              <w:rPr>
                <w:rFonts w:asciiTheme="majorHAnsi" w:hAnsiTheme="majorHAnsi" w:cstheme="minorHAnsi"/>
                <w:sz w:val="18"/>
                <w:szCs w:val="19"/>
              </w:rPr>
              <w:t xml:space="preserve">Profile, </w:t>
            </w:r>
            <w:r w:rsidRPr="00904B2C">
              <w:rPr>
                <w:rFonts w:asciiTheme="majorHAnsi" w:hAnsiTheme="majorHAnsi" w:cstheme="minorHAnsi"/>
                <w:sz w:val="18"/>
                <w:szCs w:val="19"/>
              </w:rPr>
              <w:t xml:space="preserve">roles </w:t>
            </w:r>
            <w:r w:rsidRPr="00904B2C" w:rsidR="007620D6">
              <w:rPr>
                <w:rFonts w:asciiTheme="majorHAnsi" w:hAnsiTheme="majorHAnsi" w:cstheme="minorHAnsi"/>
                <w:sz w:val="18"/>
                <w:szCs w:val="19"/>
              </w:rPr>
              <w:t>,</w:t>
            </w:r>
            <w:r w:rsidRPr="00904B2C" w:rsidR="007620D6">
              <w:rPr>
                <w:rFonts w:asciiTheme="majorHAnsi" w:hAnsiTheme="majorHAnsi" w:cstheme="minorHAnsi"/>
                <w:sz w:val="18"/>
                <w:szCs w:val="19"/>
              </w:rPr>
              <w:t xml:space="preserve"> </w:t>
            </w:r>
            <w:r w:rsidRPr="00904B2C">
              <w:rPr>
                <w:rFonts w:asciiTheme="majorHAnsi" w:hAnsiTheme="majorHAnsi" w:cstheme="minorHAnsi"/>
                <w:sz w:val="18"/>
                <w:szCs w:val="19"/>
              </w:rPr>
              <w:t>salesforce reports</w:t>
            </w:r>
            <w:r w:rsidRPr="00904B2C" w:rsidR="009F19A3">
              <w:rPr>
                <w:rFonts w:asciiTheme="majorHAnsi" w:hAnsiTheme="majorHAnsi" w:cstheme="minorHAnsi"/>
                <w:sz w:val="18"/>
                <w:szCs w:val="19"/>
              </w:rPr>
              <w:t xml:space="preserve">/dashboards, fields, configurations. </w:t>
            </w:r>
          </w:p>
          <w:p w:rsidR="003A6304" w:rsidRPr="00D61F91" w:rsidP="00E84736" w14:paraId="06C3042C" w14:textId="2DE3B267">
            <w:pPr>
              <w:pStyle w:val="ListParagraph"/>
              <w:numPr>
                <w:ilvl w:val="0"/>
                <w:numId w:val="1"/>
              </w:numPr>
              <w:ind w:left="310"/>
              <w:rPr>
                <w:rFonts w:asciiTheme="majorHAnsi" w:hAnsiTheme="majorHAnsi" w:cstheme="minorHAnsi"/>
                <w:b/>
                <w:sz w:val="18"/>
                <w:szCs w:val="19"/>
              </w:rPr>
            </w:pPr>
            <w:r w:rsidRPr="00276C68">
              <w:rPr>
                <w:rFonts w:asciiTheme="majorHAnsi" w:hAnsiTheme="majorHAnsi" w:cstheme="minorHAnsi"/>
                <w:sz w:val="18"/>
                <w:szCs w:val="19"/>
              </w:rPr>
              <w:t>Rich Expertise in</w:t>
            </w:r>
            <w:r>
              <w:rPr>
                <w:rFonts w:asciiTheme="majorHAnsi" w:hAnsiTheme="majorHAnsi" w:cstheme="minorHAnsi"/>
                <w:b/>
                <w:sz w:val="18"/>
                <w:szCs w:val="19"/>
              </w:rPr>
              <w:t xml:space="preserve"> Retail CPG domain</w:t>
            </w:r>
            <w:r w:rsidR="00C01FCB">
              <w:rPr>
                <w:rFonts w:asciiTheme="majorHAnsi" w:hAnsiTheme="majorHAnsi" w:cstheme="minorHAnsi"/>
                <w:b/>
                <w:sz w:val="18"/>
                <w:szCs w:val="19"/>
              </w:rPr>
              <w:t>, E-commerce</w:t>
            </w:r>
            <w:r>
              <w:rPr>
                <w:rFonts w:asciiTheme="majorHAnsi" w:hAnsiTheme="majorHAnsi" w:cstheme="minorHAnsi"/>
                <w:b/>
                <w:sz w:val="18"/>
                <w:szCs w:val="19"/>
              </w:rPr>
              <w:t xml:space="preserve">. </w:t>
            </w:r>
            <w:r>
              <w:rPr>
                <w:rFonts w:asciiTheme="majorHAnsi" w:hAnsiTheme="majorHAnsi" w:cstheme="minorHAnsi"/>
                <w:sz w:val="18"/>
                <w:szCs w:val="19"/>
              </w:rPr>
              <w:t xml:space="preserve">Also worked in </w:t>
            </w:r>
            <w:bookmarkStart w:id="0" w:name="_GoBack"/>
            <w:r w:rsidRPr="00D61F91" w:rsidR="000462A2">
              <w:rPr>
                <w:rFonts w:asciiTheme="majorHAnsi" w:hAnsiTheme="majorHAnsi" w:cstheme="minorHAnsi"/>
                <w:b/>
                <w:sz w:val="18"/>
                <w:szCs w:val="19"/>
              </w:rPr>
              <w:t>Cosmetics/Beauty care domain for L’oreal</w:t>
            </w:r>
          </w:p>
          <w:bookmarkEnd w:id="0"/>
          <w:p w:rsidR="00BE3CF8" w:rsidP="00994D2C" w14:paraId="2A5D0CCB" w14:textId="2F0DDFC6">
            <w:pPr>
              <w:pStyle w:val="ListParagraph"/>
              <w:numPr>
                <w:ilvl w:val="0"/>
                <w:numId w:val="1"/>
              </w:numPr>
              <w:tabs>
                <w:tab w:val="left" w:pos="10800"/>
              </w:tabs>
              <w:spacing w:after="200" w:line="276" w:lineRule="auto"/>
              <w:ind w:left="310"/>
              <w:rPr>
                <w:rFonts w:asciiTheme="majorHAnsi" w:hAnsiTheme="majorHAnsi" w:cstheme="minorHAnsi"/>
                <w:sz w:val="18"/>
                <w:szCs w:val="19"/>
              </w:rPr>
            </w:pPr>
            <w:r w:rsidRPr="009B7958">
              <w:rPr>
                <w:rFonts w:asciiTheme="majorHAnsi" w:hAnsiTheme="majorHAnsi" w:cstheme="minorHAnsi"/>
                <w:b/>
                <w:sz w:val="18"/>
                <w:szCs w:val="19"/>
              </w:rPr>
              <w:t>Worked at Client’s locations</w:t>
            </w:r>
            <w:r w:rsidRPr="009B7958">
              <w:rPr>
                <w:rFonts w:asciiTheme="majorHAnsi" w:hAnsiTheme="majorHAnsi" w:cstheme="minorHAnsi"/>
                <w:sz w:val="18"/>
                <w:szCs w:val="19"/>
              </w:rPr>
              <w:t xml:space="preserve"> for Requirements, UAT and Go Live- Brazil, London, South Africa, Romania(twice); Poland for 3 months to train New BA’s recruited from the client side, and to help drive strategic initiatives of the clients’ team</w:t>
            </w:r>
          </w:p>
          <w:p w:rsidR="0098348D" w:rsidRPr="0098348D" w:rsidP="00994D2C" w14:paraId="424E8459" w14:textId="71339D5A">
            <w:pPr>
              <w:pStyle w:val="ListParagraph"/>
              <w:numPr>
                <w:ilvl w:val="0"/>
                <w:numId w:val="1"/>
              </w:numPr>
              <w:tabs>
                <w:tab w:val="left" w:pos="10800"/>
              </w:tabs>
              <w:spacing w:after="200" w:line="276" w:lineRule="auto"/>
              <w:ind w:left="310"/>
              <w:rPr>
                <w:rFonts w:asciiTheme="majorHAnsi" w:hAnsiTheme="majorHAnsi" w:cstheme="minorHAnsi"/>
                <w:sz w:val="18"/>
                <w:szCs w:val="19"/>
              </w:rPr>
            </w:pPr>
            <w:r w:rsidRPr="0098348D">
              <w:rPr>
                <w:rFonts w:asciiTheme="majorHAnsi" w:hAnsiTheme="majorHAnsi" w:cstheme="minorHAnsi"/>
                <w:sz w:val="18"/>
                <w:szCs w:val="19"/>
              </w:rPr>
              <w:t xml:space="preserve">Experience </w:t>
            </w:r>
            <w:r w:rsidRPr="0098348D">
              <w:rPr>
                <w:rFonts w:asciiTheme="majorHAnsi" w:hAnsiTheme="majorHAnsi" w:cstheme="minorHAnsi"/>
                <w:sz w:val="18"/>
                <w:szCs w:val="19"/>
              </w:rPr>
              <w:t xml:space="preserve">in </w:t>
            </w:r>
            <w:r>
              <w:rPr>
                <w:rFonts w:asciiTheme="majorHAnsi" w:hAnsiTheme="majorHAnsi" w:cstheme="minorHAnsi"/>
                <w:sz w:val="18"/>
                <w:szCs w:val="19"/>
              </w:rPr>
              <w:t xml:space="preserve"> Digital</w:t>
            </w:r>
            <w:r>
              <w:rPr>
                <w:rFonts w:asciiTheme="majorHAnsi" w:hAnsiTheme="majorHAnsi" w:cstheme="minorHAnsi"/>
                <w:sz w:val="18"/>
                <w:szCs w:val="19"/>
              </w:rPr>
              <w:t xml:space="preserve"> transformation projects</w:t>
            </w:r>
          </w:p>
          <w:p w:rsidR="008F1CEE" w:rsidP="008F1CEE" w14:paraId="795C9C82" w14:textId="2174241A">
            <w:pPr>
              <w:pStyle w:val="ListParagraph"/>
              <w:numPr>
                <w:ilvl w:val="0"/>
                <w:numId w:val="1"/>
              </w:numPr>
              <w:tabs>
                <w:tab w:val="left" w:pos="10800"/>
              </w:tabs>
              <w:spacing w:after="200" w:line="276" w:lineRule="auto"/>
              <w:ind w:left="310"/>
              <w:rPr>
                <w:rFonts w:asciiTheme="majorHAnsi" w:hAnsiTheme="majorHAnsi" w:cstheme="minorHAnsi"/>
                <w:sz w:val="18"/>
                <w:szCs w:val="19"/>
              </w:rPr>
            </w:pPr>
            <w:r w:rsidRPr="009B7958">
              <w:rPr>
                <w:rFonts w:asciiTheme="majorHAnsi" w:hAnsiTheme="majorHAnsi" w:cstheme="minorHAnsi"/>
                <w:b/>
                <w:sz w:val="18"/>
                <w:szCs w:val="19"/>
              </w:rPr>
              <w:t>Engaged in Business development &amp; strategic initiatives</w:t>
            </w:r>
            <w:r w:rsidRPr="009B7958">
              <w:rPr>
                <w:rFonts w:asciiTheme="majorHAnsi" w:hAnsiTheme="majorHAnsi" w:cstheme="minorHAnsi"/>
                <w:sz w:val="18"/>
                <w:szCs w:val="19"/>
              </w:rPr>
              <w:t xml:space="preserve"> for IVY by Pitching Ivy p</w:t>
            </w:r>
            <w:r>
              <w:rPr>
                <w:rFonts w:asciiTheme="majorHAnsi" w:hAnsiTheme="majorHAnsi" w:cstheme="minorHAnsi"/>
                <w:sz w:val="18"/>
                <w:szCs w:val="19"/>
              </w:rPr>
              <w:t>roducts to the client side i</w:t>
            </w:r>
            <w:r w:rsidRPr="009B7958">
              <w:rPr>
                <w:rFonts w:asciiTheme="majorHAnsi" w:hAnsiTheme="majorHAnsi" w:cstheme="minorHAnsi"/>
                <w:sz w:val="18"/>
                <w:szCs w:val="19"/>
              </w:rPr>
              <w:t>.e. (Ivy’s SKU recommendation Engine, Ivy Pay</w:t>
            </w:r>
            <w:r>
              <w:rPr>
                <w:rFonts w:asciiTheme="majorHAnsi" w:hAnsiTheme="majorHAnsi" w:cstheme="minorHAnsi"/>
                <w:sz w:val="18"/>
                <w:szCs w:val="19"/>
              </w:rPr>
              <w:t>, Market</w:t>
            </w:r>
            <w:r w:rsidR="001F303D">
              <w:rPr>
                <w:rFonts w:asciiTheme="majorHAnsi" w:hAnsiTheme="majorHAnsi" w:cstheme="minorHAnsi"/>
                <w:sz w:val="18"/>
                <w:szCs w:val="19"/>
              </w:rPr>
              <w:t>-</w:t>
            </w:r>
            <w:r>
              <w:rPr>
                <w:rFonts w:asciiTheme="majorHAnsi" w:hAnsiTheme="majorHAnsi" w:cstheme="minorHAnsi"/>
                <w:sz w:val="18"/>
                <w:szCs w:val="19"/>
              </w:rPr>
              <w:t>Place</w:t>
            </w:r>
            <w:r w:rsidRPr="009B7958">
              <w:rPr>
                <w:rFonts w:asciiTheme="majorHAnsi" w:hAnsiTheme="majorHAnsi" w:cstheme="minorHAnsi"/>
                <w:sz w:val="18"/>
                <w:szCs w:val="19"/>
              </w:rPr>
              <w:t xml:space="preserve"> and Image recognition systems</w:t>
            </w:r>
            <w:r>
              <w:rPr>
                <w:rFonts w:asciiTheme="majorHAnsi" w:hAnsiTheme="majorHAnsi" w:cstheme="minorHAnsi"/>
                <w:sz w:val="18"/>
                <w:szCs w:val="19"/>
              </w:rPr>
              <w:t>)</w:t>
            </w:r>
          </w:p>
          <w:p w:rsidR="001F7722" w:rsidRPr="008F1CEE" w:rsidP="008F1CEE" w14:paraId="7F99B635" w14:textId="2915C32E">
            <w:pPr>
              <w:pStyle w:val="ListParagraph"/>
              <w:numPr>
                <w:ilvl w:val="0"/>
                <w:numId w:val="1"/>
              </w:numPr>
              <w:tabs>
                <w:tab w:val="left" w:pos="10800"/>
              </w:tabs>
              <w:spacing w:after="200" w:line="276" w:lineRule="auto"/>
              <w:ind w:left="310"/>
              <w:rPr>
                <w:rFonts w:asciiTheme="majorHAnsi" w:hAnsiTheme="majorHAnsi" w:cstheme="minorHAnsi"/>
                <w:sz w:val="18"/>
                <w:szCs w:val="19"/>
              </w:rPr>
            </w:pPr>
            <w:r w:rsidRPr="00786DB0">
              <w:rPr>
                <w:rFonts w:asciiTheme="majorHAnsi" w:hAnsiTheme="majorHAnsi" w:cstheme="minorHAnsi"/>
                <w:sz w:val="18"/>
                <w:szCs w:val="19"/>
              </w:rPr>
              <w:t>Good communication skills with</w:t>
            </w:r>
            <w:r>
              <w:rPr>
                <w:rFonts w:asciiTheme="majorHAnsi" w:hAnsiTheme="majorHAnsi" w:cstheme="minorHAnsi"/>
                <w:b/>
                <w:sz w:val="18"/>
                <w:szCs w:val="19"/>
              </w:rPr>
              <w:t xml:space="preserve"> excellent command of English language</w:t>
            </w:r>
          </w:p>
          <w:p w:rsidR="00BE3CF8" w:rsidRPr="009B7958" w:rsidP="00994D2C" w14:paraId="40011CE1" w14:textId="13A175C8">
            <w:pPr>
              <w:pStyle w:val="ListParagraph"/>
              <w:numPr>
                <w:ilvl w:val="0"/>
                <w:numId w:val="1"/>
              </w:numPr>
              <w:tabs>
                <w:tab w:val="left" w:pos="10800"/>
              </w:tabs>
              <w:spacing w:after="200" w:line="276" w:lineRule="auto"/>
              <w:ind w:left="310"/>
              <w:rPr>
                <w:rFonts w:asciiTheme="majorHAnsi" w:hAnsiTheme="majorHAnsi" w:cstheme="minorHAnsi"/>
                <w:sz w:val="18"/>
                <w:szCs w:val="19"/>
              </w:rPr>
            </w:pPr>
            <w:r w:rsidRPr="009B7958">
              <w:rPr>
                <w:rFonts w:asciiTheme="majorHAnsi" w:hAnsiTheme="majorHAnsi" w:cstheme="minorHAnsi"/>
                <w:b/>
                <w:sz w:val="18"/>
                <w:szCs w:val="19"/>
              </w:rPr>
              <w:t xml:space="preserve">Felicitated with Best Performer Award </w:t>
            </w:r>
            <w:r w:rsidRPr="009B7958">
              <w:rPr>
                <w:rFonts w:asciiTheme="majorHAnsi" w:hAnsiTheme="majorHAnsi" w:cstheme="minorHAnsi"/>
                <w:sz w:val="18"/>
                <w:szCs w:val="19"/>
              </w:rPr>
              <w:t>in the Project (Ivy)</w:t>
            </w:r>
          </w:p>
          <w:p w:rsidR="00DC1B4A" w:rsidRPr="009B7958" w:rsidP="00994D2C" w14:paraId="62982754" w14:textId="7D98607D">
            <w:pPr>
              <w:pStyle w:val="ListParagraph"/>
              <w:numPr>
                <w:ilvl w:val="0"/>
                <w:numId w:val="1"/>
              </w:numPr>
              <w:tabs>
                <w:tab w:val="left" w:pos="10800"/>
              </w:tabs>
              <w:spacing w:after="200" w:line="276" w:lineRule="auto"/>
              <w:ind w:left="310"/>
              <w:rPr>
                <w:rFonts w:asciiTheme="majorHAnsi" w:hAnsiTheme="majorHAnsi" w:cstheme="minorHAnsi"/>
                <w:sz w:val="18"/>
                <w:szCs w:val="19"/>
              </w:rPr>
            </w:pPr>
            <w:r>
              <w:rPr>
                <w:rFonts w:asciiTheme="majorHAnsi" w:hAnsiTheme="majorHAnsi" w:cstheme="minorHAnsi"/>
                <w:b/>
                <w:sz w:val="18"/>
                <w:szCs w:val="19"/>
              </w:rPr>
              <w:t xml:space="preserve">Skilled in data analysis </w:t>
            </w:r>
            <w:r w:rsidRPr="00DC1B4A">
              <w:rPr>
                <w:rFonts w:asciiTheme="majorHAnsi" w:hAnsiTheme="majorHAnsi" w:cstheme="minorHAnsi"/>
                <w:sz w:val="18"/>
                <w:szCs w:val="19"/>
              </w:rPr>
              <w:t>Using</w:t>
            </w:r>
            <w:r>
              <w:rPr>
                <w:rFonts w:asciiTheme="majorHAnsi" w:hAnsiTheme="majorHAnsi" w:cstheme="minorHAnsi"/>
                <w:b/>
                <w:sz w:val="18"/>
                <w:szCs w:val="19"/>
              </w:rPr>
              <w:t xml:space="preserve"> tableau</w:t>
            </w:r>
            <w:r w:rsidR="00D91BB5">
              <w:rPr>
                <w:rFonts w:asciiTheme="majorHAnsi" w:hAnsiTheme="majorHAnsi" w:cstheme="minorHAnsi"/>
                <w:b/>
                <w:sz w:val="18"/>
                <w:szCs w:val="19"/>
              </w:rPr>
              <w:t xml:space="preserve">. </w:t>
            </w:r>
            <w:r w:rsidR="00D91BB5">
              <w:rPr>
                <w:rFonts w:asciiTheme="majorHAnsi" w:hAnsiTheme="majorHAnsi" w:cstheme="minorHAnsi"/>
                <w:sz w:val="18"/>
                <w:szCs w:val="19"/>
              </w:rPr>
              <w:t xml:space="preserve">Completed a classroom training with certificate. </w:t>
            </w:r>
          </w:p>
          <w:p w:rsidR="00BE3CF8" w:rsidRPr="009B7958" w:rsidP="00994D2C" w14:paraId="5855C882" w14:textId="2735FB43">
            <w:pPr>
              <w:pStyle w:val="ListParagraph"/>
              <w:numPr>
                <w:ilvl w:val="0"/>
                <w:numId w:val="1"/>
              </w:numPr>
              <w:tabs>
                <w:tab w:val="left" w:pos="10800"/>
              </w:tabs>
              <w:spacing w:after="200" w:line="276" w:lineRule="auto"/>
              <w:ind w:left="310"/>
              <w:jc w:val="both"/>
              <w:rPr>
                <w:rFonts w:asciiTheme="majorHAnsi" w:hAnsiTheme="majorHAnsi" w:cstheme="minorHAnsi"/>
                <w:sz w:val="18"/>
                <w:szCs w:val="19"/>
              </w:rPr>
            </w:pPr>
            <w:r w:rsidRPr="009B7958">
              <w:rPr>
                <w:rFonts w:asciiTheme="majorHAnsi" w:hAnsiTheme="majorHAnsi" w:cstheme="minorHAnsi"/>
                <w:b/>
                <w:sz w:val="18"/>
                <w:szCs w:val="19"/>
              </w:rPr>
              <w:t>Skilled in implementing</w:t>
            </w:r>
            <w:r w:rsidRPr="009B7958">
              <w:rPr>
                <w:rFonts w:asciiTheme="majorHAnsi" w:hAnsiTheme="majorHAnsi" w:cstheme="minorHAnsi"/>
                <w:sz w:val="18"/>
                <w:szCs w:val="19"/>
              </w:rPr>
              <w:t xml:space="preserve"> project methodologies like Agile / Scrum Methodology, possess broad technical knowledge of application design, architecture, and application integration</w:t>
            </w:r>
          </w:p>
          <w:p w:rsidR="00BE3CF8" w:rsidRPr="009B7958" w:rsidP="00994D2C" w14:paraId="6DFA1531" w14:textId="0B823EA7">
            <w:pPr>
              <w:pStyle w:val="ListParagraph"/>
              <w:numPr>
                <w:ilvl w:val="0"/>
                <w:numId w:val="1"/>
              </w:numPr>
              <w:tabs>
                <w:tab w:val="left" w:pos="10800"/>
              </w:tabs>
              <w:spacing w:after="200" w:line="276" w:lineRule="auto"/>
              <w:ind w:left="310"/>
              <w:jc w:val="both"/>
              <w:rPr>
                <w:rFonts w:asciiTheme="majorHAnsi" w:hAnsiTheme="majorHAnsi" w:cstheme="minorHAnsi"/>
                <w:sz w:val="18"/>
                <w:szCs w:val="19"/>
              </w:rPr>
            </w:pPr>
            <w:r w:rsidRPr="009B7958">
              <w:rPr>
                <w:rFonts w:asciiTheme="majorHAnsi" w:hAnsiTheme="majorHAnsi" w:cstheme="minorHAnsi"/>
                <w:b/>
                <w:sz w:val="18"/>
                <w:szCs w:val="19"/>
              </w:rPr>
              <w:t>Rich experience in mapping client's</w:t>
            </w:r>
            <w:r w:rsidRPr="009B7958">
              <w:rPr>
                <w:rFonts w:asciiTheme="majorHAnsi" w:hAnsiTheme="majorHAnsi" w:cstheme="minorHAnsi"/>
                <w:sz w:val="18"/>
                <w:szCs w:val="19"/>
              </w:rPr>
              <w:t xml:space="preserve"> requirements and providing them best solutions involving evaluation and definition of the scope of the project and finalization of the project requirements</w:t>
            </w:r>
          </w:p>
          <w:p w:rsidR="00BE3CF8" w:rsidP="00994D2C" w14:paraId="2E0BDD35" w14:textId="024F5800">
            <w:pPr>
              <w:pStyle w:val="ListParagraph"/>
              <w:numPr>
                <w:ilvl w:val="0"/>
                <w:numId w:val="1"/>
              </w:numPr>
              <w:tabs>
                <w:tab w:val="left" w:pos="10800"/>
              </w:tabs>
              <w:spacing w:after="200" w:line="276" w:lineRule="auto"/>
              <w:ind w:left="310"/>
              <w:jc w:val="both"/>
              <w:rPr>
                <w:rFonts w:asciiTheme="majorHAnsi" w:hAnsiTheme="majorHAnsi" w:cstheme="minorHAnsi"/>
                <w:sz w:val="18"/>
                <w:szCs w:val="19"/>
              </w:rPr>
            </w:pPr>
            <w:r w:rsidRPr="0069671C">
              <w:rPr>
                <w:rFonts w:asciiTheme="majorHAnsi" w:hAnsiTheme="majorHAnsi" w:cstheme="minorHAnsi"/>
                <w:sz w:val="18"/>
                <w:szCs w:val="19"/>
              </w:rPr>
              <w:t>Led a team</w:t>
            </w:r>
            <w:r w:rsidR="007D666C">
              <w:rPr>
                <w:rFonts w:asciiTheme="majorHAnsi" w:hAnsiTheme="majorHAnsi" w:cstheme="minorHAnsi"/>
                <w:sz w:val="18"/>
                <w:szCs w:val="19"/>
              </w:rPr>
              <w:t xml:space="preserve"> of 3 business analysts reporting to me. </w:t>
            </w:r>
          </w:p>
          <w:p w:rsidR="009D140C" w:rsidRPr="0069671C" w:rsidP="00994D2C" w14:paraId="38EFB405" w14:textId="42DFE3B3">
            <w:pPr>
              <w:pStyle w:val="ListParagraph"/>
              <w:numPr>
                <w:ilvl w:val="0"/>
                <w:numId w:val="1"/>
              </w:numPr>
              <w:tabs>
                <w:tab w:val="left" w:pos="10800"/>
              </w:tabs>
              <w:spacing w:after="200" w:line="276" w:lineRule="auto"/>
              <w:ind w:left="310"/>
              <w:jc w:val="both"/>
              <w:rPr>
                <w:rFonts w:asciiTheme="majorHAnsi" w:hAnsiTheme="majorHAnsi" w:cstheme="minorHAnsi"/>
                <w:sz w:val="18"/>
                <w:szCs w:val="19"/>
              </w:rPr>
            </w:pPr>
            <w:r>
              <w:rPr>
                <w:rFonts w:asciiTheme="majorHAnsi" w:hAnsiTheme="majorHAnsi" w:cstheme="minorHAnsi"/>
                <w:sz w:val="18"/>
                <w:szCs w:val="19"/>
              </w:rPr>
              <w:t xml:space="preserve">Worked primarily in the </w:t>
            </w:r>
            <w:r w:rsidRPr="009D140C">
              <w:rPr>
                <w:rFonts w:asciiTheme="majorHAnsi" w:hAnsiTheme="majorHAnsi" w:cstheme="minorHAnsi"/>
                <w:b/>
                <w:sz w:val="18"/>
                <w:szCs w:val="19"/>
              </w:rPr>
              <w:t>Agile methodology</w:t>
            </w:r>
            <w:r>
              <w:rPr>
                <w:rFonts w:asciiTheme="majorHAnsi" w:hAnsiTheme="majorHAnsi" w:cstheme="minorHAnsi"/>
                <w:sz w:val="18"/>
                <w:szCs w:val="19"/>
              </w:rPr>
              <w:t xml:space="preserve">. Attended scrum calls, sprint planning meetings, sprint retrospectives, </w:t>
            </w:r>
            <w:r w:rsidRPr="001E1BE2">
              <w:rPr>
                <w:rFonts w:asciiTheme="majorHAnsi" w:hAnsiTheme="majorHAnsi" w:cstheme="minorHAnsi"/>
                <w:b/>
                <w:sz w:val="18"/>
                <w:szCs w:val="19"/>
              </w:rPr>
              <w:t>Product backlog prioritization</w:t>
            </w:r>
            <w:r>
              <w:rPr>
                <w:rFonts w:asciiTheme="majorHAnsi" w:hAnsiTheme="majorHAnsi" w:cstheme="minorHAnsi"/>
                <w:sz w:val="18"/>
                <w:szCs w:val="19"/>
              </w:rPr>
              <w:t xml:space="preserve">. </w:t>
            </w:r>
          </w:p>
          <w:p w:rsidR="00BE3CF8" w:rsidRPr="009B7958" w:rsidP="00994D2C" w14:paraId="50C45639" w14:textId="309B42A0">
            <w:pPr>
              <w:pStyle w:val="ListParagraph"/>
              <w:numPr>
                <w:ilvl w:val="0"/>
                <w:numId w:val="1"/>
              </w:numPr>
              <w:tabs>
                <w:tab w:val="left" w:pos="10800"/>
              </w:tabs>
              <w:spacing w:after="200" w:line="276" w:lineRule="auto"/>
              <w:ind w:left="310"/>
              <w:jc w:val="both"/>
              <w:rPr>
                <w:rFonts w:asciiTheme="majorHAnsi" w:hAnsiTheme="majorHAnsi" w:cstheme="minorHAnsi"/>
                <w:sz w:val="18"/>
                <w:szCs w:val="19"/>
              </w:rPr>
            </w:pPr>
            <w:r w:rsidRPr="009B7958">
              <w:rPr>
                <w:rFonts w:asciiTheme="majorHAnsi" w:hAnsiTheme="majorHAnsi" w:cstheme="minorHAnsi"/>
                <w:b/>
                <w:sz w:val="18"/>
                <w:szCs w:val="19"/>
              </w:rPr>
              <w:t>Continuously monitored the product's performance</w:t>
            </w:r>
            <w:r w:rsidRPr="009B7958">
              <w:rPr>
                <w:rFonts w:asciiTheme="majorHAnsi" w:hAnsiTheme="majorHAnsi" w:cstheme="minorHAnsi"/>
                <w:sz w:val="18"/>
                <w:szCs w:val="19"/>
              </w:rPr>
              <w:t xml:space="preserve"> and gathered feedback from customers and stakeholders, using data-driven insights to make informed decisions and prioritize future improvements</w:t>
            </w:r>
          </w:p>
          <w:p w:rsidR="002F249E" w:rsidP="00AC16D3" w14:paraId="0A80F8F4" w14:textId="4E2BFE05">
            <w:pPr>
              <w:pStyle w:val="ListParagraph"/>
              <w:spacing w:before="120"/>
              <w:ind w:left="369"/>
              <w:jc w:val="both"/>
              <w:rPr>
                <w:rFonts w:asciiTheme="majorHAnsi" w:hAnsiTheme="majorHAnsi"/>
                <w:noProof/>
                <w:sz w:val="6"/>
              </w:rPr>
            </w:pPr>
          </w:p>
          <w:p w:rsidR="009C1911" w:rsidRPr="00E60C46" w:rsidP="00AC16D3" w14:paraId="10DB6363" w14:textId="77777777">
            <w:pPr>
              <w:pStyle w:val="ListParagraph"/>
              <w:pBdr>
                <w:bottom w:val="single" w:sz="4" w:space="1" w:color="auto"/>
              </w:pBdr>
              <w:spacing w:before="120"/>
              <w:ind w:left="369" w:firstLine="720"/>
              <w:jc w:val="both"/>
              <w:rPr>
                <w:rFonts w:asciiTheme="majorHAnsi" w:hAnsiTheme="majorHAnsi"/>
                <w:noProof/>
                <w:sz w:val="2"/>
              </w:rPr>
            </w:pPr>
          </w:p>
          <w:p w:rsidR="00170512" w:rsidRPr="00DB3159" w:rsidP="00AC16D3" w14:paraId="4B809006" w14:textId="762C98E5">
            <w:pPr>
              <w:pBdr>
                <w:bottom w:val="single" w:sz="4" w:space="1" w:color="auto"/>
              </w:pBdr>
              <w:jc w:val="both"/>
              <w:rPr>
                <w:rFonts w:asciiTheme="majorHAnsi" w:hAnsiTheme="majorHAnsi"/>
                <w:b/>
                <w:noProof/>
                <w:color w:val="C7A163"/>
                <w:sz w:val="28"/>
              </w:rPr>
            </w:pPr>
            <w:r>
              <w:rPr>
                <w:rFonts w:asciiTheme="majorHAnsi" w:hAnsiTheme="majorHAnsi"/>
                <w:b/>
                <w:noProof/>
                <w:color w:val="C7A163"/>
                <w:sz w:val="28"/>
              </w:rPr>
              <w:t xml:space="preserve"> </w:t>
            </w:r>
            <w:r w:rsidRPr="00DB3159">
              <w:rPr>
                <w:rFonts w:asciiTheme="majorHAnsi" w:hAnsiTheme="majorHAnsi"/>
                <w:b/>
                <w:noProof/>
                <w:color w:val="C7A163"/>
                <w:sz w:val="28"/>
              </w:rPr>
              <mc:AlternateContent>
                <mc:Choice Requires="wps">
                  <w:drawing>
                    <wp:inline distT="0" distB="0" distL="0" distR="0">
                      <wp:extent cx="240159" cy="188468"/>
                      <wp:effectExtent l="0" t="0" r="7620" b="2540"/>
                      <wp:docPr id="27" name="Freeform 75"/>
                      <wp:cNvGraphicFramePr/>
                      <a:graphic xmlns:a="http://schemas.openxmlformats.org/drawingml/2006/main">
                        <a:graphicData uri="http://schemas.microsoft.com/office/word/2010/wordprocessingShape">
                          <wps:wsp xmlns:wps="http://schemas.microsoft.com/office/word/2010/wordprocessingShape">
                            <wps:cNvSpPr>
                              <a:spLocks noEditPoints="1"/>
                            </wps:cNvSpPr>
                            <wps:spPr bwMode="auto">
                              <a:xfrm>
                                <a:off x="0" y="0"/>
                                <a:ext cx="240159" cy="188468"/>
                              </a:xfrm>
                              <a:custGeom>
                                <a:avLst/>
                                <a:gdLst>
                                  <a:gd name="T0" fmla="*/ 176 w 309"/>
                                  <a:gd name="T1" fmla="*/ 221 h 243"/>
                                  <a:gd name="T2" fmla="*/ 287 w 309"/>
                                  <a:gd name="T3" fmla="*/ 221 h 243"/>
                                  <a:gd name="T4" fmla="*/ 287 w 309"/>
                                  <a:gd name="T5" fmla="*/ 199 h 243"/>
                                  <a:gd name="T6" fmla="*/ 176 w 309"/>
                                  <a:gd name="T7" fmla="*/ 199 h 243"/>
                                  <a:gd name="T8" fmla="*/ 176 w 309"/>
                                  <a:gd name="T9" fmla="*/ 221 h 243"/>
                                  <a:gd name="T10" fmla="*/ 110 w 309"/>
                                  <a:gd name="T11" fmla="*/ 132 h 243"/>
                                  <a:gd name="T12" fmla="*/ 287 w 309"/>
                                  <a:gd name="T13" fmla="*/ 132 h 243"/>
                                  <a:gd name="T14" fmla="*/ 287 w 309"/>
                                  <a:gd name="T15" fmla="*/ 110 h 243"/>
                                  <a:gd name="T16" fmla="*/ 110 w 309"/>
                                  <a:gd name="T17" fmla="*/ 110 h 243"/>
                                  <a:gd name="T18" fmla="*/ 110 w 309"/>
                                  <a:gd name="T19" fmla="*/ 132 h 243"/>
                                  <a:gd name="T20" fmla="*/ 221 w 309"/>
                                  <a:gd name="T21" fmla="*/ 44 h 243"/>
                                  <a:gd name="T22" fmla="*/ 287 w 309"/>
                                  <a:gd name="T23" fmla="*/ 44 h 243"/>
                                  <a:gd name="T24" fmla="*/ 287 w 309"/>
                                  <a:gd name="T25" fmla="*/ 22 h 243"/>
                                  <a:gd name="T26" fmla="*/ 221 w 309"/>
                                  <a:gd name="T27" fmla="*/ 22 h 243"/>
                                  <a:gd name="T28" fmla="*/ 221 w 309"/>
                                  <a:gd name="T29" fmla="*/ 44 h 243"/>
                                  <a:gd name="T30" fmla="*/ 309 w 309"/>
                                  <a:gd name="T31" fmla="*/ 188 h 243"/>
                                  <a:gd name="T32" fmla="*/ 309 w 309"/>
                                  <a:gd name="T33" fmla="*/ 232 h 243"/>
                                  <a:gd name="T34" fmla="*/ 306 w 309"/>
                                  <a:gd name="T35" fmla="*/ 240 h 243"/>
                                  <a:gd name="T36" fmla="*/ 298 w 309"/>
                                  <a:gd name="T37" fmla="*/ 243 h 243"/>
                                  <a:gd name="T38" fmla="*/ 11 w 309"/>
                                  <a:gd name="T39" fmla="*/ 243 h 243"/>
                                  <a:gd name="T40" fmla="*/ 3 w 309"/>
                                  <a:gd name="T41" fmla="*/ 240 h 243"/>
                                  <a:gd name="T42" fmla="*/ 0 w 309"/>
                                  <a:gd name="T43" fmla="*/ 232 h 243"/>
                                  <a:gd name="T44" fmla="*/ 0 w 309"/>
                                  <a:gd name="T45" fmla="*/ 188 h 243"/>
                                  <a:gd name="T46" fmla="*/ 3 w 309"/>
                                  <a:gd name="T47" fmla="*/ 180 h 243"/>
                                  <a:gd name="T48" fmla="*/ 11 w 309"/>
                                  <a:gd name="T49" fmla="*/ 177 h 243"/>
                                  <a:gd name="T50" fmla="*/ 298 w 309"/>
                                  <a:gd name="T51" fmla="*/ 177 h 243"/>
                                  <a:gd name="T52" fmla="*/ 306 w 309"/>
                                  <a:gd name="T53" fmla="*/ 180 h 243"/>
                                  <a:gd name="T54" fmla="*/ 309 w 309"/>
                                  <a:gd name="T55" fmla="*/ 188 h 243"/>
                                  <a:gd name="T56" fmla="*/ 309 w 309"/>
                                  <a:gd name="T57" fmla="*/ 99 h 243"/>
                                  <a:gd name="T58" fmla="*/ 309 w 309"/>
                                  <a:gd name="T59" fmla="*/ 143 h 243"/>
                                  <a:gd name="T60" fmla="*/ 306 w 309"/>
                                  <a:gd name="T61" fmla="*/ 151 h 243"/>
                                  <a:gd name="T62" fmla="*/ 298 w 309"/>
                                  <a:gd name="T63" fmla="*/ 154 h 243"/>
                                  <a:gd name="T64" fmla="*/ 11 w 309"/>
                                  <a:gd name="T65" fmla="*/ 154 h 243"/>
                                  <a:gd name="T66" fmla="*/ 3 w 309"/>
                                  <a:gd name="T67" fmla="*/ 151 h 243"/>
                                  <a:gd name="T68" fmla="*/ 0 w 309"/>
                                  <a:gd name="T69" fmla="*/ 143 h 243"/>
                                  <a:gd name="T70" fmla="*/ 0 w 309"/>
                                  <a:gd name="T71" fmla="*/ 99 h 243"/>
                                  <a:gd name="T72" fmla="*/ 3 w 309"/>
                                  <a:gd name="T73" fmla="*/ 91 h 243"/>
                                  <a:gd name="T74" fmla="*/ 11 w 309"/>
                                  <a:gd name="T75" fmla="*/ 88 h 243"/>
                                  <a:gd name="T76" fmla="*/ 298 w 309"/>
                                  <a:gd name="T77" fmla="*/ 88 h 243"/>
                                  <a:gd name="T78" fmla="*/ 306 w 309"/>
                                  <a:gd name="T79" fmla="*/ 91 h 243"/>
                                  <a:gd name="T80" fmla="*/ 309 w 309"/>
                                  <a:gd name="T81" fmla="*/ 99 h 243"/>
                                  <a:gd name="T82" fmla="*/ 309 w 309"/>
                                  <a:gd name="T83" fmla="*/ 11 h 243"/>
                                  <a:gd name="T84" fmla="*/ 309 w 309"/>
                                  <a:gd name="T85" fmla="*/ 55 h 243"/>
                                  <a:gd name="T86" fmla="*/ 306 w 309"/>
                                  <a:gd name="T87" fmla="*/ 63 h 243"/>
                                  <a:gd name="T88" fmla="*/ 298 w 309"/>
                                  <a:gd name="T89" fmla="*/ 66 h 243"/>
                                  <a:gd name="T90" fmla="*/ 11 w 309"/>
                                  <a:gd name="T91" fmla="*/ 66 h 243"/>
                                  <a:gd name="T92" fmla="*/ 3 w 309"/>
                                  <a:gd name="T93" fmla="*/ 63 h 243"/>
                                  <a:gd name="T94" fmla="*/ 0 w 309"/>
                                  <a:gd name="T95" fmla="*/ 55 h 243"/>
                                  <a:gd name="T96" fmla="*/ 0 w 309"/>
                                  <a:gd name="T97" fmla="*/ 11 h 243"/>
                                  <a:gd name="T98" fmla="*/ 3 w 309"/>
                                  <a:gd name="T99" fmla="*/ 3 h 243"/>
                                  <a:gd name="T100" fmla="*/ 11 w 309"/>
                                  <a:gd name="T101" fmla="*/ 0 h 243"/>
                                  <a:gd name="T102" fmla="*/ 298 w 309"/>
                                  <a:gd name="T103" fmla="*/ 0 h 243"/>
                                  <a:gd name="T104" fmla="*/ 306 w 309"/>
                                  <a:gd name="T105" fmla="*/ 3 h 243"/>
                                  <a:gd name="T106" fmla="*/ 309 w 309"/>
                                  <a:gd name="T107" fmla="*/ 11 h 243"/>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fill="norm" h="243" w="309" stroke="1">
                                    <a:moveTo>
                                      <a:pt x="176" y="221"/>
                                    </a:moveTo>
                                    <a:cubicBezTo>
                                      <a:pt x="287" y="221"/>
                                      <a:pt x="287" y="221"/>
                                      <a:pt x="287" y="221"/>
                                    </a:cubicBezTo>
                                    <a:cubicBezTo>
                                      <a:pt x="287" y="199"/>
                                      <a:pt x="287" y="199"/>
                                      <a:pt x="287" y="199"/>
                                    </a:cubicBezTo>
                                    <a:cubicBezTo>
                                      <a:pt x="176" y="199"/>
                                      <a:pt x="176" y="199"/>
                                      <a:pt x="176" y="199"/>
                                    </a:cubicBezTo>
                                    <a:lnTo>
                                      <a:pt x="176" y="221"/>
                                    </a:lnTo>
                                    <a:close/>
                                    <a:moveTo>
                                      <a:pt x="110" y="132"/>
                                    </a:moveTo>
                                    <a:cubicBezTo>
                                      <a:pt x="287" y="132"/>
                                      <a:pt x="287" y="132"/>
                                      <a:pt x="287" y="132"/>
                                    </a:cubicBezTo>
                                    <a:cubicBezTo>
                                      <a:pt x="287" y="110"/>
                                      <a:pt x="287" y="110"/>
                                      <a:pt x="287" y="110"/>
                                    </a:cubicBezTo>
                                    <a:cubicBezTo>
                                      <a:pt x="110" y="110"/>
                                      <a:pt x="110" y="110"/>
                                      <a:pt x="110" y="110"/>
                                    </a:cubicBezTo>
                                    <a:lnTo>
                                      <a:pt x="110" y="132"/>
                                    </a:lnTo>
                                    <a:close/>
                                    <a:moveTo>
                                      <a:pt x="221" y="44"/>
                                    </a:moveTo>
                                    <a:cubicBezTo>
                                      <a:pt x="287" y="44"/>
                                      <a:pt x="287" y="44"/>
                                      <a:pt x="287" y="44"/>
                                    </a:cubicBezTo>
                                    <a:cubicBezTo>
                                      <a:pt x="287" y="22"/>
                                      <a:pt x="287" y="22"/>
                                      <a:pt x="287" y="22"/>
                                    </a:cubicBezTo>
                                    <a:cubicBezTo>
                                      <a:pt x="221" y="22"/>
                                      <a:pt x="221" y="22"/>
                                      <a:pt x="221" y="22"/>
                                    </a:cubicBezTo>
                                    <a:lnTo>
                                      <a:pt x="221" y="44"/>
                                    </a:lnTo>
                                    <a:close/>
                                    <a:moveTo>
                                      <a:pt x="309" y="188"/>
                                    </a:moveTo>
                                    <a:cubicBezTo>
                                      <a:pt x="309" y="232"/>
                                      <a:pt x="309" y="232"/>
                                      <a:pt x="309" y="232"/>
                                    </a:cubicBezTo>
                                    <a:cubicBezTo>
                                      <a:pt x="309" y="235"/>
                                      <a:pt x="308" y="237"/>
                                      <a:pt x="306" y="240"/>
                                    </a:cubicBezTo>
                                    <a:cubicBezTo>
                                      <a:pt x="304" y="242"/>
                                      <a:pt x="301" y="243"/>
                                      <a:pt x="298" y="243"/>
                                    </a:cubicBezTo>
                                    <a:cubicBezTo>
                                      <a:pt x="11" y="243"/>
                                      <a:pt x="11" y="243"/>
                                      <a:pt x="11" y="243"/>
                                    </a:cubicBezTo>
                                    <a:cubicBezTo>
                                      <a:pt x="8" y="243"/>
                                      <a:pt x="5" y="242"/>
                                      <a:pt x="3" y="240"/>
                                    </a:cubicBezTo>
                                    <a:cubicBezTo>
                                      <a:pt x="1" y="237"/>
                                      <a:pt x="0" y="235"/>
                                      <a:pt x="0" y="232"/>
                                    </a:cubicBezTo>
                                    <a:cubicBezTo>
                                      <a:pt x="0" y="188"/>
                                      <a:pt x="0" y="188"/>
                                      <a:pt x="0" y="188"/>
                                    </a:cubicBezTo>
                                    <a:cubicBezTo>
                                      <a:pt x="0" y="185"/>
                                      <a:pt x="1" y="182"/>
                                      <a:pt x="3" y="180"/>
                                    </a:cubicBezTo>
                                    <a:cubicBezTo>
                                      <a:pt x="5" y="178"/>
                                      <a:pt x="8" y="177"/>
                                      <a:pt x="11" y="177"/>
                                    </a:cubicBezTo>
                                    <a:cubicBezTo>
                                      <a:pt x="298" y="177"/>
                                      <a:pt x="298" y="177"/>
                                      <a:pt x="298" y="177"/>
                                    </a:cubicBezTo>
                                    <a:cubicBezTo>
                                      <a:pt x="301" y="177"/>
                                      <a:pt x="304" y="178"/>
                                      <a:pt x="306" y="180"/>
                                    </a:cubicBezTo>
                                    <a:cubicBezTo>
                                      <a:pt x="308" y="182"/>
                                      <a:pt x="309" y="185"/>
                                      <a:pt x="309" y="188"/>
                                    </a:cubicBezTo>
                                    <a:close/>
                                    <a:moveTo>
                                      <a:pt x="309" y="99"/>
                                    </a:moveTo>
                                    <a:cubicBezTo>
                                      <a:pt x="309" y="143"/>
                                      <a:pt x="309" y="143"/>
                                      <a:pt x="309" y="143"/>
                                    </a:cubicBezTo>
                                    <a:cubicBezTo>
                                      <a:pt x="309" y="146"/>
                                      <a:pt x="308" y="149"/>
                                      <a:pt x="306" y="151"/>
                                    </a:cubicBezTo>
                                    <a:cubicBezTo>
                                      <a:pt x="304" y="153"/>
                                      <a:pt x="301" y="154"/>
                                      <a:pt x="298" y="154"/>
                                    </a:cubicBezTo>
                                    <a:cubicBezTo>
                                      <a:pt x="11" y="154"/>
                                      <a:pt x="11" y="154"/>
                                      <a:pt x="11" y="154"/>
                                    </a:cubicBezTo>
                                    <a:cubicBezTo>
                                      <a:pt x="8" y="154"/>
                                      <a:pt x="5" y="153"/>
                                      <a:pt x="3" y="151"/>
                                    </a:cubicBezTo>
                                    <a:cubicBezTo>
                                      <a:pt x="1" y="149"/>
                                      <a:pt x="0" y="146"/>
                                      <a:pt x="0" y="143"/>
                                    </a:cubicBezTo>
                                    <a:cubicBezTo>
                                      <a:pt x="0" y="99"/>
                                      <a:pt x="0" y="99"/>
                                      <a:pt x="0" y="99"/>
                                    </a:cubicBezTo>
                                    <a:cubicBezTo>
                                      <a:pt x="0" y="96"/>
                                      <a:pt x="1" y="94"/>
                                      <a:pt x="3" y="91"/>
                                    </a:cubicBezTo>
                                    <a:cubicBezTo>
                                      <a:pt x="5" y="89"/>
                                      <a:pt x="8" y="88"/>
                                      <a:pt x="11" y="88"/>
                                    </a:cubicBezTo>
                                    <a:cubicBezTo>
                                      <a:pt x="298" y="88"/>
                                      <a:pt x="298" y="88"/>
                                      <a:pt x="298" y="88"/>
                                    </a:cubicBezTo>
                                    <a:cubicBezTo>
                                      <a:pt x="301" y="88"/>
                                      <a:pt x="304" y="89"/>
                                      <a:pt x="306" y="91"/>
                                    </a:cubicBezTo>
                                    <a:cubicBezTo>
                                      <a:pt x="308" y="94"/>
                                      <a:pt x="309" y="96"/>
                                      <a:pt x="309" y="99"/>
                                    </a:cubicBezTo>
                                    <a:close/>
                                    <a:moveTo>
                                      <a:pt x="309" y="11"/>
                                    </a:moveTo>
                                    <a:cubicBezTo>
                                      <a:pt x="309" y="55"/>
                                      <a:pt x="309" y="55"/>
                                      <a:pt x="309" y="55"/>
                                    </a:cubicBezTo>
                                    <a:cubicBezTo>
                                      <a:pt x="309" y="58"/>
                                      <a:pt x="308" y="60"/>
                                      <a:pt x="306" y="63"/>
                                    </a:cubicBezTo>
                                    <a:cubicBezTo>
                                      <a:pt x="304" y="65"/>
                                      <a:pt x="301" y="66"/>
                                      <a:pt x="298" y="66"/>
                                    </a:cubicBezTo>
                                    <a:cubicBezTo>
                                      <a:pt x="11" y="66"/>
                                      <a:pt x="11" y="66"/>
                                      <a:pt x="11" y="66"/>
                                    </a:cubicBezTo>
                                    <a:cubicBezTo>
                                      <a:pt x="8" y="66"/>
                                      <a:pt x="5" y="65"/>
                                      <a:pt x="3" y="63"/>
                                    </a:cubicBezTo>
                                    <a:cubicBezTo>
                                      <a:pt x="1" y="60"/>
                                      <a:pt x="0" y="58"/>
                                      <a:pt x="0" y="55"/>
                                    </a:cubicBezTo>
                                    <a:cubicBezTo>
                                      <a:pt x="0" y="11"/>
                                      <a:pt x="0" y="11"/>
                                      <a:pt x="0" y="11"/>
                                    </a:cubicBezTo>
                                    <a:cubicBezTo>
                                      <a:pt x="0" y="8"/>
                                      <a:pt x="1" y="5"/>
                                      <a:pt x="3" y="3"/>
                                    </a:cubicBezTo>
                                    <a:cubicBezTo>
                                      <a:pt x="5" y="1"/>
                                      <a:pt x="8" y="0"/>
                                      <a:pt x="11" y="0"/>
                                    </a:cubicBezTo>
                                    <a:cubicBezTo>
                                      <a:pt x="298" y="0"/>
                                      <a:pt x="298" y="0"/>
                                      <a:pt x="298" y="0"/>
                                    </a:cubicBezTo>
                                    <a:cubicBezTo>
                                      <a:pt x="301" y="0"/>
                                      <a:pt x="304" y="1"/>
                                      <a:pt x="306" y="3"/>
                                    </a:cubicBezTo>
                                    <a:cubicBezTo>
                                      <a:pt x="308" y="5"/>
                                      <a:pt x="309" y="8"/>
                                      <a:pt x="309" y="11"/>
                                    </a:cubicBezTo>
                                    <a:close/>
                                  </a:path>
                                </a:pathLst>
                              </a:custGeom>
                              <a:solidFill>
                                <a:srgbClr val="364455"/>
                              </a:solidFill>
                              <a:ln>
                                <a:noFill/>
                              </a:ln>
                            </wps:spPr>
                            <wps:bodyPr vert="horz" wrap="square" numCol="1" anchor="t" anchorCtr="0" compatLnSpc="1">
                              <a:prstTxWarp prst="textNoShape">
                                <a:avLst/>
                              </a:prstTxWarp>
                            </wps:bodyPr>
                          </wps:wsp>
                        </a:graphicData>
                      </a:graphic>
                    </wp:inline>
                  </w:drawing>
                </mc:Choice>
                <mc:Fallback>
                  <w:pict>
                    <v:shape id="Freeform 75" o:spid="_x0000_i1031" style="width:18.9pt;height:14.85pt;mso-left-percent:-10001;mso-position-horizontal-relative:char;mso-position-vertical-relative:line;mso-top-percent:-10001;mso-wrap-style:square;visibility:visible;v-text-anchor:top" coordsize="309,243" path="m176,221c287,221,287,221,287,221c287,199,287,199,287,199c176,199,176,199,176,199l176,221xm110,132c287,132,287,132,287,132c287,110,287,110,287,110c110,110,110,110,110,110l110,132xm221,44c287,44,287,44,287,44c287,22,287,22,287,22c221,22,221,22,221,22l221,44xm309,188c309,232,309,232,309,232c309,235,308,237,306,240c304,242,301,243,298,243c11,243,11,243,11,243c8,243,5,242,3,240c1,237,,235,,232,,188,,188,,188c,185,1,182,3,180c5,178,8,177,11,177c298,177,298,177,298,177c301,177,304,178,306,180c308,182,309,185,309,188xm309,99c309,143,309,143,309,143c309,146,308,149,306,151c304,153,301,154,298,154c11,154,11,154,11,154c8,154,5,153,3,151c1,149,,146,,143,,99,,99,,99,,96,1,94,3,91c5,89,8,88,11,88c298,88,298,88,298,88c301,88,304,89,306,91c308,94,309,96,309,99xm309,11c309,55,309,55,309,55c309,58,308,60,306,63c304,65,301,66,298,66c11,66,11,66,11,66,8,66,5,65,3,63,1,60,,58,,55,,11,,11,,11,,8,1,5,3,3,5,1,8,,11,,298,,298,,298,c301,,304,1,306,3c308,5,309,8,309,11xe" fillcolor="#364455" stroked="f">
                      <v:path arrowok="t" o:connecttype="custom" o:connectlocs="136790,171405;223060,171405;223060,154342;136790,154342;136790,171405;85493,102378;223060,102378;223060,85315;85493,85315;85493,102378;171764,34126;223060,34126;223060,17063;171764,17063;171764,34126;240159,145811;240159,179937;237827,186141;231610,188468;8549,188468;2332,186141;0,179937;0,145811;2332,139606;8549,137279;231610,137279;237827,139606;240159,145811;240159,76783;240159,110909;237827,117114;231610,119441;8549,119441;2332,117114;0,110909;0,76783;2332,70579;8549,68252;231610,68252;237827,70579;240159,76783;240159,8531;240159,42657;237827,48862;231610,51189;8549,51189;2332,48862;0,42657;0,8531;2332,2327;8549,0;231610,0;237827,2327;240159,8531" o:connectangles="0,0,0,0,0,0,0,0,0,0,0,0,0,0,0,0,0,0,0,0,0,0,0,0,0,0,0,0,0,0,0,0,0,0,0,0,0,0,0,0,0,0,0,0,0,0,0,0,0,0,0,0,0,0"/>
                      <o:lock v:ext="edit" verticies="t"/>
                      <w10:wrap type="none"/>
                      <w10:anchorlock/>
                    </v:shape>
                  </w:pict>
                </mc:Fallback>
              </mc:AlternateContent>
            </w:r>
            <w:r>
              <w:rPr>
                <w:rFonts w:asciiTheme="majorHAnsi" w:hAnsiTheme="majorHAnsi"/>
                <w:b/>
                <w:noProof/>
                <w:color w:val="C7A163"/>
                <w:sz w:val="28"/>
              </w:rPr>
              <w:t xml:space="preserve">SOFT SKILLS </w:t>
            </w:r>
          </w:p>
          <w:p w:rsidR="00AD7300" w:rsidRPr="00AD7300" w:rsidP="00AC16D3" w14:paraId="1E2225D3" w14:textId="515E15F0">
            <w:pPr>
              <w:pStyle w:val="ListParagraph"/>
              <w:tabs>
                <w:tab w:val="left" w:pos="720"/>
              </w:tabs>
              <w:ind w:left="360" w:right="245"/>
              <w:jc w:val="both"/>
              <w:rPr>
                <w:rFonts w:asciiTheme="majorHAnsi" w:hAnsiTheme="majorHAnsi"/>
                <w:noProof/>
                <w:sz w:val="8"/>
                <w:szCs w:val="21"/>
              </w:rPr>
            </w:pPr>
          </w:p>
          <w:p w:rsidR="00E277AA" w:rsidP="00AC16D3" w14:paraId="1F11DBDB" w14:textId="217C6EA8">
            <w:pPr>
              <w:jc w:val="both"/>
              <w:rPr>
                <w:sz w:val="6"/>
              </w:rPr>
            </w:pPr>
            <w:r>
              <w:rPr>
                <w:rFonts w:asciiTheme="majorHAnsi" w:hAnsiTheme="majorHAnsi" w:cstheme="minorHAnsi"/>
                <w:b/>
                <w:noProof/>
                <w:color w:val="000000" w:themeColor="text1"/>
                <w:sz w:val="32"/>
              </w:rPr>
              <w:drawing>
                <wp:anchor distT="0" distB="0" distL="114300" distR="114300" simplePos="0" relativeHeight="251688960" behindDoc="0" locked="0" layoutInCell="1" allowOverlap="1">
                  <wp:simplePos x="0" y="0"/>
                  <wp:positionH relativeFrom="column">
                    <wp:posOffset>275590</wp:posOffset>
                  </wp:positionH>
                  <wp:positionV relativeFrom="paragraph">
                    <wp:posOffset>2540</wp:posOffset>
                  </wp:positionV>
                  <wp:extent cx="3397250" cy="815340"/>
                  <wp:effectExtent l="0" t="19050" r="0" b="22860"/>
                  <wp:wrapNone/>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rsidR="002F44BE" w:rsidP="00AC16D3" w14:paraId="0B2C2FFC" w14:textId="4AFEDBF9">
            <w:pPr>
              <w:jc w:val="both"/>
              <w:rPr>
                <w:sz w:val="6"/>
              </w:rPr>
            </w:pPr>
          </w:p>
          <w:p w:rsidR="002F44BE" w:rsidP="00AC16D3" w14:paraId="39399EB4" w14:textId="20A693C5">
            <w:pPr>
              <w:jc w:val="both"/>
              <w:rPr>
                <w:sz w:val="6"/>
              </w:rPr>
            </w:pPr>
          </w:p>
          <w:p w:rsidR="002F44BE" w:rsidP="00AC16D3" w14:paraId="728A3628" w14:textId="6582EE7D">
            <w:pPr>
              <w:jc w:val="both"/>
              <w:rPr>
                <w:sz w:val="6"/>
              </w:rPr>
            </w:pPr>
          </w:p>
          <w:p w:rsidR="002F44BE" w:rsidP="00AC16D3" w14:paraId="3B4C8369" w14:textId="2FE00360">
            <w:pPr>
              <w:jc w:val="both"/>
              <w:rPr>
                <w:sz w:val="6"/>
              </w:rPr>
            </w:pPr>
          </w:p>
          <w:p w:rsidR="002F44BE" w:rsidP="00AC16D3" w14:paraId="015A15C3" w14:textId="77777777">
            <w:pPr>
              <w:jc w:val="both"/>
              <w:rPr>
                <w:sz w:val="6"/>
              </w:rPr>
            </w:pPr>
          </w:p>
          <w:p w:rsidR="002F44BE" w:rsidP="00AC16D3" w14:paraId="7801794E" w14:textId="77777777">
            <w:pPr>
              <w:jc w:val="both"/>
              <w:rPr>
                <w:sz w:val="6"/>
              </w:rPr>
            </w:pPr>
          </w:p>
          <w:p w:rsidR="002F44BE" w:rsidP="00AC16D3" w14:paraId="6B97B0A0" w14:textId="77777777">
            <w:pPr>
              <w:jc w:val="both"/>
              <w:rPr>
                <w:sz w:val="6"/>
              </w:rPr>
            </w:pPr>
          </w:p>
          <w:p w:rsidR="002F44BE" w:rsidP="00AC16D3" w14:paraId="355FE947" w14:textId="77777777">
            <w:pPr>
              <w:jc w:val="both"/>
              <w:rPr>
                <w:sz w:val="6"/>
              </w:rPr>
            </w:pPr>
          </w:p>
          <w:p w:rsidR="002F44BE" w:rsidP="00AC16D3" w14:paraId="3B852C13" w14:textId="1F7CC32E">
            <w:pPr>
              <w:jc w:val="both"/>
              <w:rPr>
                <w:sz w:val="6"/>
              </w:rPr>
            </w:pPr>
          </w:p>
          <w:p w:rsidR="002F44BE" w:rsidP="00AC16D3" w14:paraId="7EF8A23A" w14:textId="77777777">
            <w:pPr>
              <w:jc w:val="both"/>
              <w:rPr>
                <w:sz w:val="6"/>
              </w:rPr>
            </w:pPr>
          </w:p>
          <w:p w:rsidR="002F44BE" w:rsidP="00AC16D3" w14:paraId="2374764B" w14:textId="77777777">
            <w:pPr>
              <w:jc w:val="both"/>
              <w:rPr>
                <w:sz w:val="6"/>
              </w:rPr>
            </w:pPr>
          </w:p>
          <w:p w:rsidR="002F44BE" w:rsidP="00AC16D3" w14:paraId="45EAF263" w14:textId="0604D725">
            <w:pPr>
              <w:jc w:val="both"/>
              <w:rPr>
                <w:sz w:val="6"/>
              </w:rPr>
            </w:pPr>
          </w:p>
          <w:p w:rsidR="002F44BE" w:rsidP="00AC16D3" w14:paraId="6161A351" w14:textId="3AFDFD20">
            <w:pPr>
              <w:jc w:val="both"/>
              <w:rPr>
                <w:sz w:val="6"/>
              </w:rPr>
            </w:pPr>
          </w:p>
          <w:p w:rsidR="002F44BE" w:rsidP="00AC16D3" w14:paraId="79C35515" w14:textId="6653788A">
            <w:pPr>
              <w:jc w:val="both"/>
              <w:rPr>
                <w:sz w:val="6"/>
              </w:rPr>
            </w:pPr>
          </w:p>
          <w:p w:rsidR="002F44BE" w:rsidP="00AC16D3" w14:paraId="55A3EDBB" w14:textId="77777777">
            <w:pPr>
              <w:jc w:val="both"/>
              <w:rPr>
                <w:sz w:val="6"/>
              </w:rPr>
            </w:pPr>
          </w:p>
          <w:p w:rsidR="002F44BE" w:rsidP="00AC16D3" w14:paraId="0CE3F661" w14:textId="37F6A00B">
            <w:pPr>
              <w:jc w:val="both"/>
              <w:rPr>
                <w:sz w:val="6"/>
              </w:rPr>
            </w:pPr>
          </w:p>
          <w:p w:rsidR="002F44BE" w:rsidP="00AC16D3" w14:paraId="206F99BE" w14:textId="52C8CD11">
            <w:pPr>
              <w:jc w:val="both"/>
              <w:rPr>
                <w:sz w:val="6"/>
              </w:rPr>
            </w:pPr>
          </w:p>
          <w:p w:rsidR="002F44BE" w:rsidP="00AC16D3" w14:paraId="7469D1D5" w14:textId="08037B29">
            <w:pPr>
              <w:jc w:val="both"/>
              <w:rPr>
                <w:sz w:val="6"/>
              </w:rPr>
            </w:pPr>
            <w:r>
              <w:rPr>
                <w:noProof/>
                <w:sz w:val="6"/>
              </w:rPr>
              <w:drawing>
                <wp:anchor distT="0" distB="0" distL="114300" distR="114300" simplePos="0" relativeHeight="251689984" behindDoc="0" locked="0" layoutInCell="1" allowOverlap="1">
                  <wp:simplePos x="0" y="0"/>
                  <wp:positionH relativeFrom="column">
                    <wp:posOffset>237490</wp:posOffset>
                  </wp:positionH>
                  <wp:positionV relativeFrom="paragraph">
                    <wp:posOffset>26035</wp:posOffset>
                  </wp:positionV>
                  <wp:extent cx="3909060" cy="1631950"/>
                  <wp:effectExtent l="76200" t="57150" r="91440" b="44450"/>
                  <wp:wrapNone/>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p w:rsidR="002F44BE" w:rsidP="00AC16D3" w14:paraId="47B643E1" w14:textId="02CCB125">
            <w:pPr>
              <w:jc w:val="both"/>
              <w:rPr>
                <w:sz w:val="6"/>
              </w:rPr>
            </w:pPr>
          </w:p>
          <w:p w:rsidR="002F44BE" w:rsidP="00AC16D3" w14:paraId="3656E163" w14:textId="1C58E98C">
            <w:pPr>
              <w:jc w:val="both"/>
              <w:rPr>
                <w:sz w:val="6"/>
              </w:rPr>
            </w:pPr>
          </w:p>
          <w:p w:rsidR="002F44BE" w:rsidP="00AC16D3" w14:paraId="3E1153DA" w14:textId="29053CC7">
            <w:pPr>
              <w:jc w:val="both"/>
              <w:rPr>
                <w:sz w:val="6"/>
              </w:rPr>
            </w:pPr>
          </w:p>
          <w:p w:rsidR="002F44BE" w:rsidP="00AC16D3" w14:paraId="39CAB793" w14:textId="68A9A7C8">
            <w:pPr>
              <w:jc w:val="both"/>
              <w:rPr>
                <w:sz w:val="6"/>
              </w:rPr>
            </w:pPr>
          </w:p>
          <w:p w:rsidR="002F44BE" w:rsidRPr="00D77C06" w:rsidP="00AC16D3" w14:paraId="350AF81A" w14:textId="5EFCEB1B">
            <w:pPr>
              <w:pStyle w:val="ListParagraph"/>
              <w:ind w:left="679" w:right="245"/>
              <w:jc w:val="both"/>
              <w:rPr>
                <w:rFonts w:asciiTheme="majorHAnsi" w:hAnsiTheme="majorHAnsi"/>
                <w:b/>
                <w:noProof/>
                <w:color w:val="4F81BD" w:themeColor="accent1"/>
                <w:sz w:val="2"/>
                <w:szCs w:val="23"/>
              </w:rPr>
            </w:pPr>
          </w:p>
          <w:p w:rsidR="007A54EC" w:rsidRPr="00626DC3" w:rsidP="00626DC3" w14:paraId="2313800B" w14:textId="19EFA88A">
            <w:pPr>
              <w:jc w:val="both"/>
              <w:rPr>
                <w:sz w:val="6"/>
              </w:rPr>
            </w:pPr>
            <w:r w:rsidRPr="00DB3159">
              <w:rPr>
                <w:rFonts w:asciiTheme="majorHAnsi" w:hAnsiTheme="majorHAnsi"/>
                <w:b/>
                <w:noProof/>
                <w:color w:val="C7A163"/>
                <w:sz w:val="28"/>
              </w:rPr>
              <mc:AlternateContent>
                <mc:Choice Requires="wps">
                  <w:drawing>
                    <wp:inline distT="0" distB="0" distL="0" distR="0">
                      <wp:extent cx="223837" cy="192088"/>
                      <wp:effectExtent l="0" t="0" r="5080" b="0"/>
                      <wp:docPr id="16" name="Freeform 97">
                        <a:extLst xmlns:a="http://schemas.openxmlformats.org/drawingml/2006/main">
                          <a:ext xmlns:a="http://schemas.openxmlformats.org/drawingml/2006/main" uri="{FF2B5EF4-FFF2-40B4-BE49-F238E27FC236}">
                            <a16:creationId xmlns:a16="http://schemas.microsoft.com/office/drawing/2014/main" id="{B2C136C1-FCB7-6048-AFB0-EE7C6A785EBB}"/>
                          </a:ext>
                        </a:extLst>
                      </wp:docPr>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223837" cy="192088"/>
                              </a:xfrm>
                              <a:custGeom>
                                <a:avLst/>
                                <a:gdLst>
                                  <a:gd name="T0" fmla="*/ 103463 w 497"/>
                                  <a:gd name="T1" fmla="*/ 104039 h 426"/>
                                  <a:gd name="T2" fmla="*/ 103463 w 497"/>
                                  <a:gd name="T3" fmla="*/ 104039 h 426"/>
                                  <a:gd name="T4" fmla="*/ 123256 w 497"/>
                                  <a:gd name="T5" fmla="*/ 104039 h 426"/>
                                  <a:gd name="T6" fmla="*/ 123256 w 497"/>
                                  <a:gd name="T7" fmla="*/ 123856 h 426"/>
                                  <a:gd name="T8" fmla="*/ 223120 w 497"/>
                                  <a:gd name="T9" fmla="*/ 123856 h 426"/>
                                  <a:gd name="T10" fmla="*/ 219072 w 497"/>
                                  <a:gd name="T11" fmla="*/ 59901 h 426"/>
                                  <a:gd name="T12" fmla="*/ 199279 w 497"/>
                                  <a:gd name="T13" fmla="*/ 36031 h 426"/>
                                  <a:gd name="T14" fmla="*/ 163292 w 497"/>
                                  <a:gd name="T15" fmla="*/ 36031 h 426"/>
                                  <a:gd name="T16" fmla="*/ 151596 w 497"/>
                                  <a:gd name="T17" fmla="*/ 12160 h 426"/>
                                  <a:gd name="T18" fmla="*/ 134952 w 497"/>
                                  <a:gd name="T19" fmla="*/ 0 h 426"/>
                                  <a:gd name="T20" fmla="*/ 87269 w 497"/>
                                  <a:gd name="T21" fmla="*/ 0 h 426"/>
                                  <a:gd name="T22" fmla="*/ 75573 w 497"/>
                                  <a:gd name="T23" fmla="*/ 12160 h 426"/>
                                  <a:gd name="T24" fmla="*/ 59829 w 497"/>
                                  <a:gd name="T25" fmla="*/ 36031 h 426"/>
                                  <a:gd name="T26" fmla="*/ 23841 w 497"/>
                                  <a:gd name="T27" fmla="*/ 36031 h 426"/>
                                  <a:gd name="T28" fmla="*/ 4049 w 497"/>
                                  <a:gd name="T29" fmla="*/ 59901 h 426"/>
                                  <a:gd name="T30" fmla="*/ 0 w 497"/>
                                  <a:gd name="T31" fmla="*/ 123856 h 426"/>
                                  <a:gd name="T32" fmla="*/ 103463 w 497"/>
                                  <a:gd name="T33" fmla="*/ 123856 h 426"/>
                                  <a:gd name="T34" fmla="*/ 103463 w 497"/>
                                  <a:gd name="T35" fmla="*/ 104039 h 426"/>
                                  <a:gd name="T36" fmla="*/ 83670 w 497"/>
                                  <a:gd name="T37" fmla="*/ 23870 h 426"/>
                                  <a:gd name="T38" fmla="*/ 83670 w 497"/>
                                  <a:gd name="T39" fmla="*/ 23870 h 426"/>
                                  <a:gd name="T40" fmla="*/ 95366 w 497"/>
                                  <a:gd name="T41" fmla="*/ 16214 h 426"/>
                                  <a:gd name="T42" fmla="*/ 127754 w 497"/>
                                  <a:gd name="T43" fmla="*/ 16214 h 426"/>
                                  <a:gd name="T44" fmla="*/ 139000 w 497"/>
                                  <a:gd name="T45" fmla="*/ 23870 h 426"/>
                                  <a:gd name="T46" fmla="*/ 143499 w 497"/>
                                  <a:gd name="T47" fmla="*/ 36031 h 426"/>
                                  <a:gd name="T48" fmla="*/ 79622 w 497"/>
                                  <a:gd name="T49" fmla="*/ 36031 h 426"/>
                                  <a:gd name="T50" fmla="*/ 83670 w 497"/>
                                  <a:gd name="T51" fmla="*/ 23870 h 426"/>
                                  <a:gd name="T52" fmla="*/ 123256 w 497"/>
                                  <a:gd name="T53" fmla="*/ 159887 h 426"/>
                                  <a:gd name="T54" fmla="*/ 123256 w 497"/>
                                  <a:gd name="T55" fmla="*/ 159887 h 426"/>
                                  <a:gd name="T56" fmla="*/ 103463 w 497"/>
                                  <a:gd name="T57" fmla="*/ 159887 h 426"/>
                                  <a:gd name="T58" fmla="*/ 103463 w 497"/>
                                  <a:gd name="T59" fmla="*/ 136016 h 426"/>
                                  <a:gd name="T60" fmla="*/ 4049 w 497"/>
                                  <a:gd name="T61" fmla="*/ 136016 h 426"/>
                                  <a:gd name="T62" fmla="*/ 7647 w 497"/>
                                  <a:gd name="T63" fmla="*/ 171597 h 426"/>
                                  <a:gd name="T64" fmla="*/ 27890 w 497"/>
                                  <a:gd name="T65" fmla="*/ 191414 h 426"/>
                                  <a:gd name="T66" fmla="*/ 195230 w 497"/>
                                  <a:gd name="T67" fmla="*/ 191414 h 426"/>
                                  <a:gd name="T68" fmla="*/ 215023 w 497"/>
                                  <a:gd name="T69" fmla="*/ 171597 h 426"/>
                                  <a:gd name="T70" fmla="*/ 219072 w 497"/>
                                  <a:gd name="T71" fmla="*/ 136016 h 426"/>
                                  <a:gd name="T72" fmla="*/ 123256 w 497"/>
                                  <a:gd name="T73" fmla="*/ 136016 h 426"/>
                                  <a:gd name="T74" fmla="*/ 123256 w 497"/>
                                  <a:gd name="T75" fmla="*/ 159887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fill="norm" h="426" w="497" stroke="1">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solidFill>
                                <a:srgbClr val="364455"/>
                              </a:solidFill>
                              <a:ln>
                                <a:noFill/>
                              </a:ln>
                              <a:effectLst/>
                            </wps:spPr>
                            <wps:bodyPr wrap="none" lIns="34290" tIns="17145" rIns="34290" bIns="17145" anchor="ctr"/>
                          </wps:wsp>
                        </a:graphicData>
                      </a:graphic>
                    </wp:inline>
                  </w:drawing>
                </mc:Choice>
                <mc:Fallback>
                  <w:pict>
                    <v:shape id="Freeform 97" o:spid="_x0000_i1032" style="width:17.6pt;height:15.15pt;mso-left-percent:-10001;mso-position-horizontal-relative:char;mso-position-vertical-relative:line;mso-top-percent:-10001;mso-wrap-style:none;visibility:visible;v-text-anchor:middle" coordsize="497,426" path="m230,231l230,231c274,231,274,231,274,231c274,275,274,275,274,275c496,275,496,275,496,275c496,275,496,168,487,133c487,97,478,80,443,80c363,80,363,80,363,80c345,53,337,27,337,27,328,9,319,,300,,194,,194,,194,,177,,168,9,168,27c159,27,150,53,133,80c53,80,53,80,53,80,17,80,9,97,9,133,,168,,275,,275c230,275,230,275,230,275l230,231xm186,53l186,53c194,44,194,36,212,36c284,36,284,36,284,36c300,36,300,44,309,53c309,53,319,71,319,80c177,80,177,80,177,80c186,71,186,53,186,53xm274,355l274,355c230,355,230,355,230,355c230,302,230,302,230,302c9,302,9,302,9,302c9,302,17,346,17,381c17,399,26,425,62,425c434,425,434,425,434,425c469,425,478,399,478,381c478,346,487,302,487,302c274,302,274,302,274,302l274,355xe" fillcolor="#364455" stroked="f">
                      <v:path arrowok="t" o:connecttype="custom" o:connectlocs="46597279,46912309;46597279,46912309;55511576,46912309;55511576,55848008;100487951,55848008;98664827,27010008;89750530,16246767;73542840,16246767;68275239,5483075;60779177,0;39303886,0;34036285,5483075;26945561,16246767;10737420,16246767;1823573,27010008;0,55848008;46597279,55848008;46597279,46912309;37682981,10763241;37682981,10763241;42950582,7311068;57537368,7311068;62602300,10763241;64628543,16246767;35859858,16246767;37682981,10763241;55511576,72094775;55511576,72094775;46597279,72094775;46597279,61331083;1823573,61331083;3444027,77374940;12560994,86310640;87926957,86310640;96841254,77374940;98664827,61331083;55511576,61331083;55511576,72094775" o:connectangles="0,0,0,0,0,0,0,0,0,0,0,0,0,0,0,0,0,0,0,0,0,0,0,0,0,0,0,0,0,0,0,0,0,0,0,0,0,0"/>
                      <w10:wrap type="none"/>
                      <w10:anchorlock/>
                    </v:shape>
                  </w:pict>
                </mc:Fallback>
              </mc:AlternateContent>
            </w:r>
            <w:r>
              <w:rPr>
                <w:rFonts w:asciiTheme="majorHAnsi" w:hAnsiTheme="majorHAnsi"/>
                <w:b/>
                <w:noProof/>
                <w:color w:val="C7A163"/>
                <w:sz w:val="28"/>
              </w:rPr>
              <w:t>CAREER</w:t>
            </w:r>
            <w:r w:rsidRPr="00DB3159">
              <w:rPr>
                <w:rFonts w:asciiTheme="majorHAnsi" w:hAnsiTheme="majorHAnsi"/>
                <w:b/>
                <w:noProof/>
                <w:color w:val="C7A163"/>
                <w:sz w:val="28"/>
              </w:rPr>
              <w:t xml:space="preserve"> </w:t>
            </w:r>
            <w:r>
              <w:rPr>
                <w:rFonts w:asciiTheme="majorHAnsi" w:hAnsiTheme="majorHAnsi"/>
                <w:b/>
                <w:noProof/>
                <w:color w:val="C7A163"/>
                <w:sz w:val="28"/>
              </w:rPr>
              <w:t>TIMELINE</w:t>
            </w:r>
          </w:p>
          <w:p w:rsidR="002F44BE" w:rsidP="00AC16D3" w14:paraId="59AF8BFE" w14:textId="64DA796C">
            <w:pPr>
              <w:jc w:val="both"/>
              <w:rPr>
                <w:sz w:val="6"/>
              </w:rPr>
            </w:pPr>
          </w:p>
          <w:p w:rsidR="002F44BE" w:rsidP="00AC16D3" w14:paraId="3E9A7793" w14:textId="7DB0D393">
            <w:pPr>
              <w:jc w:val="both"/>
              <w:rPr>
                <w:sz w:val="6"/>
              </w:rPr>
            </w:pPr>
          </w:p>
          <w:p w:rsidR="002F44BE" w:rsidP="00AC16D3" w14:paraId="46EA163F" w14:textId="5F749D15">
            <w:pPr>
              <w:jc w:val="both"/>
              <w:rPr>
                <w:sz w:val="6"/>
              </w:rPr>
            </w:pPr>
          </w:p>
          <w:p w:rsidR="002F44BE" w:rsidP="00AC16D3" w14:paraId="1D64528B" w14:textId="1FF1F070">
            <w:pPr>
              <w:jc w:val="both"/>
              <w:rPr>
                <w:sz w:val="6"/>
              </w:rPr>
            </w:pPr>
          </w:p>
          <w:p w:rsidR="002F44BE" w:rsidP="00AC16D3" w14:paraId="2CBF684D" w14:textId="7D7EC3FC">
            <w:pPr>
              <w:jc w:val="both"/>
              <w:rPr>
                <w:sz w:val="6"/>
              </w:rPr>
            </w:pPr>
          </w:p>
          <w:p w:rsidR="002F44BE" w:rsidP="00AC16D3" w14:paraId="46112897" w14:textId="372DE126">
            <w:pPr>
              <w:jc w:val="both"/>
              <w:rPr>
                <w:sz w:val="6"/>
              </w:rPr>
            </w:pPr>
          </w:p>
          <w:p w:rsidR="002F44BE" w:rsidP="00AC16D3" w14:paraId="1B4F01CC" w14:textId="44803375">
            <w:pPr>
              <w:jc w:val="both"/>
              <w:rPr>
                <w:sz w:val="6"/>
              </w:rPr>
            </w:pPr>
          </w:p>
          <w:p w:rsidR="002F44BE" w:rsidP="00AC16D3" w14:paraId="4104B9E3" w14:textId="1271FBE0">
            <w:pPr>
              <w:jc w:val="both"/>
              <w:rPr>
                <w:sz w:val="6"/>
              </w:rPr>
            </w:pPr>
          </w:p>
          <w:p w:rsidR="002F44BE" w:rsidP="00AC16D3" w14:paraId="6D5C1DF1" w14:textId="77777777">
            <w:pPr>
              <w:jc w:val="both"/>
              <w:rPr>
                <w:sz w:val="6"/>
              </w:rPr>
            </w:pPr>
          </w:p>
          <w:p w:rsidR="002F44BE" w:rsidP="00AC16D3" w14:paraId="01F596A6" w14:textId="4F0C41C1">
            <w:pPr>
              <w:jc w:val="both"/>
              <w:rPr>
                <w:sz w:val="6"/>
              </w:rPr>
            </w:pPr>
          </w:p>
          <w:p w:rsidR="002F44BE" w:rsidP="00AC16D3" w14:paraId="45A10797" w14:textId="54103076">
            <w:pPr>
              <w:jc w:val="both"/>
              <w:rPr>
                <w:sz w:val="6"/>
              </w:rPr>
            </w:pPr>
          </w:p>
          <w:p w:rsidR="00070088" w:rsidRPr="00D77C06" w:rsidP="00AC16D3" w14:paraId="34C3B2F9" w14:textId="77777777">
            <w:pPr>
              <w:jc w:val="both"/>
              <w:rPr>
                <w:sz w:val="2"/>
              </w:rPr>
            </w:pPr>
          </w:p>
        </w:tc>
        <w:tc>
          <w:tcPr>
            <w:tcW w:w="4135" w:type="dxa"/>
            <w:shd w:val="clear" w:color="auto" w:fill="auto"/>
          </w:tcPr>
          <w:p w:rsidR="00D51D8C" w:rsidRPr="00DB3159" w:rsidP="00AC16D3" w14:paraId="52B5C383" w14:textId="77777777">
            <w:pPr>
              <w:pBdr>
                <w:bottom w:val="single" w:sz="8" w:space="1" w:color="7F7F7F" w:themeColor="text1" w:themeTint="80"/>
              </w:pBdr>
              <w:jc w:val="both"/>
              <w:rPr>
                <w:rFonts w:asciiTheme="majorHAnsi" w:hAnsiTheme="majorHAnsi"/>
                <w:b/>
                <w:noProof/>
                <w:color w:val="C7A163"/>
                <w:sz w:val="28"/>
              </w:rPr>
            </w:pPr>
            <w:r w:rsidRPr="00DB3159">
              <w:rPr>
                <w:rFonts w:asciiTheme="majorHAnsi" w:hAnsiTheme="majorHAnsi"/>
                <w:b/>
                <w:noProof/>
                <w:color w:val="C7A163"/>
                <w:sz w:val="28"/>
              </w:rPr>
              <mc:AlternateContent>
                <mc:Choice Requires="wps">
                  <w:drawing>
                    <wp:inline distT="0" distB="0" distL="0" distR="0">
                      <wp:extent cx="240159" cy="188468"/>
                      <wp:effectExtent l="0" t="0" r="7620" b="2540"/>
                      <wp:docPr id="79" name="Freeform 75"/>
                      <wp:cNvGraphicFramePr/>
                      <a:graphic xmlns:a="http://schemas.openxmlformats.org/drawingml/2006/main">
                        <a:graphicData uri="http://schemas.microsoft.com/office/word/2010/wordprocessingShape">
                          <wps:wsp xmlns:wps="http://schemas.microsoft.com/office/word/2010/wordprocessingShape">
                            <wps:cNvSpPr>
                              <a:spLocks noEditPoints="1"/>
                            </wps:cNvSpPr>
                            <wps:spPr bwMode="auto">
                              <a:xfrm>
                                <a:off x="0" y="0"/>
                                <a:ext cx="240159" cy="188468"/>
                              </a:xfrm>
                              <a:custGeom>
                                <a:avLst/>
                                <a:gdLst>
                                  <a:gd name="T0" fmla="*/ 176 w 309"/>
                                  <a:gd name="T1" fmla="*/ 221 h 243"/>
                                  <a:gd name="T2" fmla="*/ 287 w 309"/>
                                  <a:gd name="T3" fmla="*/ 221 h 243"/>
                                  <a:gd name="T4" fmla="*/ 287 w 309"/>
                                  <a:gd name="T5" fmla="*/ 199 h 243"/>
                                  <a:gd name="T6" fmla="*/ 176 w 309"/>
                                  <a:gd name="T7" fmla="*/ 199 h 243"/>
                                  <a:gd name="T8" fmla="*/ 176 w 309"/>
                                  <a:gd name="T9" fmla="*/ 221 h 243"/>
                                  <a:gd name="T10" fmla="*/ 110 w 309"/>
                                  <a:gd name="T11" fmla="*/ 132 h 243"/>
                                  <a:gd name="T12" fmla="*/ 287 w 309"/>
                                  <a:gd name="T13" fmla="*/ 132 h 243"/>
                                  <a:gd name="T14" fmla="*/ 287 w 309"/>
                                  <a:gd name="T15" fmla="*/ 110 h 243"/>
                                  <a:gd name="T16" fmla="*/ 110 w 309"/>
                                  <a:gd name="T17" fmla="*/ 110 h 243"/>
                                  <a:gd name="T18" fmla="*/ 110 w 309"/>
                                  <a:gd name="T19" fmla="*/ 132 h 243"/>
                                  <a:gd name="T20" fmla="*/ 221 w 309"/>
                                  <a:gd name="T21" fmla="*/ 44 h 243"/>
                                  <a:gd name="T22" fmla="*/ 287 w 309"/>
                                  <a:gd name="T23" fmla="*/ 44 h 243"/>
                                  <a:gd name="T24" fmla="*/ 287 w 309"/>
                                  <a:gd name="T25" fmla="*/ 22 h 243"/>
                                  <a:gd name="T26" fmla="*/ 221 w 309"/>
                                  <a:gd name="T27" fmla="*/ 22 h 243"/>
                                  <a:gd name="T28" fmla="*/ 221 w 309"/>
                                  <a:gd name="T29" fmla="*/ 44 h 243"/>
                                  <a:gd name="T30" fmla="*/ 309 w 309"/>
                                  <a:gd name="T31" fmla="*/ 188 h 243"/>
                                  <a:gd name="T32" fmla="*/ 309 w 309"/>
                                  <a:gd name="T33" fmla="*/ 232 h 243"/>
                                  <a:gd name="T34" fmla="*/ 306 w 309"/>
                                  <a:gd name="T35" fmla="*/ 240 h 243"/>
                                  <a:gd name="T36" fmla="*/ 298 w 309"/>
                                  <a:gd name="T37" fmla="*/ 243 h 243"/>
                                  <a:gd name="T38" fmla="*/ 11 w 309"/>
                                  <a:gd name="T39" fmla="*/ 243 h 243"/>
                                  <a:gd name="T40" fmla="*/ 3 w 309"/>
                                  <a:gd name="T41" fmla="*/ 240 h 243"/>
                                  <a:gd name="T42" fmla="*/ 0 w 309"/>
                                  <a:gd name="T43" fmla="*/ 232 h 243"/>
                                  <a:gd name="T44" fmla="*/ 0 w 309"/>
                                  <a:gd name="T45" fmla="*/ 188 h 243"/>
                                  <a:gd name="T46" fmla="*/ 3 w 309"/>
                                  <a:gd name="T47" fmla="*/ 180 h 243"/>
                                  <a:gd name="T48" fmla="*/ 11 w 309"/>
                                  <a:gd name="T49" fmla="*/ 177 h 243"/>
                                  <a:gd name="T50" fmla="*/ 298 w 309"/>
                                  <a:gd name="T51" fmla="*/ 177 h 243"/>
                                  <a:gd name="T52" fmla="*/ 306 w 309"/>
                                  <a:gd name="T53" fmla="*/ 180 h 243"/>
                                  <a:gd name="T54" fmla="*/ 309 w 309"/>
                                  <a:gd name="T55" fmla="*/ 188 h 243"/>
                                  <a:gd name="T56" fmla="*/ 309 w 309"/>
                                  <a:gd name="T57" fmla="*/ 99 h 243"/>
                                  <a:gd name="T58" fmla="*/ 309 w 309"/>
                                  <a:gd name="T59" fmla="*/ 143 h 243"/>
                                  <a:gd name="T60" fmla="*/ 306 w 309"/>
                                  <a:gd name="T61" fmla="*/ 151 h 243"/>
                                  <a:gd name="T62" fmla="*/ 298 w 309"/>
                                  <a:gd name="T63" fmla="*/ 154 h 243"/>
                                  <a:gd name="T64" fmla="*/ 11 w 309"/>
                                  <a:gd name="T65" fmla="*/ 154 h 243"/>
                                  <a:gd name="T66" fmla="*/ 3 w 309"/>
                                  <a:gd name="T67" fmla="*/ 151 h 243"/>
                                  <a:gd name="T68" fmla="*/ 0 w 309"/>
                                  <a:gd name="T69" fmla="*/ 143 h 243"/>
                                  <a:gd name="T70" fmla="*/ 0 w 309"/>
                                  <a:gd name="T71" fmla="*/ 99 h 243"/>
                                  <a:gd name="T72" fmla="*/ 3 w 309"/>
                                  <a:gd name="T73" fmla="*/ 91 h 243"/>
                                  <a:gd name="T74" fmla="*/ 11 w 309"/>
                                  <a:gd name="T75" fmla="*/ 88 h 243"/>
                                  <a:gd name="T76" fmla="*/ 298 w 309"/>
                                  <a:gd name="T77" fmla="*/ 88 h 243"/>
                                  <a:gd name="T78" fmla="*/ 306 w 309"/>
                                  <a:gd name="T79" fmla="*/ 91 h 243"/>
                                  <a:gd name="T80" fmla="*/ 309 w 309"/>
                                  <a:gd name="T81" fmla="*/ 99 h 243"/>
                                  <a:gd name="T82" fmla="*/ 309 w 309"/>
                                  <a:gd name="T83" fmla="*/ 11 h 243"/>
                                  <a:gd name="T84" fmla="*/ 309 w 309"/>
                                  <a:gd name="T85" fmla="*/ 55 h 243"/>
                                  <a:gd name="T86" fmla="*/ 306 w 309"/>
                                  <a:gd name="T87" fmla="*/ 63 h 243"/>
                                  <a:gd name="T88" fmla="*/ 298 w 309"/>
                                  <a:gd name="T89" fmla="*/ 66 h 243"/>
                                  <a:gd name="T90" fmla="*/ 11 w 309"/>
                                  <a:gd name="T91" fmla="*/ 66 h 243"/>
                                  <a:gd name="T92" fmla="*/ 3 w 309"/>
                                  <a:gd name="T93" fmla="*/ 63 h 243"/>
                                  <a:gd name="T94" fmla="*/ 0 w 309"/>
                                  <a:gd name="T95" fmla="*/ 55 h 243"/>
                                  <a:gd name="T96" fmla="*/ 0 w 309"/>
                                  <a:gd name="T97" fmla="*/ 11 h 243"/>
                                  <a:gd name="T98" fmla="*/ 3 w 309"/>
                                  <a:gd name="T99" fmla="*/ 3 h 243"/>
                                  <a:gd name="T100" fmla="*/ 11 w 309"/>
                                  <a:gd name="T101" fmla="*/ 0 h 243"/>
                                  <a:gd name="T102" fmla="*/ 298 w 309"/>
                                  <a:gd name="T103" fmla="*/ 0 h 243"/>
                                  <a:gd name="T104" fmla="*/ 306 w 309"/>
                                  <a:gd name="T105" fmla="*/ 3 h 243"/>
                                  <a:gd name="T106" fmla="*/ 309 w 309"/>
                                  <a:gd name="T107" fmla="*/ 11 h 243"/>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fill="norm" h="243" w="309" stroke="1">
                                    <a:moveTo>
                                      <a:pt x="176" y="221"/>
                                    </a:moveTo>
                                    <a:cubicBezTo>
                                      <a:pt x="287" y="221"/>
                                      <a:pt x="287" y="221"/>
                                      <a:pt x="287" y="221"/>
                                    </a:cubicBezTo>
                                    <a:cubicBezTo>
                                      <a:pt x="287" y="199"/>
                                      <a:pt x="287" y="199"/>
                                      <a:pt x="287" y="199"/>
                                    </a:cubicBezTo>
                                    <a:cubicBezTo>
                                      <a:pt x="176" y="199"/>
                                      <a:pt x="176" y="199"/>
                                      <a:pt x="176" y="199"/>
                                    </a:cubicBezTo>
                                    <a:lnTo>
                                      <a:pt x="176" y="221"/>
                                    </a:lnTo>
                                    <a:close/>
                                    <a:moveTo>
                                      <a:pt x="110" y="132"/>
                                    </a:moveTo>
                                    <a:cubicBezTo>
                                      <a:pt x="287" y="132"/>
                                      <a:pt x="287" y="132"/>
                                      <a:pt x="287" y="132"/>
                                    </a:cubicBezTo>
                                    <a:cubicBezTo>
                                      <a:pt x="287" y="110"/>
                                      <a:pt x="287" y="110"/>
                                      <a:pt x="287" y="110"/>
                                    </a:cubicBezTo>
                                    <a:cubicBezTo>
                                      <a:pt x="110" y="110"/>
                                      <a:pt x="110" y="110"/>
                                      <a:pt x="110" y="110"/>
                                    </a:cubicBezTo>
                                    <a:lnTo>
                                      <a:pt x="110" y="132"/>
                                    </a:lnTo>
                                    <a:close/>
                                    <a:moveTo>
                                      <a:pt x="221" y="44"/>
                                    </a:moveTo>
                                    <a:cubicBezTo>
                                      <a:pt x="287" y="44"/>
                                      <a:pt x="287" y="44"/>
                                      <a:pt x="287" y="44"/>
                                    </a:cubicBezTo>
                                    <a:cubicBezTo>
                                      <a:pt x="287" y="22"/>
                                      <a:pt x="287" y="22"/>
                                      <a:pt x="287" y="22"/>
                                    </a:cubicBezTo>
                                    <a:cubicBezTo>
                                      <a:pt x="221" y="22"/>
                                      <a:pt x="221" y="22"/>
                                      <a:pt x="221" y="22"/>
                                    </a:cubicBezTo>
                                    <a:lnTo>
                                      <a:pt x="221" y="44"/>
                                    </a:lnTo>
                                    <a:close/>
                                    <a:moveTo>
                                      <a:pt x="309" y="188"/>
                                    </a:moveTo>
                                    <a:cubicBezTo>
                                      <a:pt x="309" y="232"/>
                                      <a:pt x="309" y="232"/>
                                      <a:pt x="309" y="232"/>
                                    </a:cubicBezTo>
                                    <a:cubicBezTo>
                                      <a:pt x="309" y="235"/>
                                      <a:pt x="308" y="237"/>
                                      <a:pt x="306" y="240"/>
                                    </a:cubicBezTo>
                                    <a:cubicBezTo>
                                      <a:pt x="304" y="242"/>
                                      <a:pt x="301" y="243"/>
                                      <a:pt x="298" y="243"/>
                                    </a:cubicBezTo>
                                    <a:cubicBezTo>
                                      <a:pt x="11" y="243"/>
                                      <a:pt x="11" y="243"/>
                                      <a:pt x="11" y="243"/>
                                    </a:cubicBezTo>
                                    <a:cubicBezTo>
                                      <a:pt x="8" y="243"/>
                                      <a:pt x="5" y="242"/>
                                      <a:pt x="3" y="240"/>
                                    </a:cubicBezTo>
                                    <a:cubicBezTo>
                                      <a:pt x="1" y="237"/>
                                      <a:pt x="0" y="235"/>
                                      <a:pt x="0" y="232"/>
                                    </a:cubicBezTo>
                                    <a:cubicBezTo>
                                      <a:pt x="0" y="188"/>
                                      <a:pt x="0" y="188"/>
                                      <a:pt x="0" y="188"/>
                                    </a:cubicBezTo>
                                    <a:cubicBezTo>
                                      <a:pt x="0" y="185"/>
                                      <a:pt x="1" y="182"/>
                                      <a:pt x="3" y="180"/>
                                    </a:cubicBezTo>
                                    <a:cubicBezTo>
                                      <a:pt x="5" y="178"/>
                                      <a:pt x="8" y="177"/>
                                      <a:pt x="11" y="177"/>
                                    </a:cubicBezTo>
                                    <a:cubicBezTo>
                                      <a:pt x="298" y="177"/>
                                      <a:pt x="298" y="177"/>
                                      <a:pt x="298" y="177"/>
                                    </a:cubicBezTo>
                                    <a:cubicBezTo>
                                      <a:pt x="301" y="177"/>
                                      <a:pt x="304" y="178"/>
                                      <a:pt x="306" y="180"/>
                                    </a:cubicBezTo>
                                    <a:cubicBezTo>
                                      <a:pt x="308" y="182"/>
                                      <a:pt x="309" y="185"/>
                                      <a:pt x="309" y="188"/>
                                    </a:cubicBezTo>
                                    <a:close/>
                                    <a:moveTo>
                                      <a:pt x="309" y="99"/>
                                    </a:moveTo>
                                    <a:cubicBezTo>
                                      <a:pt x="309" y="143"/>
                                      <a:pt x="309" y="143"/>
                                      <a:pt x="309" y="143"/>
                                    </a:cubicBezTo>
                                    <a:cubicBezTo>
                                      <a:pt x="309" y="146"/>
                                      <a:pt x="308" y="149"/>
                                      <a:pt x="306" y="151"/>
                                    </a:cubicBezTo>
                                    <a:cubicBezTo>
                                      <a:pt x="304" y="153"/>
                                      <a:pt x="301" y="154"/>
                                      <a:pt x="298" y="154"/>
                                    </a:cubicBezTo>
                                    <a:cubicBezTo>
                                      <a:pt x="11" y="154"/>
                                      <a:pt x="11" y="154"/>
                                      <a:pt x="11" y="154"/>
                                    </a:cubicBezTo>
                                    <a:cubicBezTo>
                                      <a:pt x="8" y="154"/>
                                      <a:pt x="5" y="153"/>
                                      <a:pt x="3" y="151"/>
                                    </a:cubicBezTo>
                                    <a:cubicBezTo>
                                      <a:pt x="1" y="149"/>
                                      <a:pt x="0" y="146"/>
                                      <a:pt x="0" y="143"/>
                                    </a:cubicBezTo>
                                    <a:cubicBezTo>
                                      <a:pt x="0" y="99"/>
                                      <a:pt x="0" y="99"/>
                                      <a:pt x="0" y="99"/>
                                    </a:cubicBezTo>
                                    <a:cubicBezTo>
                                      <a:pt x="0" y="96"/>
                                      <a:pt x="1" y="94"/>
                                      <a:pt x="3" y="91"/>
                                    </a:cubicBezTo>
                                    <a:cubicBezTo>
                                      <a:pt x="5" y="89"/>
                                      <a:pt x="8" y="88"/>
                                      <a:pt x="11" y="88"/>
                                    </a:cubicBezTo>
                                    <a:cubicBezTo>
                                      <a:pt x="298" y="88"/>
                                      <a:pt x="298" y="88"/>
                                      <a:pt x="298" y="88"/>
                                    </a:cubicBezTo>
                                    <a:cubicBezTo>
                                      <a:pt x="301" y="88"/>
                                      <a:pt x="304" y="89"/>
                                      <a:pt x="306" y="91"/>
                                    </a:cubicBezTo>
                                    <a:cubicBezTo>
                                      <a:pt x="308" y="94"/>
                                      <a:pt x="309" y="96"/>
                                      <a:pt x="309" y="99"/>
                                    </a:cubicBezTo>
                                    <a:close/>
                                    <a:moveTo>
                                      <a:pt x="309" y="11"/>
                                    </a:moveTo>
                                    <a:cubicBezTo>
                                      <a:pt x="309" y="55"/>
                                      <a:pt x="309" y="55"/>
                                      <a:pt x="309" y="55"/>
                                    </a:cubicBezTo>
                                    <a:cubicBezTo>
                                      <a:pt x="309" y="58"/>
                                      <a:pt x="308" y="60"/>
                                      <a:pt x="306" y="63"/>
                                    </a:cubicBezTo>
                                    <a:cubicBezTo>
                                      <a:pt x="304" y="65"/>
                                      <a:pt x="301" y="66"/>
                                      <a:pt x="298" y="66"/>
                                    </a:cubicBezTo>
                                    <a:cubicBezTo>
                                      <a:pt x="11" y="66"/>
                                      <a:pt x="11" y="66"/>
                                      <a:pt x="11" y="66"/>
                                    </a:cubicBezTo>
                                    <a:cubicBezTo>
                                      <a:pt x="8" y="66"/>
                                      <a:pt x="5" y="65"/>
                                      <a:pt x="3" y="63"/>
                                    </a:cubicBezTo>
                                    <a:cubicBezTo>
                                      <a:pt x="1" y="60"/>
                                      <a:pt x="0" y="58"/>
                                      <a:pt x="0" y="55"/>
                                    </a:cubicBezTo>
                                    <a:cubicBezTo>
                                      <a:pt x="0" y="11"/>
                                      <a:pt x="0" y="11"/>
                                      <a:pt x="0" y="11"/>
                                    </a:cubicBezTo>
                                    <a:cubicBezTo>
                                      <a:pt x="0" y="8"/>
                                      <a:pt x="1" y="5"/>
                                      <a:pt x="3" y="3"/>
                                    </a:cubicBezTo>
                                    <a:cubicBezTo>
                                      <a:pt x="5" y="1"/>
                                      <a:pt x="8" y="0"/>
                                      <a:pt x="11" y="0"/>
                                    </a:cubicBezTo>
                                    <a:cubicBezTo>
                                      <a:pt x="298" y="0"/>
                                      <a:pt x="298" y="0"/>
                                      <a:pt x="298" y="0"/>
                                    </a:cubicBezTo>
                                    <a:cubicBezTo>
                                      <a:pt x="301" y="0"/>
                                      <a:pt x="304" y="1"/>
                                      <a:pt x="306" y="3"/>
                                    </a:cubicBezTo>
                                    <a:cubicBezTo>
                                      <a:pt x="308" y="5"/>
                                      <a:pt x="309" y="8"/>
                                      <a:pt x="309" y="11"/>
                                    </a:cubicBezTo>
                                    <a:close/>
                                  </a:path>
                                </a:pathLst>
                              </a:custGeom>
                              <a:solidFill>
                                <a:srgbClr val="364455"/>
                              </a:solidFill>
                              <a:ln>
                                <a:noFill/>
                              </a:ln>
                            </wps:spPr>
                            <wps:bodyPr vert="horz" wrap="square" numCol="1" anchor="t" anchorCtr="0" compatLnSpc="1">
                              <a:prstTxWarp prst="textNoShape">
                                <a:avLst/>
                              </a:prstTxWarp>
                            </wps:bodyPr>
                          </wps:wsp>
                        </a:graphicData>
                      </a:graphic>
                    </wp:inline>
                  </w:drawing>
                </mc:Choice>
                <mc:Fallback>
                  <w:pict>
                    <v:shape id="Freeform 75" o:spid="_x0000_i1033" style="width:18.9pt;height:14.85pt;mso-left-percent:-10001;mso-position-horizontal-relative:char;mso-position-vertical-relative:line;mso-top-percent:-10001;mso-wrap-style:square;visibility:visible;v-text-anchor:top" coordsize="309,243" path="m176,221c287,221,287,221,287,221c287,199,287,199,287,199c176,199,176,199,176,199l176,221xm110,132c287,132,287,132,287,132c287,110,287,110,287,110c110,110,110,110,110,110l110,132xm221,44c287,44,287,44,287,44c287,22,287,22,287,22c221,22,221,22,221,22l221,44xm309,188c309,232,309,232,309,232c309,235,308,237,306,240c304,242,301,243,298,243c11,243,11,243,11,243c8,243,5,242,3,240c1,237,,235,,232,,188,,188,,188c,185,1,182,3,180c5,178,8,177,11,177c298,177,298,177,298,177c301,177,304,178,306,180c308,182,309,185,309,188xm309,99c309,143,309,143,309,143c309,146,308,149,306,151c304,153,301,154,298,154c11,154,11,154,11,154c8,154,5,153,3,151c1,149,,146,,143,,99,,99,,99,,96,1,94,3,91c5,89,8,88,11,88c298,88,298,88,298,88c301,88,304,89,306,91c308,94,309,96,309,99xm309,11c309,55,309,55,309,55c309,58,308,60,306,63c304,65,301,66,298,66c11,66,11,66,11,66,8,66,5,65,3,63,1,60,,58,,55,,11,,11,,11,,8,1,5,3,3,5,1,8,,11,,298,,298,,298,c301,,304,1,306,3c308,5,309,8,309,11xe" fillcolor="#364455" stroked="f">
                      <v:path arrowok="t" o:connecttype="custom" o:connectlocs="136790,171405;223060,171405;223060,154342;136790,154342;136790,171405;85493,102378;223060,102378;223060,85315;85493,85315;85493,102378;171764,34126;223060,34126;223060,17063;171764,17063;171764,34126;240159,145811;240159,179937;237827,186141;231610,188468;8549,188468;2332,186141;0,179937;0,145811;2332,139606;8549,137279;231610,137279;237827,139606;240159,145811;240159,76783;240159,110909;237827,117114;231610,119441;8549,119441;2332,117114;0,110909;0,76783;2332,70579;8549,68252;231610,68252;237827,70579;240159,76783;240159,8531;240159,42657;237827,48862;231610,51189;8549,51189;2332,48862;0,42657;0,8531;2332,2327;8549,0;231610,0;237827,2327;240159,8531" o:connectangles="0,0,0,0,0,0,0,0,0,0,0,0,0,0,0,0,0,0,0,0,0,0,0,0,0,0,0,0,0,0,0,0,0,0,0,0,0,0,0,0,0,0,0,0,0,0,0,0,0,0,0,0,0,0"/>
                      <o:lock v:ext="edit" verticies="t"/>
                      <w10:wrap type="none"/>
                      <w10:anchorlock/>
                    </v:shape>
                  </w:pict>
                </mc:Fallback>
              </mc:AlternateContent>
            </w:r>
            <w:r w:rsidRPr="00DB3159">
              <w:rPr>
                <w:rFonts w:asciiTheme="majorHAnsi" w:hAnsiTheme="majorHAnsi"/>
                <w:b/>
                <w:noProof/>
                <w:color w:val="C7A163"/>
                <w:sz w:val="28"/>
              </w:rPr>
              <w:t xml:space="preserve"> </w:t>
            </w:r>
            <w:r w:rsidRPr="00B96858">
              <w:rPr>
                <w:rFonts w:asciiTheme="majorHAnsi" w:hAnsiTheme="majorHAnsi"/>
                <w:b/>
                <w:noProof/>
                <w:color w:val="C7A163"/>
                <w:sz w:val="28"/>
              </w:rPr>
              <w:t>CORE COMPETENCIES</w:t>
            </w:r>
          </w:p>
          <w:p w:rsidR="00C05447" w:rsidRPr="00DB3159" w:rsidP="00AC16D3" w14:paraId="221A5641" w14:textId="77777777">
            <w:pPr>
              <w:spacing w:line="360" w:lineRule="auto"/>
              <w:jc w:val="both"/>
              <w:rPr>
                <w:rFonts w:asciiTheme="majorHAnsi" w:hAnsiTheme="majorHAnsi"/>
                <w:noProof/>
                <w:sz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340"/>
            </w:tblGrid>
            <w:tr w14:paraId="297393AB" w14:textId="77777777" w:rsidTr="00E62654">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c>
                <w:tcPr>
                  <w:tcW w:w="4340" w:type="dxa"/>
                </w:tcPr>
                <w:p w:rsidR="00E62654" w:rsidRPr="00DB3159" w:rsidP="00AC16D3" w14:paraId="676BB109" w14:textId="77777777">
                  <w:pPr>
                    <w:tabs>
                      <w:tab w:val="left" w:pos="3187"/>
                    </w:tabs>
                    <w:spacing w:before="240"/>
                    <w:ind w:right="513"/>
                    <w:jc w:val="both"/>
                    <w:rPr>
                      <w:rFonts w:asciiTheme="majorHAnsi" w:hAnsiTheme="majorHAnsi"/>
                      <w:b/>
                      <w:noProof/>
                      <w:color w:val="C7A163"/>
                      <w:sz w:val="28"/>
                    </w:rPr>
                  </w:pPr>
                  <w:r w:rsidRPr="00DB3159">
                    <w:rPr>
                      <w:rFonts w:eastAsia="Calibri" w:asciiTheme="majorHAnsi" w:hAnsiTheme="majorHAnsi" w:cs="Times New Roman"/>
                      <w:noProof/>
                    </w:rPr>
                    <mc:AlternateContent>
                      <mc:Choice Requires="wps">
                        <w:drawing>
                          <wp:anchor distT="0" distB="0" distL="114300" distR="114300" simplePos="0" relativeHeight="251665408" behindDoc="0" locked="0" layoutInCell="1" allowOverlap="1">
                            <wp:simplePos x="0" y="0"/>
                            <wp:positionH relativeFrom="column">
                              <wp:posOffset>33655</wp:posOffset>
                            </wp:positionH>
                            <wp:positionV relativeFrom="paragraph">
                              <wp:posOffset>2540</wp:posOffset>
                            </wp:positionV>
                            <wp:extent cx="2381250" cy="288000"/>
                            <wp:effectExtent l="0" t="0" r="0" b="0"/>
                            <wp:wrapNone/>
                            <wp:docPr id="22" name="Rounded Rectangle 22"/>
                            <wp:cNvGraphicFramePr/>
                            <a:graphic xmlns:a="http://schemas.openxmlformats.org/drawingml/2006/main">
                              <a:graphicData uri="http://schemas.microsoft.com/office/word/2010/wordprocessingShape">
                                <wps:wsp xmlns:wps="http://schemas.microsoft.com/office/word/2010/wordprocessingShape">
                                  <wps:cNvSpPr/>
                                  <wps:spPr>
                                    <a:xfrm>
                                      <a:off x="0" y="0"/>
                                      <a:ext cx="2381250" cy="288000"/>
                                    </a:xfrm>
                                    <a:prstGeom prst="roundRect">
                                      <a:avLst/>
                                    </a:prstGeom>
                                    <a:solidFill>
                                      <a:srgbClr val="C7A163"/>
                                    </a:solidFill>
                                    <a:ln w="12700">
                                      <a:noFill/>
                                      <a:miter lim="800000"/>
                                    </a:ln>
                                    <a:effectLst/>
                                  </wps:spPr>
                                  <wps:txbx>
                                    <w:txbxContent>
                                      <w:p w:rsidR="00D93832" w:rsidRPr="00BE3CF8" w:rsidP="00D93832" w14:textId="798A482F">
                                        <w:pPr>
                                          <w:spacing w:after="0"/>
                                          <w:jc w:val="center"/>
                                          <w:rPr>
                                            <w:rFonts w:asciiTheme="majorHAnsi" w:hAnsiTheme="majorHAnsi"/>
                                            <w:b/>
                                            <w:color w:val="FFFFFF" w:themeColor="background1"/>
                                            <w:sz w:val="18"/>
                                            <w:szCs w:val="19"/>
                                          </w:rPr>
                                        </w:pPr>
                                        <w:r w:rsidRPr="00BE3CF8">
                                          <w:rPr>
                                            <w:rFonts w:asciiTheme="majorHAnsi" w:hAnsiTheme="majorHAnsi"/>
                                            <w:b/>
                                            <w:color w:val="FFFFFF" w:themeColor="background1"/>
                                            <w:sz w:val="18"/>
                                            <w:szCs w:val="19"/>
                                          </w:rPr>
                                          <w:t>Agile/ Scrum Methodologies</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ounded Rectangle 22" o:spid="_x0000_s1034" style="width:187.5pt;height:22.7pt;margin-top:0.2pt;margin-left:2.65pt;mso-height-percent:0;mso-height-relative:margin;mso-width-percent:0;mso-width-relative:margin;mso-wrap-distance-bottom:0;mso-wrap-distance-left:9pt;mso-wrap-distance-right:9pt;mso-wrap-distance-top:0;mso-wrap-style:square;position:absolute;visibility:visible;v-text-anchor:middle;z-index:251666432" arcsize="10923f" fillcolor="#c7a163" stroked="f" strokeweight="1pt">
                            <v:stroke joinstyle="miter"/>
                            <v:textbox>
                              <w:txbxContent>
                                <w:p w:rsidR="00D93832" w:rsidRPr="00BE3CF8" w:rsidP="00D93832" w14:paraId="4D2595A3" w14:textId="798A482F">
                                  <w:pPr>
                                    <w:spacing w:after="0"/>
                                    <w:jc w:val="center"/>
                                    <w:rPr>
                                      <w:rFonts w:asciiTheme="majorHAnsi" w:hAnsiTheme="majorHAnsi"/>
                                      <w:b/>
                                      <w:color w:val="FFFFFF" w:themeColor="background1"/>
                                      <w:sz w:val="18"/>
                                      <w:szCs w:val="19"/>
                                    </w:rPr>
                                  </w:pPr>
                                  <w:r w:rsidRPr="00BE3CF8">
                                    <w:rPr>
                                      <w:rFonts w:asciiTheme="majorHAnsi" w:hAnsiTheme="majorHAnsi"/>
                                      <w:b/>
                                      <w:color w:val="FFFFFF" w:themeColor="background1"/>
                                      <w:sz w:val="18"/>
                                      <w:szCs w:val="19"/>
                                    </w:rPr>
                                    <w:t>Agile/ Scrum Methodologies</w:t>
                                  </w:r>
                                </w:p>
                              </w:txbxContent>
                            </v:textbox>
                          </v:roundrect>
                        </w:pict>
                      </mc:Fallback>
                    </mc:AlternateContent>
                  </w:r>
                </w:p>
              </w:tc>
            </w:tr>
            <w:tr w14:paraId="35C6C452" w14:textId="77777777" w:rsidTr="00E62654">
              <w:tblPrEx>
                <w:tblW w:w="0" w:type="auto"/>
                <w:tblLayout w:type="fixed"/>
                <w:tblLook w:val="04A0"/>
              </w:tblPrEx>
              <w:tc>
                <w:tcPr>
                  <w:tcW w:w="4340" w:type="dxa"/>
                </w:tcPr>
                <w:p w:rsidR="00E62654" w:rsidRPr="00DB3159" w:rsidP="00AC16D3" w14:paraId="51F4C217" w14:textId="77777777">
                  <w:pPr>
                    <w:spacing w:before="240"/>
                    <w:jc w:val="both"/>
                    <w:rPr>
                      <w:rFonts w:asciiTheme="majorHAnsi" w:hAnsiTheme="majorHAnsi"/>
                      <w:b/>
                      <w:noProof/>
                      <w:color w:val="C7A163"/>
                      <w:sz w:val="28"/>
                    </w:rPr>
                  </w:pPr>
                  <w:r w:rsidRPr="00DB3159">
                    <w:rPr>
                      <w:rFonts w:eastAsia="Calibri" w:asciiTheme="majorHAnsi" w:hAnsiTheme="majorHAnsi" w:cs="Times New Roman"/>
                      <w:noProof/>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5080</wp:posOffset>
                            </wp:positionV>
                            <wp:extent cx="2412000" cy="288000"/>
                            <wp:effectExtent l="0" t="0" r="7620" b="0"/>
                            <wp:wrapNone/>
                            <wp:docPr id="20" name="Rounded Rectangle 20"/>
                            <wp:cNvGraphicFramePr/>
                            <a:graphic xmlns:a="http://schemas.openxmlformats.org/drawingml/2006/main">
                              <a:graphicData uri="http://schemas.microsoft.com/office/word/2010/wordprocessingShape">
                                <wps:wsp xmlns:wps="http://schemas.microsoft.com/office/word/2010/wordprocessingShape">
                                  <wps:cNvSpPr/>
                                  <wps:spPr>
                                    <a:xfrm>
                                      <a:off x="0" y="0"/>
                                      <a:ext cx="2412000" cy="288000"/>
                                    </a:xfrm>
                                    <a:prstGeom prst="roundRect">
                                      <a:avLst/>
                                    </a:prstGeom>
                                    <a:solidFill>
                                      <a:srgbClr val="C7A163"/>
                                    </a:solidFill>
                                    <a:ln w="12700">
                                      <a:noFill/>
                                      <a:miter lim="800000"/>
                                    </a:ln>
                                    <a:effectLst/>
                                  </wps:spPr>
                                  <wps:txbx>
                                    <w:txbxContent>
                                      <w:p w:rsidR="00D93832" w:rsidRPr="00BE3CF8" w:rsidP="00D93832" w14:textId="2971111A">
                                        <w:pPr>
                                          <w:spacing w:after="0"/>
                                          <w:jc w:val="center"/>
                                          <w:rPr>
                                            <w:rFonts w:asciiTheme="majorHAnsi" w:hAnsiTheme="majorHAnsi"/>
                                            <w:b/>
                                            <w:sz w:val="18"/>
                                            <w:szCs w:val="19"/>
                                          </w:rPr>
                                        </w:pPr>
                                        <w:r w:rsidRPr="00BE3CF8">
                                          <w:rPr>
                                            <w:rFonts w:asciiTheme="majorHAnsi" w:hAnsiTheme="majorHAnsi"/>
                                            <w:b/>
                                            <w:color w:val="FFFFFF" w:themeColor="background1"/>
                                            <w:sz w:val="18"/>
                                            <w:szCs w:val="19"/>
                                          </w:rPr>
                                          <w:t>Product Vision &amp; Strategy</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ounded Rectangle 20" o:spid="_x0000_s1035" style="width:189.9pt;height:22.7pt;margin-top:0.4pt;margin-left:0;mso-height-percent:0;mso-height-relative:margin;mso-width-percent:0;mso-width-relative:margin;mso-wrap-distance-bottom:0;mso-wrap-distance-left:9pt;mso-wrap-distance-right:9pt;mso-wrap-distance-top:0;mso-wrap-style:square;position:absolute;visibility:visible;v-text-anchor:middle;z-index:251668480" arcsize="10923f" fillcolor="#c7a163" stroked="f" strokeweight="1pt">
                            <v:stroke joinstyle="miter"/>
                            <v:textbox>
                              <w:txbxContent>
                                <w:p w:rsidR="00D93832" w:rsidRPr="00BE3CF8" w:rsidP="00D93832" w14:paraId="7B2863F4" w14:textId="2971111A">
                                  <w:pPr>
                                    <w:spacing w:after="0"/>
                                    <w:jc w:val="center"/>
                                    <w:rPr>
                                      <w:rFonts w:asciiTheme="majorHAnsi" w:hAnsiTheme="majorHAnsi"/>
                                      <w:b/>
                                      <w:sz w:val="18"/>
                                      <w:szCs w:val="19"/>
                                    </w:rPr>
                                  </w:pPr>
                                  <w:r w:rsidRPr="00BE3CF8">
                                    <w:rPr>
                                      <w:rFonts w:asciiTheme="majorHAnsi" w:hAnsiTheme="majorHAnsi"/>
                                      <w:b/>
                                      <w:color w:val="FFFFFF" w:themeColor="background1"/>
                                      <w:sz w:val="18"/>
                                      <w:szCs w:val="19"/>
                                    </w:rPr>
                                    <w:t>Product Vision &amp; Strategy</w:t>
                                  </w:r>
                                </w:p>
                              </w:txbxContent>
                            </v:textbox>
                          </v:roundrect>
                        </w:pict>
                      </mc:Fallback>
                    </mc:AlternateContent>
                  </w:r>
                </w:p>
              </w:tc>
            </w:tr>
            <w:tr w14:paraId="63A6BCDD" w14:textId="77777777" w:rsidTr="00E62654">
              <w:tblPrEx>
                <w:tblW w:w="0" w:type="auto"/>
                <w:tblLayout w:type="fixed"/>
                <w:tblLook w:val="04A0"/>
              </w:tblPrEx>
              <w:tc>
                <w:tcPr>
                  <w:tcW w:w="4340" w:type="dxa"/>
                </w:tcPr>
                <w:p w:rsidR="00E62654" w:rsidRPr="00DB3159" w:rsidP="00AC16D3" w14:paraId="25666112" w14:textId="77777777">
                  <w:pPr>
                    <w:spacing w:before="240"/>
                    <w:jc w:val="both"/>
                    <w:rPr>
                      <w:rFonts w:asciiTheme="majorHAnsi" w:hAnsiTheme="majorHAnsi"/>
                      <w:b/>
                      <w:noProof/>
                      <w:color w:val="C7A163"/>
                      <w:sz w:val="28"/>
                    </w:rPr>
                  </w:pPr>
                  <w:r w:rsidRPr="00DB3159">
                    <w:rPr>
                      <w:rFonts w:eastAsia="Calibri" w:asciiTheme="majorHAnsi" w:hAnsiTheme="majorHAnsi" w:cs="Times New Roman"/>
                      <w:noProof/>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6350</wp:posOffset>
                            </wp:positionV>
                            <wp:extent cx="2412000" cy="288000"/>
                            <wp:effectExtent l="0" t="0" r="7620" b="0"/>
                            <wp:wrapNone/>
                            <wp:docPr id="17" name="Rounded Rectangle 17"/>
                            <wp:cNvGraphicFramePr/>
                            <a:graphic xmlns:a="http://schemas.openxmlformats.org/drawingml/2006/main">
                              <a:graphicData uri="http://schemas.microsoft.com/office/word/2010/wordprocessingShape">
                                <wps:wsp xmlns:wps="http://schemas.microsoft.com/office/word/2010/wordprocessingShape">
                                  <wps:cNvSpPr/>
                                  <wps:spPr>
                                    <a:xfrm>
                                      <a:off x="0" y="0"/>
                                      <a:ext cx="2412000" cy="288000"/>
                                    </a:xfrm>
                                    <a:prstGeom prst="roundRect">
                                      <a:avLst/>
                                    </a:prstGeom>
                                    <a:solidFill>
                                      <a:srgbClr val="C7A163"/>
                                    </a:solidFill>
                                    <a:ln w="12700">
                                      <a:noFill/>
                                      <a:miter lim="800000"/>
                                    </a:ln>
                                    <a:effectLst/>
                                  </wps:spPr>
                                  <wps:txbx>
                                    <w:txbxContent>
                                      <w:p w:rsidR="00D93832" w:rsidRPr="00BE3CF8" w:rsidP="00D93832" w14:textId="086A6731">
                                        <w:pPr>
                                          <w:spacing w:after="0"/>
                                          <w:jc w:val="center"/>
                                          <w:rPr>
                                            <w:rFonts w:asciiTheme="majorHAnsi" w:hAnsiTheme="majorHAnsi"/>
                                            <w:b/>
                                            <w:sz w:val="18"/>
                                            <w:szCs w:val="19"/>
                                          </w:rPr>
                                        </w:pPr>
                                        <w:r w:rsidRPr="00BE3CF8">
                                          <w:rPr>
                                            <w:rFonts w:asciiTheme="majorHAnsi" w:hAnsiTheme="majorHAnsi"/>
                                            <w:b/>
                                            <w:color w:val="FFFFFF" w:themeColor="background1"/>
                                            <w:sz w:val="18"/>
                                            <w:szCs w:val="19"/>
                                          </w:rPr>
                                          <w:t>Technical Delivery Management</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ounded Rectangle 17" o:spid="_x0000_s1036" style="width:189.9pt;height:22.7pt;margin-top:0.5pt;margin-left:0;mso-height-percent:0;mso-height-relative:margin;mso-width-percent:0;mso-width-relative:margin;mso-wrap-distance-bottom:0;mso-wrap-distance-left:9pt;mso-wrap-distance-right:9pt;mso-wrap-distance-top:0;mso-wrap-style:square;position:absolute;visibility:visible;v-text-anchor:middle;z-index:251670528" arcsize="10923f" fillcolor="#c7a163" stroked="f" strokeweight="1pt">
                            <v:stroke joinstyle="miter"/>
                            <v:textbox>
                              <w:txbxContent>
                                <w:p w:rsidR="00D93832" w:rsidRPr="00BE3CF8" w:rsidP="00D93832" w14:paraId="39F088E8" w14:textId="086A6731">
                                  <w:pPr>
                                    <w:spacing w:after="0"/>
                                    <w:jc w:val="center"/>
                                    <w:rPr>
                                      <w:rFonts w:asciiTheme="majorHAnsi" w:hAnsiTheme="majorHAnsi"/>
                                      <w:b/>
                                      <w:sz w:val="18"/>
                                      <w:szCs w:val="19"/>
                                    </w:rPr>
                                  </w:pPr>
                                  <w:r w:rsidRPr="00BE3CF8">
                                    <w:rPr>
                                      <w:rFonts w:asciiTheme="majorHAnsi" w:hAnsiTheme="majorHAnsi"/>
                                      <w:b/>
                                      <w:color w:val="FFFFFF" w:themeColor="background1"/>
                                      <w:sz w:val="18"/>
                                      <w:szCs w:val="19"/>
                                    </w:rPr>
                                    <w:t>Technical Delivery Management</w:t>
                                  </w:r>
                                </w:p>
                              </w:txbxContent>
                            </v:textbox>
                          </v:roundrect>
                        </w:pict>
                      </mc:Fallback>
                    </mc:AlternateContent>
                  </w:r>
                </w:p>
              </w:tc>
            </w:tr>
            <w:tr w14:paraId="6AE5334A" w14:textId="77777777" w:rsidTr="00B31514">
              <w:tblPrEx>
                <w:tblW w:w="0" w:type="auto"/>
                <w:tblLayout w:type="fixed"/>
                <w:tblLook w:val="04A0"/>
              </w:tblPrEx>
              <w:trPr>
                <w:trHeight w:val="339"/>
              </w:trPr>
              <w:tc>
                <w:tcPr>
                  <w:tcW w:w="4340" w:type="dxa"/>
                </w:tcPr>
                <w:p w:rsidR="00E62654" w:rsidRPr="00DB3159" w:rsidP="00AC16D3" w14:paraId="0EA85583" w14:textId="77777777">
                  <w:pPr>
                    <w:spacing w:before="240"/>
                    <w:jc w:val="both"/>
                    <w:rPr>
                      <w:rFonts w:asciiTheme="majorHAnsi" w:hAnsiTheme="majorHAnsi"/>
                      <w:b/>
                      <w:noProof/>
                      <w:color w:val="C7A163"/>
                      <w:sz w:val="28"/>
                    </w:rPr>
                  </w:pPr>
                  <w:r w:rsidRPr="00DB3159">
                    <w:rPr>
                      <w:rFonts w:eastAsia="Calibri" w:asciiTheme="majorHAnsi" w:hAnsiTheme="majorHAnsi" w:cs="Times New Roman"/>
                      <w:noProof/>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1270</wp:posOffset>
                            </wp:positionV>
                            <wp:extent cx="2412000" cy="288000"/>
                            <wp:effectExtent l="0" t="0" r="7620" b="0"/>
                            <wp:wrapNone/>
                            <wp:docPr id="18" name="Rounded Rectangle 18"/>
                            <wp:cNvGraphicFramePr/>
                            <a:graphic xmlns:a="http://schemas.openxmlformats.org/drawingml/2006/main">
                              <a:graphicData uri="http://schemas.microsoft.com/office/word/2010/wordprocessingShape">
                                <wps:wsp xmlns:wps="http://schemas.microsoft.com/office/word/2010/wordprocessingShape">
                                  <wps:cNvSpPr/>
                                  <wps:spPr>
                                    <a:xfrm>
                                      <a:off x="0" y="0"/>
                                      <a:ext cx="2412000" cy="288000"/>
                                    </a:xfrm>
                                    <a:prstGeom prst="roundRect">
                                      <a:avLst/>
                                    </a:prstGeom>
                                    <a:solidFill>
                                      <a:srgbClr val="C7A163"/>
                                    </a:solidFill>
                                    <a:ln w="12700">
                                      <a:noFill/>
                                      <a:miter lim="800000"/>
                                    </a:ln>
                                    <a:effectLst/>
                                  </wps:spPr>
                                  <wps:txbx>
                                    <w:txbxContent>
                                      <w:p w:rsidR="00D93832" w:rsidRPr="00BE3CF8" w:rsidP="00D93832" w14:textId="13C01967">
                                        <w:pPr>
                                          <w:spacing w:after="0"/>
                                          <w:jc w:val="center"/>
                                          <w:rPr>
                                            <w:rFonts w:asciiTheme="majorHAnsi" w:hAnsiTheme="majorHAnsi"/>
                                            <w:b/>
                                            <w:color w:val="FFFFFF" w:themeColor="background1"/>
                                            <w:sz w:val="18"/>
                                            <w:szCs w:val="19"/>
                                          </w:rPr>
                                        </w:pPr>
                                        <w:r w:rsidRPr="00BE3CF8">
                                          <w:rPr>
                                            <w:rFonts w:asciiTheme="majorHAnsi" w:hAnsiTheme="majorHAnsi"/>
                                            <w:b/>
                                            <w:color w:val="FFFFFF" w:themeColor="background1"/>
                                            <w:sz w:val="18"/>
                                            <w:szCs w:val="19"/>
                                          </w:rPr>
                                          <w:t>Stakeholder Management</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ounded Rectangle 18" o:spid="_x0000_s1037" style="width:189.9pt;height:22.7pt;margin-top:0.1pt;margin-left:0;mso-height-percent:0;mso-height-relative:margin;mso-width-percent:0;mso-width-relative:margin;mso-wrap-distance-bottom:0;mso-wrap-distance-left:9pt;mso-wrap-distance-right:9pt;mso-wrap-distance-top:0;mso-wrap-style:square;position:absolute;visibility:visible;v-text-anchor:middle;z-index:251672576" arcsize="10923f" fillcolor="#c7a163" stroked="f" strokeweight="1pt">
                            <v:stroke joinstyle="miter"/>
                            <v:textbox>
                              <w:txbxContent>
                                <w:p w:rsidR="00D93832" w:rsidRPr="00BE3CF8" w:rsidP="00D93832" w14:paraId="162BCF69" w14:textId="13C01967">
                                  <w:pPr>
                                    <w:spacing w:after="0"/>
                                    <w:jc w:val="center"/>
                                    <w:rPr>
                                      <w:rFonts w:asciiTheme="majorHAnsi" w:hAnsiTheme="majorHAnsi"/>
                                      <w:b/>
                                      <w:color w:val="FFFFFF" w:themeColor="background1"/>
                                      <w:sz w:val="18"/>
                                      <w:szCs w:val="19"/>
                                    </w:rPr>
                                  </w:pPr>
                                  <w:r w:rsidRPr="00BE3CF8">
                                    <w:rPr>
                                      <w:rFonts w:asciiTheme="majorHAnsi" w:hAnsiTheme="majorHAnsi"/>
                                      <w:b/>
                                      <w:color w:val="FFFFFF" w:themeColor="background1"/>
                                      <w:sz w:val="18"/>
                                      <w:szCs w:val="19"/>
                                    </w:rPr>
                                    <w:t>Stakeholder Management</w:t>
                                  </w:r>
                                </w:p>
                              </w:txbxContent>
                            </v:textbox>
                          </v:roundrect>
                        </w:pict>
                      </mc:Fallback>
                    </mc:AlternateContent>
                  </w:r>
                </w:p>
              </w:tc>
            </w:tr>
            <w:tr w14:paraId="38383F58" w14:textId="77777777" w:rsidTr="00E62654">
              <w:tblPrEx>
                <w:tblW w:w="0" w:type="auto"/>
                <w:tblLayout w:type="fixed"/>
                <w:tblLook w:val="04A0"/>
              </w:tblPrEx>
              <w:tc>
                <w:tcPr>
                  <w:tcW w:w="4340" w:type="dxa"/>
                </w:tcPr>
                <w:p w:rsidR="00E62654" w:rsidRPr="00DB3159" w:rsidP="00AC16D3" w14:paraId="75EDA0A1" w14:textId="77777777">
                  <w:pPr>
                    <w:spacing w:before="240"/>
                    <w:jc w:val="both"/>
                    <w:rPr>
                      <w:rFonts w:asciiTheme="majorHAnsi" w:hAnsiTheme="majorHAnsi"/>
                      <w:b/>
                      <w:noProof/>
                      <w:color w:val="C7A163"/>
                      <w:sz w:val="28"/>
                    </w:rPr>
                  </w:pPr>
                  <w:r w:rsidRPr="00DB3159">
                    <w:rPr>
                      <w:rFonts w:eastAsia="Calibri" w:asciiTheme="majorHAnsi" w:hAnsiTheme="majorHAnsi" w:cs="Times New Roman"/>
                      <w:noProof/>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2540</wp:posOffset>
                            </wp:positionV>
                            <wp:extent cx="2412000" cy="288000"/>
                            <wp:effectExtent l="0" t="0" r="7620" b="0"/>
                            <wp:wrapNone/>
                            <wp:docPr id="19" name="Rounded Rectangle 19"/>
                            <wp:cNvGraphicFramePr/>
                            <a:graphic xmlns:a="http://schemas.openxmlformats.org/drawingml/2006/main">
                              <a:graphicData uri="http://schemas.microsoft.com/office/word/2010/wordprocessingShape">
                                <wps:wsp xmlns:wps="http://schemas.microsoft.com/office/word/2010/wordprocessingShape">
                                  <wps:cNvSpPr/>
                                  <wps:spPr>
                                    <a:xfrm>
                                      <a:off x="0" y="0"/>
                                      <a:ext cx="2412000" cy="288000"/>
                                    </a:xfrm>
                                    <a:prstGeom prst="roundRect">
                                      <a:avLst/>
                                    </a:prstGeom>
                                    <a:solidFill>
                                      <a:srgbClr val="C7A163"/>
                                    </a:solidFill>
                                    <a:ln w="12700">
                                      <a:noFill/>
                                      <a:miter lim="800000"/>
                                    </a:ln>
                                    <a:effectLst/>
                                  </wps:spPr>
                                  <wps:txbx>
                                    <w:txbxContent>
                                      <w:p w:rsidR="00D93832" w:rsidRPr="00BE3CF8" w:rsidP="00D93832" w14:textId="36CF4325">
                                        <w:pPr>
                                          <w:spacing w:after="0"/>
                                          <w:jc w:val="center"/>
                                          <w:rPr>
                                            <w:rFonts w:asciiTheme="majorHAnsi" w:hAnsiTheme="majorHAnsi"/>
                                            <w:b/>
                                            <w:sz w:val="18"/>
                                            <w:szCs w:val="19"/>
                                          </w:rPr>
                                        </w:pPr>
                                        <w:r w:rsidRPr="00BE3CF8">
                                          <w:rPr>
                                            <w:rFonts w:asciiTheme="majorHAnsi" w:hAnsiTheme="majorHAnsi"/>
                                            <w:b/>
                                            <w:color w:val="FFFFFF" w:themeColor="background1"/>
                                            <w:sz w:val="18"/>
                                            <w:szCs w:val="19"/>
                                          </w:rPr>
                                          <w:t>User Stories &amp; Use Cases</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ounded Rectangle 19" o:spid="_x0000_s1038" style="width:189.9pt;height:22.7pt;margin-top:0.2pt;margin-left:0;mso-height-percent:0;mso-height-relative:margin;mso-width-percent:0;mso-width-relative:margin;mso-wrap-distance-bottom:0;mso-wrap-distance-left:9pt;mso-wrap-distance-right:9pt;mso-wrap-distance-top:0;mso-wrap-style:square;position:absolute;visibility:visible;v-text-anchor:middle;z-index:251674624" arcsize="10923f" fillcolor="#c7a163" stroked="f" strokeweight="1pt">
                            <v:stroke joinstyle="miter"/>
                            <v:textbox>
                              <w:txbxContent>
                                <w:p w:rsidR="00D93832" w:rsidRPr="00BE3CF8" w:rsidP="00D93832" w14:paraId="622231C8" w14:textId="36CF4325">
                                  <w:pPr>
                                    <w:spacing w:after="0"/>
                                    <w:jc w:val="center"/>
                                    <w:rPr>
                                      <w:rFonts w:asciiTheme="majorHAnsi" w:hAnsiTheme="majorHAnsi"/>
                                      <w:b/>
                                      <w:sz w:val="18"/>
                                      <w:szCs w:val="19"/>
                                    </w:rPr>
                                  </w:pPr>
                                  <w:r w:rsidRPr="00BE3CF8">
                                    <w:rPr>
                                      <w:rFonts w:asciiTheme="majorHAnsi" w:hAnsiTheme="majorHAnsi"/>
                                      <w:b/>
                                      <w:color w:val="FFFFFF" w:themeColor="background1"/>
                                      <w:sz w:val="18"/>
                                      <w:szCs w:val="19"/>
                                    </w:rPr>
                                    <w:t>User Stories &amp; Use Cases</w:t>
                                  </w:r>
                                </w:p>
                              </w:txbxContent>
                            </v:textbox>
                          </v:roundrect>
                        </w:pict>
                      </mc:Fallback>
                    </mc:AlternateContent>
                  </w:r>
                </w:p>
              </w:tc>
            </w:tr>
            <w:tr w14:paraId="79E072AF" w14:textId="77777777" w:rsidTr="00E62654">
              <w:tblPrEx>
                <w:tblW w:w="0" w:type="auto"/>
                <w:tblLayout w:type="fixed"/>
                <w:tblLook w:val="04A0"/>
              </w:tblPrEx>
              <w:tc>
                <w:tcPr>
                  <w:tcW w:w="4340" w:type="dxa"/>
                </w:tcPr>
                <w:p w:rsidR="00E62654" w:rsidRPr="00DB3159" w:rsidP="00AC16D3" w14:paraId="60E2DA60" w14:textId="77777777">
                  <w:pPr>
                    <w:spacing w:before="240"/>
                    <w:jc w:val="both"/>
                    <w:rPr>
                      <w:rFonts w:asciiTheme="majorHAnsi" w:hAnsiTheme="majorHAnsi"/>
                      <w:b/>
                      <w:noProof/>
                      <w:color w:val="C7A163"/>
                      <w:sz w:val="28"/>
                    </w:rPr>
                  </w:pPr>
                  <w:r w:rsidRPr="00DB3159">
                    <w:rPr>
                      <w:rFonts w:eastAsia="Calibri" w:asciiTheme="majorHAnsi" w:hAnsiTheme="majorHAnsi" w:cs="Times New Roman"/>
                      <w:noProof/>
                    </w:rP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3175</wp:posOffset>
                            </wp:positionV>
                            <wp:extent cx="2412000" cy="288000"/>
                            <wp:effectExtent l="0" t="0" r="7620" b="0"/>
                            <wp:wrapNone/>
                            <wp:docPr id="23" name="Rounded Rectangle 23"/>
                            <wp:cNvGraphicFramePr/>
                            <a:graphic xmlns:a="http://schemas.openxmlformats.org/drawingml/2006/main">
                              <a:graphicData uri="http://schemas.microsoft.com/office/word/2010/wordprocessingShape">
                                <wps:wsp xmlns:wps="http://schemas.microsoft.com/office/word/2010/wordprocessingShape">
                                  <wps:cNvSpPr/>
                                  <wps:spPr>
                                    <a:xfrm>
                                      <a:off x="0" y="0"/>
                                      <a:ext cx="2412000" cy="288000"/>
                                    </a:xfrm>
                                    <a:prstGeom prst="roundRect">
                                      <a:avLst/>
                                    </a:prstGeom>
                                    <a:solidFill>
                                      <a:srgbClr val="C7A163"/>
                                    </a:solidFill>
                                    <a:ln w="12700">
                                      <a:noFill/>
                                      <a:miter lim="800000"/>
                                    </a:ln>
                                    <a:effectLst/>
                                  </wps:spPr>
                                  <wps:txbx>
                                    <w:txbxContent>
                                      <w:p w:rsidR="00D93832" w:rsidRPr="00E62654" w:rsidP="00BE3CF8" w14:textId="58FF20A4">
                                        <w:pPr>
                                          <w:spacing w:after="0"/>
                                          <w:jc w:val="center"/>
                                          <w:rPr>
                                            <w:rFonts w:asciiTheme="majorHAnsi" w:hAnsiTheme="majorHAnsi"/>
                                            <w:b/>
                                            <w:color w:val="FFFFFF" w:themeColor="background1"/>
                                            <w:sz w:val="19"/>
                                            <w:szCs w:val="19"/>
                                          </w:rPr>
                                        </w:pPr>
                                        <w:r w:rsidRPr="00BE3CF8">
                                          <w:rPr>
                                            <w:rFonts w:asciiTheme="majorHAnsi" w:hAnsiTheme="majorHAnsi"/>
                                            <w:b/>
                                            <w:color w:val="FFFFFF" w:themeColor="background1"/>
                                            <w:sz w:val="18"/>
                                            <w:szCs w:val="19"/>
                                          </w:rPr>
                                          <w:t xml:space="preserve">FSD, Solution Design, </w:t>
                                        </w:r>
                                        <w:r w:rsidRPr="00BE3CF8">
                                          <w:rPr>
                                            <w:rFonts w:asciiTheme="majorHAnsi" w:hAnsiTheme="majorHAnsi"/>
                                            <w:b/>
                                            <w:color w:val="FFFFFF" w:themeColor="background1"/>
                                            <w:sz w:val="18"/>
                                            <w:szCs w:val="18"/>
                                          </w:rPr>
                                          <w:t>Functional Testing</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ounded Rectangle 23" o:spid="_x0000_s1039" style="width:189.9pt;height:22.7pt;margin-top:0.25pt;margin-left:0;mso-height-percent:0;mso-height-relative:margin;mso-width-percent:0;mso-width-relative:margin;mso-wrap-distance-bottom:0;mso-wrap-distance-left:9pt;mso-wrap-distance-right:9pt;mso-wrap-distance-top:0;mso-wrap-style:square;position:absolute;visibility:visible;v-text-anchor:middle;z-index:251676672" arcsize="10923f" fillcolor="#c7a163" stroked="f" strokeweight="1pt">
                            <v:stroke joinstyle="miter"/>
                            <v:textbox>
                              <w:txbxContent>
                                <w:p w:rsidR="00D93832" w:rsidRPr="00E62654" w:rsidP="00BE3CF8" w14:paraId="2F443849" w14:textId="58FF20A4">
                                  <w:pPr>
                                    <w:spacing w:after="0"/>
                                    <w:jc w:val="center"/>
                                    <w:rPr>
                                      <w:rFonts w:asciiTheme="majorHAnsi" w:hAnsiTheme="majorHAnsi"/>
                                      <w:b/>
                                      <w:color w:val="FFFFFF" w:themeColor="background1"/>
                                      <w:sz w:val="19"/>
                                      <w:szCs w:val="19"/>
                                    </w:rPr>
                                  </w:pPr>
                                  <w:r w:rsidRPr="00BE3CF8">
                                    <w:rPr>
                                      <w:rFonts w:asciiTheme="majorHAnsi" w:hAnsiTheme="majorHAnsi"/>
                                      <w:b/>
                                      <w:color w:val="FFFFFF" w:themeColor="background1"/>
                                      <w:sz w:val="18"/>
                                      <w:szCs w:val="19"/>
                                    </w:rPr>
                                    <w:t xml:space="preserve">FSD, Solution Design, </w:t>
                                  </w:r>
                                  <w:r w:rsidRPr="00BE3CF8">
                                    <w:rPr>
                                      <w:rFonts w:asciiTheme="majorHAnsi" w:hAnsiTheme="majorHAnsi"/>
                                      <w:b/>
                                      <w:color w:val="FFFFFF" w:themeColor="background1"/>
                                      <w:sz w:val="18"/>
                                      <w:szCs w:val="18"/>
                                    </w:rPr>
                                    <w:t>Functional Testing</w:t>
                                  </w:r>
                                </w:p>
                              </w:txbxContent>
                            </v:textbox>
                          </v:roundrect>
                        </w:pict>
                      </mc:Fallback>
                    </mc:AlternateContent>
                  </w:r>
                </w:p>
              </w:tc>
            </w:tr>
            <w:tr w14:paraId="3AE581D7" w14:textId="77777777" w:rsidTr="00E62654">
              <w:tblPrEx>
                <w:tblW w:w="0" w:type="auto"/>
                <w:tblLayout w:type="fixed"/>
                <w:tblLook w:val="04A0"/>
              </w:tblPrEx>
              <w:tc>
                <w:tcPr>
                  <w:tcW w:w="4340" w:type="dxa"/>
                </w:tcPr>
                <w:p w:rsidR="00E62654" w:rsidRPr="00DB3159" w:rsidP="00AC16D3" w14:paraId="329C8D4D" w14:textId="77777777">
                  <w:pPr>
                    <w:spacing w:before="240"/>
                    <w:jc w:val="both"/>
                    <w:rPr>
                      <w:rFonts w:asciiTheme="majorHAnsi" w:hAnsiTheme="majorHAnsi"/>
                      <w:b/>
                      <w:noProof/>
                      <w:color w:val="C7A163"/>
                      <w:sz w:val="28"/>
                    </w:rPr>
                  </w:pPr>
                  <w:r w:rsidRPr="00DB3159">
                    <w:rPr>
                      <w:rFonts w:eastAsia="Calibri" w:asciiTheme="majorHAnsi" w:hAnsiTheme="majorHAnsi" w:cs="Times New Roman"/>
                      <w:noProof/>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4445</wp:posOffset>
                            </wp:positionV>
                            <wp:extent cx="2412000" cy="288000"/>
                            <wp:effectExtent l="0" t="0" r="7620" b="0"/>
                            <wp:wrapNone/>
                            <wp:docPr id="260" name="Rounded Rectangle 260"/>
                            <wp:cNvGraphicFramePr/>
                            <a:graphic xmlns:a="http://schemas.openxmlformats.org/drawingml/2006/main">
                              <a:graphicData uri="http://schemas.microsoft.com/office/word/2010/wordprocessingShape">
                                <wps:wsp xmlns:wps="http://schemas.microsoft.com/office/word/2010/wordprocessingShape">
                                  <wps:cNvSpPr/>
                                  <wps:spPr>
                                    <a:xfrm>
                                      <a:off x="0" y="0"/>
                                      <a:ext cx="2412000" cy="288000"/>
                                    </a:xfrm>
                                    <a:prstGeom prst="roundRect">
                                      <a:avLst/>
                                    </a:prstGeom>
                                    <a:solidFill>
                                      <a:srgbClr val="C7A163"/>
                                    </a:solidFill>
                                    <a:ln w="12700">
                                      <a:noFill/>
                                      <a:miter lim="800000"/>
                                    </a:ln>
                                    <a:effectLst/>
                                  </wps:spPr>
                                  <wps:txbx>
                                    <w:txbxContent>
                                      <w:p w:rsidR="00D93832" w:rsidRPr="00E62654" w:rsidP="00D93832" w14:textId="2000F511">
                                        <w:pPr>
                                          <w:spacing w:after="0"/>
                                          <w:jc w:val="center"/>
                                          <w:rPr>
                                            <w:rFonts w:asciiTheme="majorHAnsi" w:hAnsiTheme="majorHAnsi"/>
                                            <w:b/>
                                            <w:sz w:val="19"/>
                                            <w:szCs w:val="19"/>
                                          </w:rPr>
                                        </w:pPr>
                                        <w:r w:rsidRPr="00BE3CF8">
                                          <w:rPr>
                                            <w:rFonts w:asciiTheme="majorHAnsi" w:hAnsiTheme="majorHAnsi"/>
                                            <w:b/>
                                            <w:color w:val="FFFFFF" w:themeColor="background1"/>
                                            <w:sz w:val="19"/>
                                            <w:szCs w:val="19"/>
                                          </w:rPr>
                                          <w:t>Risk analysis, Req lifecycle planning</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ounded Rectangle 260" o:spid="_x0000_s1040" style="width:189.9pt;height:22.7pt;margin-top:0.35pt;margin-left:0;mso-height-percent:0;mso-height-relative:margin;mso-width-percent:0;mso-width-relative:margin;mso-wrap-distance-bottom:0;mso-wrap-distance-left:9pt;mso-wrap-distance-right:9pt;mso-wrap-distance-top:0;mso-wrap-style:square;position:absolute;visibility:visible;v-text-anchor:middle;z-index:251678720" arcsize="10923f" fillcolor="#c7a163" stroked="f" strokeweight="1pt">
                            <v:stroke joinstyle="miter"/>
                            <v:textbox>
                              <w:txbxContent>
                                <w:p w:rsidR="00D93832" w:rsidRPr="00E62654" w:rsidP="00D93832" w14:paraId="3833882E" w14:textId="2000F511">
                                  <w:pPr>
                                    <w:spacing w:after="0"/>
                                    <w:jc w:val="center"/>
                                    <w:rPr>
                                      <w:rFonts w:asciiTheme="majorHAnsi" w:hAnsiTheme="majorHAnsi"/>
                                      <w:b/>
                                      <w:sz w:val="19"/>
                                      <w:szCs w:val="19"/>
                                    </w:rPr>
                                  </w:pPr>
                                  <w:r w:rsidRPr="00BE3CF8">
                                    <w:rPr>
                                      <w:rFonts w:asciiTheme="majorHAnsi" w:hAnsiTheme="majorHAnsi"/>
                                      <w:b/>
                                      <w:color w:val="FFFFFF" w:themeColor="background1"/>
                                      <w:sz w:val="19"/>
                                      <w:szCs w:val="19"/>
                                    </w:rPr>
                                    <w:t>Risk analysis, Req lifecycle planning</w:t>
                                  </w:r>
                                </w:p>
                              </w:txbxContent>
                            </v:textbox>
                          </v:roundrect>
                        </w:pict>
                      </mc:Fallback>
                    </mc:AlternateContent>
                  </w:r>
                </w:p>
              </w:tc>
            </w:tr>
            <w:tr w14:paraId="150D538D" w14:textId="77777777" w:rsidTr="00E62654">
              <w:tblPrEx>
                <w:tblW w:w="0" w:type="auto"/>
                <w:tblLayout w:type="fixed"/>
                <w:tblLook w:val="04A0"/>
              </w:tblPrEx>
              <w:tc>
                <w:tcPr>
                  <w:tcW w:w="4340" w:type="dxa"/>
                </w:tcPr>
                <w:p w:rsidR="00E62654" w:rsidRPr="00DB3159" w:rsidP="00AC16D3" w14:paraId="11B2D7CB" w14:textId="77777777">
                  <w:pPr>
                    <w:spacing w:before="240"/>
                    <w:jc w:val="both"/>
                    <w:rPr>
                      <w:rFonts w:asciiTheme="majorHAnsi" w:hAnsiTheme="majorHAnsi"/>
                      <w:b/>
                      <w:noProof/>
                      <w:color w:val="C7A163"/>
                      <w:sz w:val="28"/>
                    </w:rPr>
                  </w:pPr>
                  <w:r w:rsidRPr="00DB3159">
                    <w:rPr>
                      <w:rFonts w:eastAsia="Calibri" w:asciiTheme="majorHAnsi" w:hAnsiTheme="majorHAnsi" w:cs="Times New Roman"/>
                      <w:noProof/>
                    </w:rP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5715</wp:posOffset>
                            </wp:positionV>
                            <wp:extent cx="2412000" cy="288000"/>
                            <wp:effectExtent l="0" t="0" r="7620" b="0"/>
                            <wp:wrapNone/>
                            <wp:docPr id="26" name="Rounded Rectangle 21"/>
                            <wp:cNvGraphicFramePr/>
                            <a:graphic xmlns:a="http://schemas.openxmlformats.org/drawingml/2006/main">
                              <a:graphicData uri="http://schemas.microsoft.com/office/word/2010/wordprocessingShape">
                                <wps:wsp xmlns:wps="http://schemas.microsoft.com/office/word/2010/wordprocessingShape">
                                  <wps:cNvSpPr/>
                                  <wps:spPr>
                                    <a:xfrm>
                                      <a:off x="0" y="0"/>
                                      <a:ext cx="2412000" cy="288000"/>
                                    </a:xfrm>
                                    <a:prstGeom prst="roundRect">
                                      <a:avLst/>
                                    </a:prstGeom>
                                    <a:solidFill>
                                      <a:srgbClr val="C7A163"/>
                                    </a:solidFill>
                                    <a:ln w="12700">
                                      <a:noFill/>
                                      <a:miter lim="800000"/>
                                    </a:ln>
                                    <a:effectLst/>
                                  </wps:spPr>
                                  <wps:txbx>
                                    <w:txbxContent>
                                      <w:p w:rsidR="00D93832" w:rsidRPr="00BE3CF8" w:rsidP="00D93832" w14:textId="2E04F68F">
                                        <w:pPr>
                                          <w:spacing w:after="0"/>
                                          <w:jc w:val="center"/>
                                          <w:rPr>
                                            <w:rFonts w:asciiTheme="majorHAnsi" w:hAnsiTheme="majorHAnsi"/>
                                            <w:b/>
                                            <w:color w:val="FFFFFF" w:themeColor="background1"/>
                                            <w:sz w:val="18"/>
                                            <w:szCs w:val="19"/>
                                            <w:lang w:val="en-IN"/>
                                          </w:rPr>
                                        </w:pPr>
                                        <w:r w:rsidRPr="00BE3CF8">
                                          <w:rPr>
                                            <w:rFonts w:asciiTheme="majorHAnsi" w:hAnsiTheme="majorHAnsi"/>
                                            <w:b/>
                                            <w:color w:val="FFFFFF" w:themeColor="background1"/>
                                            <w:sz w:val="18"/>
                                            <w:szCs w:val="19"/>
                                          </w:rPr>
                                          <w:t>Wireframes, UML diagrams, Prototype</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ounded Rectangle 21" o:spid="_x0000_s1041" style="width:189.9pt;height:22.7pt;margin-top:0.45pt;margin-left:0;mso-height-percent:0;mso-height-relative:margin;mso-width-percent:0;mso-width-relative:margin;mso-wrap-distance-bottom:0;mso-wrap-distance-left:9pt;mso-wrap-distance-right:9pt;mso-wrap-distance-top:0;mso-wrap-style:square;position:absolute;visibility:visible;v-text-anchor:middle;z-index:251680768" arcsize="10923f" fillcolor="#c7a163" stroked="f" strokeweight="1pt">
                            <v:stroke joinstyle="miter"/>
                            <v:textbox>
                              <w:txbxContent>
                                <w:p w:rsidR="00D93832" w:rsidRPr="00BE3CF8" w:rsidP="00D93832" w14:paraId="000A074F" w14:textId="2E04F68F">
                                  <w:pPr>
                                    <w:spacing w:after="0"/>
                                    <w:jc w:val="center"/>
                                    <w:rPr>
                                      <w:rFonts w:asciiTheme="majorHAnsi" w:hAnsiTheme="majorHAnsi"/>
                                      <w:b/>
                                      <w:color w:val="FFFFFF" w:themeColor="background1"/>
                                      <w:sz w:val="18"/>
                                      <w:szCs w:val="19"/>
                                      <w:lang w:val="en-IN"/>
                                    </w:rPr>
                                  </w:pPr>
                                  <w:r w:rsidRPr="00BE3CF8">
                                    <w:rPr>
                                      <w:rFonts w:asciiTheme="majorHAnsi" w:hAnsiTheme="majorHAnsi"/>
                                      <w:b/>
                                      <w:color w:val="FFFFFF" w:themeColor="background1"/>
                                      <w:sz w:val="18"/>
                                      <w:szCs w:val="19"/>
                                    </w:rPr>
                                    <w:t>Wireframes, UML diagrams, Prototype</w:t>
                                  </w:r>
                                </w:p>
                              </w:txbxContent>
                            </v:textbox>
                          </v:roundrect>
                        </w:pict>
                      </mc:Fallback>
                    </mc:AlternateContent>
                  </w:r>
                </w:p>
              </w:tc>
            </w:tr>
            <w:tr w14:paraId="47B227AC" w14:textId="77777777" w:rsidTr="00E62654">
              <w:tblPrEx>
                <w:tblW w:w="0" w:type="auto"/>
                <w:tblLayout w:type="fixed"/>
                <w:tblLook w:val="04A0"/>
              </w:tblPrEx>
              <w:tc>
                <w:tcPr>
                  <w:tcW w:w="4340" w:type="dxa"/>
                </w:tcPr>
                <w:p w:rsidR="00D93832" w:rsidRPr="00DB3159" w:rsidP="00AC16D3" w14:paraId="3B4B02AB" w14:textId="606CA467">
                  <w:pPr>
                    <w:spacing w:before="240"/>
                    <w:jc w:val="both"/>
                    <w:rPr>
                      <w:rFonts w:eastAsia="Calibri" w:asciiTheme="majorHAnsi" w:hAnsiTheme="majorHAnsi" w:cs="Times New Roman"/>
                      <w:noProof/>
                    </w:rPr>
                  </w:pPr>
                  <w:r w:rsidRPr="00DB3159">
                    <w:rPr>
                      <w:rFonts w:eastAsia="Calibri" w:asciiTheme="majorHAnsi" w:hAnsiTheme="majorHAnsi" w:cs="Times New Roman"/>
                      <w:noProof/>
                    </w:rPr>
                    <mc:AlternateContent>
                      <mc:Choice Requires="wps">
                        <w:drawing>
                          <wp:anchor distT="0" distB="0" distL="114300" distR="114300" simplePos="0" relativeHeight="251681792" behindDoc="0" locked="0" layoutInCell="1" allowOverlap="1">
                            <wp:simplePos x="0" y="0"/>
                            <wp:positionH relativeFrom="column">
                              <wp:posOffset>0</wp:posOffset>
                            </wp:positionH>
                            <wp:positionV relativeFrom="paragraph">
                              <wp:posOffset>6985</wp:posOffset>
                            </wp:positionV>
                            <wp:extent cx="2412000" cy="288000"/>
                            <wp:effectExtent l="0" t="0" r="7620" b="0"/>
                            <wp:wrapNone/>
                            <wp:docPr id="21" name="Rounded Rectangle 21"/>
                            <wp:cNvGraphicFramePr/>
                            <a:graphic xmlns:a="http://schemas.openxmlformats.org/drawingml/2006/main">
                              <a:graphicData uri="http://schemas.microsoft.com/office/word/2010/wordprocessingShape">
                                <wps:wsp xmlns:wps="http://schemas.microsoft.com/office/word/2010/wordprocessingShape">
                                  <wps:cNvSpPr/>
                                  <wps:spPr>
                                    <a:xfrm>
                                      <a:off x="0" y="0"/>
                                      <a:ext cx="2412000" cy="288000"/>
                                    </a:xfrm>
                                    <a:prstGeom prst="roundRect">
                                      <a:avLst/>
                                    </a:prstGeom>
                                    <a:solidFill>
                                      <a:srgbClr val="C7A163"/>
                                    </a:solidFill>
                                    <a:ln w="12700">
                                      <a:noFill/>
                                      <a:miter lim="800000"/>
                                    </a:ln>
                                    <a:effectLst/>
                                  </wps:spPr>
                                  <wps:txbx>
                                    <w:txbxContent>
                                      <w:p w:rsidR="00D93832" w:rsidRPr="00BE3CF8" w:rsidP="00D93832" w14:textId="792BBD2A">
                                        <w:pPr>
                                          <w:spacing w:after="0"/>
                                          <w:jc w:val="center"/>
                                          <w:rPr>
                                            <w:rFonts w:asciiTheme="majorHAnsi" w:hAnsiTheme="majorHAnsi"/>
                                            <w:b/>
                                            <w:color w:val="FFFFFF" w:themeColor="background1"/>
                                            <w:sz w:val="18"/>
                                            <w:szCs w:val="19"/>
                                          </w:rPr>
                                        </w:pPr>
                                        <w:r w:rsidRPr="00BE3CF8">
                                          <w:rPr>
                                            <w:rFonts w:asciiTheme="majorHAnsi" w:hAnsiTheme="majorHAnsi"/>
                                            <w:b/>
                                            <w:color w:val="FFFFFF" w:themeColor="background1"/>
                                            <w:sz w:val="18"/>
                                            <w:szCs w:val="19"/>
                                          </w:rPr>
                                          <w:t>Software Development Lifecycle</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_x0000_s1042" style="width:189.9pt;height:22.7pt;margin-top:0.55pt;margin-left:0;mso-height-percent:0;mso-height-relative:margin;mso-width-percent:0;mso-width-relative:margin;mso-wrap-distance-bottom:0;mso-wrap-distance-left:9pt;mso-wrap-distance-right:9pt;mso-wrap-distance-top:0;mso-wrap-style:square;position:absolute;visibility:visible;v-text-anchor:middle;z-index:251682816" arcsize="10923f" fillcolor="#c7a163" stroked="f" strokeweight="1pt">
                            <v:stroke joinstyle="miter"/>
                            <v:textbox>
                              <w:txbxContent>
                                <w:p w:rsidR="00D93832" w:rsidRPr="00BE3CF8" w:rsidP="00D93832" w14:paraId="3EE61822" w14:textId="792BBD2A">
                                  <w:pPr>
                                    <w:spacing w:after="0"/>
                                    <w:jc w:val="center"/>
                                    <w:rPr>
                                      <w:rFonts w:asciiTheme="majorHAnsi" w:hAnsiTheme="majorHAnsi"/>
                                      <w:b/>
                                      <w:color w:val="FFFFFF" w:themeColor="background1"/>
                                      <w:sz w:val="18"/>
                                      <w:szCs w:val="19"/>
                                    </w:rPr>
                                  </w:pPr>
                                  <w:r w:rsidRPr="00BE3CF8">
                                    <w:rPr>
                                      <w:rFonts w:asciiTheme="majorHAnsi" w:hAnsiTheme="majorHAnsi"/>
                                      <w:b/>
                                      <w:color w:val="FFFFFF" w:themeColor="background1"/>
                                      <w:sz w:val="18"/>
                                      <w:szCs w:val="19"/>
                                    </w:rPr>
                                    <w:t>Software Development Lifecycle</w:t>
                                  </w:r>
                                </w:p>
                              </w:txbxContent>
                            </v:textbox>
                          </v:roundrect>
                        </w:pict>
                      </mc:Fallback>
                    </mc:AlternateContent>
                  </w:r>
                </w:p>
              </w:tc>
            </w:tr>
            <w:tr w14:paraId="1E8A20F5" w14:textId="77777777" w:rsidTr="00E62654">
              <w:tblPrEx>
                <w:tblW w:w="0" w:type="auto"/>
                <w:tblLayout w:type="fixed"/>
                <w:tblLook w:val="04A0"/>
              </w:tblPrEx>
              <w:tc>
                <w:tcPr>
                  <w:tcW w:w="4340" w:type="dxa"/>
                </w:tcPr>
                <w:p w:rsidR="00E62654" w:rsidRPr="00DB3159" w:rsidP="00AC16D3" w14:paraId="18A8CB40" w14:textId="42EBDC5C">
                  <w:pPr>
                    <w:spacing w:before="240"/>
                    <w:jc w:val="both"/>
                    <w:rPr>
                      <w:rFonts w:asciiTheme="majorHAnsi" w:hAnsiTheme="majorHAnsi"/>
                      <w:b/>
                      <w:noProof/>
                      <w:color w:val="C7A163"/>
                      <w:sz w:val="28"/>
                    </w:rPr>
                  </w:pPr>
                  <w:r w:rsidRPr="00DB3159">
                    <w:rPr>
                      <w:rFonts w:eastAsia="Calibri" w:asciiTheme="majorHAnsi" w:hAnsiTheme="majorHAnsi" w:cs="Times New Roman"/>
                      <w:noProof/>
                    </w:rPr>
                    <mc:AlternateContent>
                      <mc:Choice Requires="wps">
                        <w:drawing>
                          <wp:anchor distT="0" distB="0" distL="114300" distR="114300" simplePos="0" relativeHeight="251683840" behindDoc="0" locked="0" layoutInCell="1" allowOverlap="1">
                            <wp:simplePos x="0" y="0"/>
                            <wp:positionH relativeFrom="column">
                              <wp:posOffset>-6350</wp:posOffset>
                            </wp:positionH>
                            <wp:positionV relativeFrom="paragraph">
                              <wp:posOffset>52705</wp:posOffset>
                            </wp:positionV>
                            <wp:extent cx="2412000" cy="288000"/>
                            <wp:effectExtent l="0" t="0" r="7620" b="0"/>
                            <wp:wrapNone/>
                            <wp:docPr id="32" name="Rounded Rectangle 32"/>
                            <wp:cNvGraphicFramePr/>
                            <a:graphic xmlns:a="http://schemas.openxmlformats.org/drawingml/2006/main">
                              <a:graphicData uri="http://schemas.microsoft.com/office/word/2010/wordprocessingShape">
                                <wps:wsp xmlns:wps="http://schemas.microsoft.com/office/word/2010/wordprocessingShape">
                                  <wps:cNvSpPr/>
                                  <wps:spPr>
                                    <a:xfrm>
                                      <a:off x="0" y="0"/>
                                      <a:ext cx="2412000" cy="288000"/>
                                    </a:xfrm>
                                    <a:prstGeom prst="roundRect">
                                      <a:avLst/>
                                    </a:prstGeom>
                                    <a:solidFill>
                                      <a:srgbClr val="C7A163"/>
                                    </a:solidFill>
                                    <a:ln w="12700">
                                      <a:noFill/>
                                      <a:miter lim="800000"/>
                                    </a:ln>
                                    <a:effectLst/>
                                  </wps:spPr>
                                  <wps:txbx>
                                    <w:txbxContent>
                                      <w:p w:rsidR="00D93832" w:rsidRPr="00BE3CF8" w:rsidP="00D93832" w14:textId="52C42FD9">
                                        <w:pPr>
                                          <w:spacing w:after="0"/>
                                          <w:jc w:val="center"/>
                                          <w:rPr>
                                            <w:rFonts w:asciiTheme="majorHAnsi" w:hAnsiTheme="majorHAnsi"/>
                                            <w:b/>
                                            <w:color w:val="FFFFFF" w:themeColor="background1"/>
                                            <w:sz w:val="18"/>
                                            <w:szCs w:val="19"/>
                                          </w:rPr>
                                        </w:pPr>
                                        <w:r w:rsidRPr="00BE3CF8">
                                          <w:rPr>
                                            <w:rFonts w:asciiTheme="majorHAnsi" w:hAnsiTheme="majorHAnsi"/>
                                            <w:b/>
                                            <w:color w:val="FFFFFF" w:themeColor="background1"/>
                                            <w:sz w:val="18"/>
                                            <w:szCs w:val="19"/>
                                          </w:rPr>
                                          <w:t>Business Process Mapping</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ounded Rectangle 32" o:spid="_x0000_s1043" style="width:189.9pt;height:22.7pt;margin-top:4.15pt;margin-left:-0.5pt;mso-height-percent:0;mso-height-relative:margin;mso-width-percent:0;mso-width-relative:margin;mso-wrap-distance-bottom:0;mso-wrap-distance-left:9pt;mso-wrap-distance-right:9pt;mso-wrap-distance-top:0;mso-wrap-style:square;position:absolute;visibility:visible;v-text-anchor:middle;z-index:251684864" arcsize="10923f" fillcolor="#c7a163" stroked="f" strokeweight="1pt">
                            <v:stroke joinstyle="miter"/>
                            <v:textbox>
                              <w:txbxContent>
                                <w:p w:rsidR="00D93832" w:rsidRPr="00BE3CF8" w:rsidP="00D93832" w14:paraId="4658BACA" w14:textId="52C42FD9">
                                  <w:pPr>
                                    <w:spacing w:after="0"/>
                                    <w:jc w:val="center"/>
                                    <w:rPr>
                                      <w:rFonts w:asciiTheme="majorHAnsi" w:hAnsiTheme="majorHAnsi"/>
                                      <w:b/>
                                      <w:color w:val="FFFFFF" w:themeColor="background1"/>
                                      <w:sz w:val="18"/>
                                      <w:szCs w:val="19"/>
                                    </w:rPr>
                                  </w:pPr>
                                  <w:r w:rsidRPr="00BE3CF8">
                                    <w:rPr>
                                      <w:rFonts w:asciiTheme="majorHAnsi" w:hAnsiTheme="majorHAnsi"/>
                                      <w:b/>
                                      <w:color w:val="FFFFFF" w:themeColor="background1"/>
                                      <w:sz w:val="18"/>
                                      <w:szCs w:val="19"/>
                                    </w:rPr>
                                    <w:t>Business Process Mapping</w:t>
                                  </w:r>
                                </w:p>
                              </w:txbxContent>
                            </v:textbox>
                          </v:roundrect>
                        </w:pict>
                      </mc:Fallback>
                    </mc:AlternateContent>
                  </w:r>
                </w:p>
              </w:tc>
            </w:tr>
          </w:tbl>
          <w:p w:rsidR="00D93832" w:rsidP="00AC16D3" w14:paraId="341F0E27" w14:textId="363D3A29">
            <w:pPr>
              <w:pBdr>
                <w:bottom w:val="single" w:sz="8" w:space="1" w:color="7F7F7F" w:themeColor="text1" w:themeTint="80"/>
              </w:pBdr>
              <w:jc w:val="both"/>
              <w:rPr>
                <w:rFonts w:asciiTheme="majorHAnsi" w:hAnsiTheme="majorHAnsi"/>
                <w:b/>
                <w:noProof/>
                <w:color w:val="C7A163"/>
                <w:sz w:val="16"/>
              </w:rPr>
            </w:pPr>
            <w:r w:rsidRPr="00DB3159">
              <w:rPr>
                <w:rFonts w:eastAsia="Calibri" w:asciiTheme="majorHAnsi" w:hAnsiTheme="majorHAnsi" w:cs="Times New Roman"/>
                <w:noProof/>
              </w:rPr>
              <mc:AlternateContent>
                <mc:Choice Requires="wps">
                  <w:drawing>
                    <wp:anchor distT="0" distB="0" distL="114300" distR="114300" simplePos="0" relativeHeight="251685888" behindDoc="0" locked="0" layoutInCell="1" allowOverlap="1">
                      <wp:simplePos x="0" y="0"/>
                      <wp:positionH relativeFrom="column">
                        <wp:posOffset>57150</wp:posOffset>
                      </wp:positionH>
                      <wp:positionV relativeFrom="paragraph">
                        <wp:posOffset>66675</wp:posOffset>
                      </wp:positionV>
                      <wp:extent cx="2412000" cy="288000"/>
                      <wp:effectExtent l="0" t="0" r="7620" b="0"/>
                      <wp:wrapNone/>
                      <wp:docPr id="30" name="Rounded Rectangle 30"/>
                      <wp:cNvGraphicFramePr/>
                      <a:graphic xmlns:a="http://schemas.openxmlformats.org/drawingml/2006/main">
                        <a:graphicData uri="http://schemas.microsoft.com/office/word/2010/wordprocessingShape">
                          <wps:wsp xmlns:wps="http://schemas.microsoft.com/office/word/2010/wordprocessingShape">
                            <wps:cNvSpPr/>
                            <wps:spPr>
                              <a:xfrm>
                                <a:off x="0" y="0"/>
                                <a:ext cx="2412000" cy="288000"/>
                              </a:xfrm>
                              <a:prstGeom prst="roundRect">
                                <a:avLst/>
                              </a:prstGeom>
                              <a:solidFill>
                                <a:srgbClr val="C7A163"/>
                              </a:solidFill>
                              <a:ln w="12700">
                                <a:noFill/>
                                <a:miter lim="800000"/>
                              </a:ln>
                              <a:effectLst/>
                            </wps:spPr>
                            <wps:txbx>
                              <w:txbxContent>
                                <w:p w:rsidR="00713329" w:rsidRPr="00BE3CF8" w:rsidP="00713329" w14:textId="15D90141">
                                  <w:pPr>
                                    <w:spacing w:after="0"/>
                                    <w:jc w:val="center"/>
                                    <w:rPr>
                                      <w:rFonts w:asciiTheme="majorHAnsi" w:hAnsiTheme="majorHAnsi"/>
                                      <w:b/>
                                      <w:color w:val="FFFFFF" w:themeColor="background1"/>
                                      <w:sz w:val="18"/>
                                      <w:szCs w:val="19"/>
                                    </w:rPr>
                                  </w:pPr>
                                  <w:r w:rsidRPr="00713329">
                                    <w:rPr>
                                      <w:rFonts w:asciiTheme="majorHAnsi" w:hAnsiTheme="majorHAnsi"/>
                                      <w:b/>
                                      <w:color w:val="FFFFFF" w:themeColor="background1"/>
                                      <w:sz w:val="18"/>
                                      <w:szCs w:val="19"/>
                                    </w:rPr>
                                    <w:t>Requirement Gathering</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ounded Rectangle 30" o:spid="_x0000_s1044" style="width:189.9pt;height:22.7pt;margin-top:5.25pt;margin-left:4.5pt;mso-height-percent:0;mso-height-relative:margin;mso-width-percent:0;mso-width-relative:margin;mso-wrap-distance-bottom:0;mso-wrap-distance-left:9pt;mso-wrap-distance-right:9pt;mso-wrap-distance-top:0;mso-wrap-style:square;position:absolute;visibility:visible;v-text-anchor:middle;z-index:251686912" arcsize="10923f" fillcolor="#c7a163" stroked="f" strokeweight="1pt">
                      <v:stroke joinstyle="miter"/>
                      <v:textbox>
                        <w:txbxContent>
                          <w:p w:rsidR="00713329" w:rsidRPr="00BE3CF8" w:rsidP="00713329" w14:paraId="1DF7243A" w14:textId="15D90141">
                            <w:pPr>
                              <w:spacing w:after="0"/>
                              <w:jc w:val="center"/>
                              <w:rPr>
                                <w:rFonts w:asciiTheme="majorHAnsi" w:hAnsiTheme="majorHAnsi"/>
                                <w:b/>
                                <w:color w:val="FFFFFF" w:themeColor="background1"/>
                                <w:sz w:val="18"/>
                                <w:szCs w:val="19"/>
                              </w:rPr>
                            </w:pPr>
                            <w:r w:rsidRPr="00713329">
                              <w:rPr>
                                <w:rFonts w:asciiTheme="majorHAnsi" w:hAnsiTheme="majorHAnsi"/>
                                <w:b/>
                                <w:color w:val="FFFFFF" w:themeColor="background1"/>
                                <w:sz w:val="18"/>
                                <w:szCs w:val="19"/>
                              </w:rPr>
                              <w:t>Requirement Gathering</w:t>
                            </w:r>
                          </w:p>
                        </w:txbxContent>
                      </v:textbox>
                    </v:roundrect>
                  </w:pict>
                </mc:Fallback>
              </mc:AlternateContent>
            </w:r>
          </w:p>
          <w:p w:rsidR="00D93832" w:rsidP="00AC16D3" w14:paraId="266EBC05" w14:textId="1FBD24E5">
            <w:pPr>
              <w:pBdr>
                <w:bottom w:val="single" w:sz="8" w:space="1" w:color="7F7F7F" w:themeColor="text1" w:themeTint="80"/>
              </w:pBdr>
              <w:jc w:val="both"/>
              <w:rPr>
                <w:rFonts w:asciiTheme="majorHAnsi" w:hAnsiTheme="majorHAnsi"/>
                <w:b/>
                <w:noProof/>
                <w:color w:val="C7A163"/>
                <w:sz w:val="16"/>
              </w:rPr>
            </w:pPr>
          </w:p>
          <w:p w:rsidR="00713329" w:rsidP="00AC16D3" w14:paraId="32CB9FC7" w14:textId="48BD5B93">
            <w:pPr>
              <w:pBdr>
                <w:bottom w:val="single" w:sz="8" w:space="1" w:color="7F7F7F" w:themeColor="text1" w:themeTint="80"/>
              </w:pBdr>
              <w:jc w:val="both"/>
              <w:rPr>
                <w:rFonts w:asciiTheme="majorHAnsi" w:hAnsiTheme="majorHAnsi"/>
                <w:b/>
                <w:noProof/>
                <w:color w:val="C7A163"/>
                <w:sz w:val="16"/>
              </w:rPr>
            </w:pPr>
          </w:p>
          <w:p w:rsidR="00713329" w:rsidP="00AC16D3" w14:paraId="236EFEC8" w14:textId="7430F31A">
            <w:pPr>
              <w:pBdr>
                <w:bottom w:val="single" w:sz="8" w:space="1" w:color="7F7F7F" w:themeColor="text1" w:themeTint="80"/>
              </w:pBdr>
              <w:jc w:val="both"/>
              <w:rPr>
                <w:rFonts w:asciiTheme="majorHAnsi" w:hAnsiTheme="majorHAnsi"/>
                <w:b/>
                <w:noProof/>
                <w:color w:val="C7A163"/>
                <w:sz w:val="16"/>
              </w:rPr>
            </w:pPr>
          </w:p>
          <w:p w:rsidR="00713329" w:rsidRPr="000F52FD" w:rsidP="00AC16D3" w14:paraId="14EB3258" w14:textId="3737A31E">
            <w:pPr>
              <w:pBdr>
                <w:bottom w:val="single" w:sz="8" w:space="1" w:color="7F7F7F" w:themeColor="text1" w:themeTint="80"/>
              </w:pBdr>
              <w:jc w:val="both"/>
              <w:rPr>
                <w:rFonts w:asciiTheme="majorHAnsi" w:hAnsiTheme="majorHAnsi"/>
                <w:b/>
                <w:noProof/>
                <w:color w:val="C7A163"/>
                <w:sz w:val="16"/>
              </w:rPr>
            </w:pPr>
            <w:r w:rsidRPr="00DB3159">
              <w:rPr>
                <w:rFonts w:asciiTheme="majorHAnsi" w:hAnsiTheme="majorHAnsi"/>
                <w:b/>
                <w:noProof/>
                <w:color w:val="C7A163"/>
                <w:sz w:val="28"/>
              </w:rPr>
              <mc:AlternateContent>
                <mc:Choice Requires="wps">
                  <w:drawing>
                    <wp:inline distT="0" distB="0" distL="0" distR="0">
                      <wp:extent cx="240159" cy="188468"/>
                      <wp:effectExtent l="0" t="0" r="7620" b="2540"/>
                      <wp:docPr id="31" name="Freeform 75"/>
                      <wp:cNvGraphicFramePr/>
                      <a:graphic xmlns:a="http://schemas.openxmlformats.org/drawingml/2006/main">
                        <a:graphicData uri="http://schemas.microsoft.com/office/word/2010/wordprocessingShape">
                          <wps:wsp xmlns:wps="http://schemas.microsoft.com/office/word/2010/wordprocessingShape">
                            <wps:cNvSpPr>
                              <a:spLocks noEditPoints="1"/>
                            </wps:cNvSpPr>
                            <wps:spPr bwMode="auto">
                              <a:xfrm>
                                <a:off x="0" y="0"/>
                                <a:ext cx="240159" cy="188468"/>
                              </a:xfrm>
                              <a:custGeom>
                                <a:avLst/>
                                <a:gdLst>
                                  <a:gd name="T0" fmla="*/ 176 w 309"/>
                                  <a:gd name="T1" fmla="*/ 221 h 243"/>
                                  <a:gd name="T2" fmla="*/ 287 w 309"/>
                                  <a:gd name="T3" fmla="*/ 221 h 243"/>
                                  <a:gd name="T4" fmla="*/ 287 w 309"/>
                                  <a:gd name="T5" fmla="*/ 199 h 243"/>
                                  <a:gd name="T6" fmla="*/ 176 w 309"/>
                                  <a:gd name="T7" fmla="*/ 199 h 243"/>
                                  <a:gd name="T8" fmla="*/ 176 w 309"/>
                                  <a:gd name="T9" fmla="*/ 221 h 243"/>
                                  <a:gd name="T10" fmla="*/ 110 w 309"/>
                                  <a:gd name="T11" fmla="*/ 132 h 243"/>
                                  <a:gd name="T12" fmla="*/ 287 w 309"/>
                                  <a:gd name="T13" fmla="*/ 132 h 243"/>
                                  <a:gd name="T14" fmla="*/ 287 w 309"/>
                                  <a:gd name="T15" fmla="*/ 110 h 243"/>
                                  <a:gd name="T16" fmla="*/ 110 w 309"/>
                                  <a:gd name="T17" fmla="*/ 110 h 243"/>
                                  <a:gd name="T18" fmla="*/ 110 w 309"/>
                                  <a:gd name="T19" fmla="*/ 132 h 243"/>
                                  <a:gd name="T20" fmla="*/ 221 w 309"/>
                                  <a:gd name="T21" fmla="*/ 44 h 243"/>
                                  <a:gd name="T22" fmla="*/ 287 w 309"/>
                                  <a:gd name="T23" fmla="*/ 44 h 243"/>
                                  <a:gd name="T24" fmla="*/ 287 w 309"/>
                                  <a:gd name="T25" fmla="*/ 22 h 243"/>
                                  <a:gd name="T26" fmla="*/ 221 w 309"/>
                                  <a:gd name="T27" fmla="*/ 22 h 243"/>
                                  <a:gd name="T28" fmla="*/ 221 w 309"/>
                                  <a:gd name="T29" fmla="*/ 44 h 243"/>
                                  <a:gd name="T30" fmla="*/ 309 w 309"/>
                                  <a:gd name="T31" fmla="*/ 188 h 243"/>
                                  <a:gd name="T32" fmla="*/ 309 w 309"/>
                                  <a:gd name="T33" fmla="*/ 232 h 243"/>
                                  <a:gd name="T34" fmla="*/ 306 w 309"/>
                                  <a:gd name="T35" fmla="*/ 240 h 243"/>
                                  <a:gd name="T36" fmla="*/ 298 w 309"/>
                                  <a:gd name="T37" fmla="*/ 243 h 243"/>
                                  <a:gd name="T38" fmla="*/ 11 w 309"/>
                                  <a:gd name="T39" fmla="*/ 243 h 243"/>
                                  <a:gd name="T40" fmla="*/ 3 w 309"/>
                                  <a:gd name="T41" fmla="*/ 240 h 243"/>
                                  <a:gd name="T42" fmla="*/ 0 w 309"/>
                                  <a:gd name="T43" fmla="*/ 232 h 243"/>
                                  <a:gd name="T44" fmla="*/ 0 w 309"/>
                                  <a:gd name="T45" fmla="*/ 188 h 243"/>
                                  <a:gd name="T46" fmla="*/ 3 w 309"/>
                                  <a:gd name="T47" fmla="*/ 180 h 243"/>
                                  <a:gd name="T48" fmla="*/ 11 w 309"/>
                                  <a:gd name="T49" fmla="*/ 177 h 243"/>
                                  <a:gd name="T50" fmla="*/ 298 w 309"/>
                                  <a:gd name="T51" fmla="*/ 177 h 243"/>
                                  <a:gd name="T52" fmla="*/ 306 w 309"/>
                                  <a:gd name="T53" fmla="*/ 180 h 243"/>
                                  <a:gd name="T54" fmla="*/ 309 w 309"/>
                                  <a:gd name="T55" fmla="*/ 188 h 243"/>
                                  <a:gd name="T56" fmla="*/ 309 w 309"/>
                                  <a:gd name="T57" fmla="*/ 99 h 243"/>
                                  <a:gd name="T58" fmla="*/ 309 w 309"/>
                                  <a:gd name="T59" fmla="*/ 143 h 243"/>
                                  <a:gd name="T60" fmla="*/ 306 w 309"/>
                                  <a:gd name="T61" fmla="*/ 151 h 243"/>
                                  <a:gd name="T62" fmla="*/ 298 w 309"/>
                                  <a:gd name="T63" fmla="*/ 154 h 243"/>
                                  <a:gd name="T64" fmla="*/ 11 w 309"/>
                                  <a:gd name="T65" fmla="*/ 154 h 243"/>
                                  <a:gd name="T66" fmla="*/ 3 w 309"/>
                                  <a:gd name="T67" fmla="*/ 151 h 243"/>
                                  <a:gd name="T68" fmla="*/ 0 w 309"/>
                                  <a:gd name="T69" fmla="*/ 143 h 243"/>
                                  <a:gd name="T70" fmla="*/ 0 w 309"/>
                                  <a:gd name="T71" fmla="*/ 99 h 243"/>
                                  <a:gd name="T72" fmla="*/ 3 w 309"/>
                                  <a:gd name="T73" fmla="*/ 91 h 243"/>
                                  <a:gd name="T74" fmla="*/ 11 w 309"/>
                                  <a:gd name="T75" fmla="*/ 88 h 243"/>
                                  <a:gd name="T76" fmla="*/ 298 w 309"/>
                                  <a:gd name="T77" fmla="*/ 88 h 243"/>
                                  <a:gd name="T78" fmla="*/ 306 w 309"/>
                                  <a:gd name="T79" fmla="*/ 91 h 243"/>
                                  <a:gd name="T80" fmla="*/ 309 w 309"/>
                                  <a:gd name="T81" fmla="*/ 99 h 243"/>
                                  <a:gd name="T82" fmla="*/ 309 w 309"/>
                                  <a:gd name="T83" fmla="*/ 11 h 243"/>
                                  <a:gd name="T84" fmla="*/ 309 w 309"/>
                                  <a:gd name="T85" fmla="*/ 55 h 243"/>
                                  <a:gd name="T86" fmla="*/ 306 w 309"/>
                                  <a:gd name="T87" fmla="*/ 63 h 243"/>
                                  <a:gd name="T88" fmla="*/ 298 w 309"/>
                                  <a:gd name="T89" fmla="*/ 66 h 243"/>
                                  <a:gd name="T90" fmla="*/ 11 w 309"/>
                                  <a:gd name="T91" fmla="*/ 66 h 243"/>
                                  <a:gd name="T92" fmla="*/ 3 w 309"/>
                                  <a:gd name="T93" fmla="*/ 63 h 243"/>
                                  <a:gd name="T94" fmla="*/ 0 w 309"/>
                                  <a:gd name="T95" fmla="*/ 55 h 243"/>
                                  <a:gd name="T96" fmla="*/ 0 w 309"/>
                                  <a:gd name="T97" fmla="*/ 11 h 243"/>
                                  <a:gd name="T98" fmla="*/ 3 w 309"/>
                                  <a:gd name="T99" fmla="*/ 3 h 243"/>
                                  <a:gd name="T100" fmla="*/ 11 w 309"/>
                                  <a:gd name="T101" fmla="*/ 0 h 243"/>
                                  <a:gd name="T102" fmla="*/ 298 w 309"/>
                                  <a:gd name="T103" fmla="*/ 0 h 243"/>
                                  <a:gd name="T104" fmla="*/ 306 w 309"/>
                                  <a:gd name="T105" fmla="*/ 3 h 243"/>
                                  <a:gd name="T106" fmla="*/ 309 w 309"/>
                                  <a:gd name="T107" fmla="*/ 11 h 243"/>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fill="norm" h="243" w="309" stroke="1">
                                    <a:moveTo>
                                      <a:pt x="176" y="221"/>
                                    </a:moveTo>
                                    <a:cubicBezTo>
                                      <a:pt x="287" y="221"/>
                                      <a:pt x="287" y="221"/>
                                      <a:pt x="287" y="221"/>
                                    </a:cubicBezTo>
                                    <a:cubicBezTo>
                                      <a:pt x="287" y="199"/>
                                      <a:pt x="287" y="199"/>
                                      <a:pt x="287" y="199"/>
                                    </a:cubicBezTo>
                                    <a:cubicBezTo>
                                      <a:pt x="176" y="199"/>
                                      <a:pt x="176" y="199"/>
                                      <a:pt x="176" y="199"/>
                                    </a:cubicBezTo>
                                    <a:lnTo>
                                      <a:pt x="176" y="221"/>
                                    </a:lnTo>
                                    <a:close/>
                                    <a:moveTo>
                                      <a:pt x="110" y="132"/>
                                    </a:moveTo>
                                    <a:cubicBezTo>
                                      <a:pt x="287" y="132"/>
                                      <a:pt x="287" y="132"/>
                                      <a:pt x="287" y="132"/>
                                    </a:cubicBezTo>
                                    <a:cubicBezTo>
                                      <a:pt x="287" y="110"/>
                                      <a:pt x="287" y="110"/>
                                      <a:pt x="287" y="110"/>
                                    </a:cubicBezTo>
                                    <a:cubicBezTo>
                                      <a:pt x="110" y="110"/>
                                      <a:pt x="110" y="110"/>
                                      <a:pt x="110" y="110"/>
                                    </a:cubicBezTo>
                                    <a:lnTo>
                                      <a:pt x="110" y="132"/>
                                    </a:lnTo>
                                    <a:close/>
                                    <a:moveTo>
                                      <a:pt x="221" y="44"/>
                                    </a:moveTo>
                                    <a:cubicBezTo>
                                      <a:pt x="287" y="44"/>
                                      <a:pt x="287" y="44"/>
                                      <a:pt x="287" y="44"/>
                                    </a:cubicBezTo>
                                    <a:cubicBezTo>
                                      <a:pt x="287" y="22"/>
                                      <a:pt x="287" y="22"/>
                                      <a:pt x="287" y="22"/>
                                    </a:cubicBezTo>
                                    <a:cubicBezTo>
                                      <a:pt x="221" y="22"/>
                                      <a:pt x="221" y="22"/>
                                      <a:pt x="221" y="22"/>
                                    </a:cubicBezTo>
                                    <a:lnTo>
                                      <a:pt x="221" y="44"/>
                                    </a:lnTo>
                                    <a:close/>
                                    <a:moveTo>
                                      <a:pt x="309" y="188"/>
                                    </a:moveTo>
                                    <a:cubicBezTo>
                                      <a:pt x="309" y="232"/>
                                      <a:pt x="309" y="232"/>
                                      <a:pt x="309" y="232"/>
                                    </a:cubicBezTo>
                                    <a:cubicBezTo>
                                      <a:pt x="309" y="235"/>
                                      <a:pt x="308" y="237"/>
                                      <a:pt x="306" y="240"/>
                                    </a:cubicBezTo>
                                    <a:cubicBezTo>
                                      <a:pt x="304" y="242"/>
                                      <a:pt x="301" y="243"/>
                                      <a:pt x="298" y="243"/>
                                    </a:cubicBezTo>
                                    <a:cubicBezTo>
                                      <a:pt x="11" y="243"/>
                                      <a:pt x="11" y="243"/>
                                      <a:pt x="11" y="243"/>
                                    </a:cubicBezTo>
                                    <a:cubicBezTo>
                                      <a:pt x="8" y="243"/>
                                      <a:pt x="5" y="242"/>
                                      <a:pt x="3" y="240"/>
                                    </a:cubicBezTo>
                                    <a:cubicBezTo>
                                      <a:pt x="1" y="237"/>
                                      <a:pt x="0" y="235"/>
                                      <a:pt x="0" y="232"/>
                                    </a:cubicBezTo>
                                    <a:cubicBezTo>
                                      <a:pt x="0" y="188"/>
                                      <a:pt x="0" y="188"/>
                                      <a:pt x="0" y="188"/>
                                    </a:cubicBezTo>
                                    <a:cubicBezTo>
                                      <a:pt x="0" y="185"/>
                                      <a:pt x="1" y="182"/>
                                      <a:pt x="3" y="180"/>
                                    </a:cubicBezTo>
                                    <a:cubicBezTo>
                                      <a:pt x="5" y="178"/>
                                      <a:pt x="8" y="177"/>
                                      <a:pt x="11" y="177"/>
                                    </a:cubicBezTo>
                                    <a:cubicBezTo>
                                      <a:pt x="298" y="177"/>
                                      <a:pt x="298" y="177"/>
                                      <a:pt x="298" y="177"/>
                                    </a:cubicBezTo>
                                    <a:cubicBezTo>
                                      <a:pt x="301" y="177"/>
                                      <a:pt x="304" y="178"/>
                                      <a:pt x="306" y="180"/>
                                    </a:cubicBezTo>
                                    <a:cubicBezTo>
                                      <a:pt x="308" y="182"/>
                                      <a:pt x="309" y="185"/>
                                      <a:pt x="309" y="188"/>
                                    </a:cubicBezTo>
                                    <a:close/>
                                    <a:moveTo>
                                      <a:pt x="309" y="99"/>
                                    </a:moveTo>
                                    <a:cubicBezTo>
                                      <a:pt x="309" y="143"/>
                                      <a:pt x="309" y="143"/>
                                      <a:pt x="309" y="143"/>
                                    </a:cubicBezTo>
                                    <a:cubicBezTo>
                                      <a:pt x="309" y="146"/>
                                      <a:pt x="308" y="149"/>
                                      <a:pt x="306" y="151"/>
                                    </a:cubicBezTo>
                                    <a:cubicBezTo>
                                      <a:pt x="304" y="153"/>
                                      <a:pt x="301" y="154"/>
                                      <a:pt x="298" y="154"/>
                                    </a:cubicBezTo>
                                    <a:cubicBezTo>
                                      <a:pt x="11" y="154"/>
                                      <a:pt x="11" y="154"/>
                                      <a:pt x="11" y="154"/>
                                    </a:cubicBezTo>
                                    <a:cubicBezTo>
                                      <a:pt x="8" y="154"/>
                                      <a:pt x="5" y="153"/>
                                      <a:pt x="3" y="151"/>
                                    </a:cubicBezTo>
                                    <a:cubicBezTo>
                                      <a:pt x="1" y="149"/>
                                      <a:pt x="0" y="146"/>
                                      <a:pt x="0" y="143"/>
                                    </a:cubicBezTo>
                                    <a:cubicBezTo>
                                      <a:pt x="0" y="99"/>
                                      <a:pt x="0" y="99"/>
                                      <a:pt x="0" y="99"/>
                                    </a:cubicBezTo>
                                    <a:cubicBezTo>
                                      <a:pt x="0" y="96"/>
                                      <a:pt x="1" y="94"/>
                                      <a:pt x="3" y="91"/>
                                    </a:cubicBezTo>
                                    <a:cubicBezTo>
                                      <a:pt x="5" y="89"/>
                                      <a:pt x="8" y="88"/>
                                      <a:pt x="11" y="88"/>
                                    </a:cubicBezTo>
                                    <a:cubicBezTo>
                                      <a:pt x="298" y="88"/>
                                      <a:pt x="298" y="88"/>
                                      <a:pt x="298" y="88"/>
                                    </a:cubicBezTo>
                                    <a:cubicBezTo>
                                      <a:pt x="301" y="88"/>
                                      <a:pt x="304" y="89"/>
                                      <a:pt x="306" y="91"/>
                                    </a:cubicBezTo>
                                    <a:cubicBezTo>
                                      <a:pt x="308" y="94"/>
                                      <a:pt x="309" y="96"/>
                                      <a:pt x="309" y="99"/>
                                    </a:cubicBezTo>
                                    <a:close/>
                                    <a:moveTo>
                                      <a:pt x="309" y="11"/>
                                    </a:moveTo>
                                    <a:cubicBezTo>
                                      <a:pt x="309" y="55"/>
                                      <a:pt x="309" y="55"/>
                                      <a:pt x="309" y="55"/>
                                    </a:cubicBezTo>
                                    <a:cubicBezTo>
                                      <a:pt x="309" y="58"/>
                                      <a:pt x="308" y="60"/>
                                      <a:pt x="306" y="63"/>
                                    </a:cubicBezTo>
                                    <a:cubicBezTo>
                                      <a:pt x="304" y="65"/>
                                      <a:pt x="301" y="66"/>
                                      <a:pt x="298" y="66"/>
                                    </a:cubicBezTo>
                                    <a:cubicBezTo>
                                      <a:pt x="11" y="66"/>
                                      <a:pt x="11" y="66"/>
                                      <a:pt x="11" y="66"/>
                                    </a:cubicBezTo>
                                    <a:cubicBezTo>
                                      <a:pt x="8" y="66"/>
                                      <a:pt x="5" y="65"/>
                                      <a:pt x="3" y="63"/>
                                    </a:cubicBezTo>
                                    <a:cubicBezTo>
                                      <a:pt x="1" y="60"/>
                                      <a:pt x="0" y="58"/>
                                      <a:pt x="0" y="55"/>
                                    </a:cubicBezTo>
                                    <a:cubicBezTo>
                                      <a:pt x="0" y="11"/>
                                      <a:pt x="0" y="11"/>
                                      <a:pt x="0" y="11"/>
                                    </a:cubicBezTo>
                                    <a:cubicBezTo>
                                      <a:pt x="0" y="8"/>
                                      <a:pt x="1" y="5"/>
                                      <a:pt x="3" y="3"/>
                                    </a:cubicBezTo>
                                    <a:cubicBezTo>
                                      <a:pt x="5" y="1"/>
                                      <a:pt x="8" y="0"/>
                                      <a:pt x="11" y="0"/>
                                    </a:cubicBezTo>
                                    <a:cubicBezTo>
                                      <a:pt x="298" y="0"/>
                                      <a:pt x="298" y="0"/>
                                      <a:pt x="298" y="0"/>
                                    </a:cubicBezTo>
                                    <a:cubicBezTo>
                                      <a:pt x="301" y="0"/>
                                      <a:pt x="304" y="1"/>
                                      <a:pt x="306" y="3"/>
                                    </a:cubicBezTo>
                                    <a:cubicBezTo>
                                      <a:pt x="308" y="5"/>
                                      <a:pt x="309" y="8"/>
                                      <a:pt x="309" y="11"/>
                                    </a:cubicBezTo>
                                    <a:close/>
                                  </a:path>
                                </a:pathLst>
                              </a:custGeom>
                              <a:solidFill>
                                <a:srgbClr val="364455"/>
                              </a:solidFill>
                              <a:ln>
                                <a:noFill/>
                              </a:ln>
                            </wps:spPr>
                            <wps:bodyPr vert="horz" wrap="square" numCol="1" anchor="t" anchorCtr="0" compatLnSpc="1">
                              <a:prstTxWarp prst="textNoShape">
                                <a:avLst/>
                              </a:prstTxWarp>
                            </wps:bodyPr>
                          </wps:wsp>
                        </a:graphicData>
                      </a:graphic>
                    </wp:inline>
                  </w:drawing>
                </mc:Choice>
                <mc:Fallback>
                  <w:pict>
                    <v:shape id="Freeform 75" o:spid="_x0000_i1045" style="width:18.9pt;height:14.85pt;mso-left-percent:-10001;mso-position-horizontal-relative:char;mso-position-vertical-relative:line;mso-top-percent:-10001;mso-wrap-style:square;visibility:visible;v-text-anchor:top" coordsize="309,243" path="m176,221c287,221,287,221,287,221c287,199,287,199,287,199c176,199,176,199,176,199l176,221xm110,132c287,132,287,132,287,132c287,110,287,110,287,110c110,110,110,110,110,110l110,132xm221,44c287,44,287,44,287,44c287,22,287,22,287,22c221,22,221,22,221,22l221,44xm309,188c309,232,309,232,309,232c309,235,308,237,306,240c304,242,301,243,298,243c11,243,11,243,11,243c8,243,5,242,3,240c1,237,,235,,232,,188,,188,,188c,185,1,182,3,180c5,178,8,177,11,177c298,177,298,177,298,177c301,177,304,178,306,180c308,182,309,185,309,188xm309,99c309,143,309,143,309,143c309,146,308,149,306,151c304,153,301,154,298,154c11,154,11,154,11,154c8,154,5,153,3,151c1,149,,146,,143,,99,,99,,99,,96,1,94,3,91c5,89,8,88,11,88c298,88,298,88,298,88c301,88,304,89,306,91c308,94,309,96,309,99xm309,11c309,55,309,55,309,55c309,58,308,60,306,63c304,65,301,66,298,66c11,66,11,66,11,66,8,66,5,65,3,63,1,60,,58,,55,,11,,11,,11,,8,1,5,3,3,5,1,8,,11,,298,,298,,298,c301,,304,1,306,3c308,5,309,8,309,11xe" fillcolor="#364455" stroked="f">
                      <v:path arrowok="t" o:connecttype="custom" o:connectlocs="136790,171405;223060,171405;223060,154342;136790,154342;136790,171405;85493,102378;223060,102378;223060,85315;85493,85315;85493,102378;171764,34126;223060,34126;223060,17063;171764,17063;171764,34126;240159,145811;240159,179937;237827,186141;231610,188468;8549,188468;2332,186141;0,179937;0,145811;2332,139606;8549,137279;231610,137279;237827,139606;240159,145811;240159,76783;240159,110909;237827,117114;231610,119441;8549,119441;2332,117114;0,110909;0,76783;2332,70579;8549,68252;231610,68252;237827,70579;240159,76783;240159,8531;240159,42657;237827,48862;231610,51189;8549,51189;2332,48862;0,42657;0,8531;2332,2327;8549,0;231610,0;237827,2327;240159,8531" o:connectangles="0,0,0,0,0,0,0,0,0,0,0,0,0,0,0,0,0,0,0,0,0,0,0,0,0,0,0,0,0,0,0,0,0,0,0,0,0,0,0,0,0,0,0,0,0,0,0,0,0,0,0,0,0,0"/>
                      <o:lock v:ext="edit" verticies="t"/>
                      <w10:wrap type="none"/>
                      <w10:anchorlock/>
                    </v:shape>
                  </w:pict>
                </mc:Fallback>
              </mc:AlternateContent>
            </w:r>
            <w:r>
              <w:rPr>
                <w:rFonts w:asciiTheme="majorHAnsi" w:hAnsiTheme="majorHAnsi"/>
                <w:b/>
                <w:noProof/>
                <w:color w:val="C7A163"/>
                <w:sz w:val="28"/>
              </w:rPr>
              <w:t>TECHNICAL SKILLS</w:t>
            </w:r>
          </w:p>
          <w:p w:rsidR="00AD7300" w:rsidRPr="004C4676" w:rsidP="00AC16D3" w14:paraId="012FDB18" w14:textId="77777777">
            <w:pPr>
              <w:pStyle w:val="ListParagraph"/>
              <w:ind w:left="360" w:right="245"/>
              <w:jc w:val="both"/>
              <w:rPr>
                <w:rFonts w:asciiTheme="majorHAnsi" w:hAnsiTheme="majorHAnsi"/>
                <w:noProof/>
                <w:sz w:val="4"/>
                <w:szCs w:val="23"/>
              </w:rPr>
            </w:pPr>
          </w:p>
          <w:p w:rsidR="00713329" w:rsidRPr="007A54EC" w:rsidP="007A54EC" w14:paraId="0FA53085" w14:textId="0DF623BD">
            <w:pPr>
              <w:ind w:right="245"/>
              <w:jc w:val="both"/>
              <w:rPr>
                <w:rFonts w:asciiTheme="majorHAnsi" w:hAnsiTheme="majorHAnsi"/>
                <w:b/>
                <w:noProof/>
                <w:color w:val="C7A163"/>
                <w:sz w:val="10"/>
              </w:rPr>
            </w:pPr>
          </w:p>
          <w:tbl>
            <w:tblPr>
              <w:tblStyle w:val="TableGrid"/>
              <w:tblW w:w="4200" w:type="dxa"/>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413"/>
              <w:gridCol w:w="1787"/>
            </w:tblGrid>
            <w:tr w14:paraId="723976FB" w14:textId="77777777" w:rsidTr="007A54EC">
              <w:tblPrEx>
                <w:tblW w:w="4200" w:type="dxa"/>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22"/>
              </w:trPr>
              <w:tc>
                <w:tcPr>
                  <w:tcW w:w="2413" w:type="dxa"/>
                </w:tcPr>
                <w:p w:rsidR="007A54EC" w:rsidRPr="007A54EC" w:rsidP="00713329" w14:paraId="24A08A3D" w14:textId="77777777">
                  <w:pPr>
                    <w:rPr>
                      <w:rFonts w:asciiTheme="majorHAnsi" w:hAnsiTheme="majorHAnsi"/>
                      <w:b/>
                      <w:noProof/>
                      <w:sz w:val="10"/>
                    </w:rPr>
                  </w:pPr>
                </w:p>
                <w:p w:rsidR="00713329" w:rsidRPr="007A54EC" w:rsidP="00713329" w14:paraId="355C698C" w14:textId="68B28B8D">
                  <w:pPr>
                    <w:rPr>
                      <w:rFonts w:asciiTheme="majorHAnsi" w:hAnsiTheme="majorHAnsi"/>
                      <w:b/>
                      <w:noProof/>
                      <w:sz w:val="18"/>
                    </w:rPr>
                  </w:pPr>
                  <w:r w:rsidRPr="007A54EC">
                    <w:rPr>
                      <w:rFonts w:asciiTheme="majorHAnsi" w:hAnsiTheme="majorHAnsi"/>
                      <w:b/>
                      <w:noProof/>
                      <w:sz w:val="18"/>
                    </w:rPr>
                    <w:t>JIRA</w:t>
                  </w:r>
                </w:p>
              </w:tc>
              <w:tc>
                <w:tcPr>
                  <w:tcW w:w="1787" w:type="dxa"/>
                  <w:vAlign w:val="center"/>
                </w:tcPr>
                <w:p w:rsidR="00713329" w:rsidP="00713329" w14:paraId="3549FB46" w14:textId="77777777">
                  <w:pPr>
                    <w:rPr>
                      <w:noProof/>
                    </w:rPr>
                  </w:pPr>
                  <w:r>
                    <w:rPr>
                      <w:noProof/>
                    </w:rPr>
                    <w:drawing>
                      <wp:inline distT="0" distB="0" distL="0" distR="0">
                        <wp:extent cx="891540" cy="210185"/>
                        <wp:effectExtent l="0" t="0" r="381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60778" name="10 (2).png"/>
                                <pic:cNvPicPr/>
                              </pic:nvPicPr>
                              <pic:blipFill>
                                <a:blip xmlns:r="http://schemas.openxmlformats.org/officeDocument/2006/relationships" r:embed="rId17" cstate="print">
                                  <a:extLst>
                                    <a:ext xmlns:a="http://schemas.openxmlformats.org/drawingml/2006/main" uri="{28A0092B-C50C-407E-A947-70E740481C1C}">
                                      <a14:useLocalDpi xmlns:a14="http://schemas.microsoft.com/office/drawing/2010/main" val="0"/>
                                    </a:ext>
                                  </a:extLst>
                                </a:blip>
                                <a:stretch>
                                  <a:fillRect/>
                                </a:stretch>
                              </pic:blipFill>
                              <pic:spPr>
                                <a:xfrm>
                                  <a:off x="0" y="0"/>
                                  <a:ext cx="891540" cy="210185"/>
                                </a:xfrm>
                                <a:prstGeom prst="rect">
                                  <a:avLst/>
                                </a:prstGeom>
                              </pic:spPr>
                            </pic:pic>
                          </a:graphicData>
                        </a:graphic>
                      </wp:inline>
                    </w:drawing>
                  </w:r>
                </w:p>
              </w:tc>
            </w:tr>
            <w:tr w14:paraId="48479953" w14:textId="77777777" w:rsidTr="007A54EC">
              <w:tblPrEx>
                <w:tblW w:w="4200" w:type="dxa"/>
                <w:tblInd w:w="7" w:type="dxa"/>
                <w:tblLayout w:type="fixed"/>
                <w:tblLook w:val="04A0"/>
              </w:tblPrEx>
              <w:trPr>
                <w:trHeight w:val="422"/>
              </w:trPr>
              <w:tc>
                <w:tcPr>
                  <w:tcW w:w="2413" w:type="dxa"/>
                </w:tcPr>
                <w:p w:rsidR="007A54EC" w:rsidRPr="007A54EC" w:rsidP="00713329" w14:paraId="05E621FD" w14:textId="77777777">
                  <w:pPr>
                    <w:rPr>
                      <w:rFonts w:asciiTheme="majorHAnsi" w:hAnsiTheme="majorHAnsi"/>
                      <w:b/>
                      <w:noProof/>
                      <w:sz w:val="10"/>
                    </w:rPr>
                  </w:pPr>
                </w:p>
                <w:p w:rsidR="00713329" w:rsidRPr="007A54EC" w:rsidP="00713329" w14:paraId="1F01118B" w14:textId="032A3955">
                  <w:pPr>
                    <w:rPr>
                      <w:rFonts w:asciiTheme="majorHAnsi" w:hAnsiTheme="majorHAnsi"/>
                      <w:b/>
                      <w:noProof/>
                      <w:sz w:val="18"/>
                    </w:rPr>
                  </w:pPr>
                  <w:r w:rsidRPr="007A54EC">
                    <w:rPr>
                      <w:rFonts w:asciiTheme="majorHAnsi" w:hAnsiTheme="majorHAnsi"/>
                      <w:b/>
                      <w:noProof/>
                      <w:sz w:val="18"/>
                    </w:rPr>
                    <w:t>MS Azure Devops( ADO)</w:t>
                  </w:r>
                </w:p>
                <w:p w:rsidR="00713329" w:rsidRPr="007A54EC" w:rsidP="00713329" w14:paraId="2196711F" w14:textId="0EA41029">
                  <w:pPr>
                    <w:rPr>
                      <w:rFonts w:asciiTheme="majorHAnsi" w:hAnsiTheme="majorHAnsi"/>
                      <w:b/>
                      <w:noProof/>
                      <w:sz w:val="10"/>
                    </w:rPr>
                  </w:pPr>
                </w:p>
              </w:tc>
              <w:tc>
                <w:tcPr>
                  <w:tcW w:w="1787" w:type="dxa"/>
                  <w:vAlign w:val="center"/>
                </w:tcPr>
                <w:p w:rsidR="00713329" w:rsidP="00713329" w14:paraId="237E8882" w14:textId="77777777">
                  <w:pPr>
                    <w:rPr>
                      <w:noProof/>
                    </w:rPr>
                  </w:pPr>
                  <w:r>
                    <w:rPr>
                      <w:noProof/>
                    </w:rPr>
                    <w:drawing>
                      <wp:inline distT="0" distB="0" distL="0" distR="0">
                        <wp:extent cx="891540" cy="210185"/>
                        <wp:effectExtent l="0" t="0" r="381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93783" name="10 (2).png"/>
                                <pic:cNvPicPr/>
                              </pic:nvPicPr>
                              <pic:blipFill>
                                <a:blip xmlns:r="http://schemas.openxmlformats.org/officeDocument/2006/relationships" r:embed="rId17" cstate="print">
                                  <a:extLst>
                                    <a:ext xmlns:a="http://schemas.openxmlformats.org/drawingml/2006/main" uri="{28A0092B-C50C-407E-A947-70E740481C1C}">
                                      <a14:useLocalDpi xmlns:a14="http://schemas.microsoft.com/office/drawing/2010/main" val="0"/>
                                    </a:ext>
                                  </a:extLst>
                                </a:blip>
                                <a:stretch>
                                  <a:fillRect/>
                                </a:stretch>
                              </pic:blipFill>
                              <pic:spPr>
                                <a:xfrm>
                                  <a:off x="0" y="0"/>
                                  <a:ext cx="891540" cy="210185"/>
                                </a:xfrm>
                                <a:prstGeom prst="rect">
                                  <a:avLst/>
                                </a:prstGeom>
                              </pic:spPr>
                            </pic:pic>
                          </a:graphicData>
                        </a:graphic>
                      </wp:inline>
                    </w:drawing>
                  </w:r>
                </w:p>
              </w:tc>
            </w:tr>
            <w:tr w14:paraId="471AC436" w14:textId="77777777" w:rsidTr="007A54EC">
              <w:tblPrEx>
                <w:tblW w:w="4200" w:type="dxa"/>
                <w:tblInd w:w="7" w:type="dxa"/>
                <w:tblLayout w:type="fixed"/>
                <w:tblLook w:val="04A0"/>
              </w:tblPrEx>
              <w:trPr>
                <w:trHeight w:val="422"/>
              </w:trPr>
              <w:tc>
                <w:tcPr>
                  <w:tcW w:w="2413" w:type="dxa"/>
                  <w:vAlign w:val="center"/>
                </w:tcPr>
                <w:p w:rsidR="00713329" w:rsidRPr="007A54EC" w:rsidP="00713329" w14:paraId="7DD1E488" w14:textId="5605AF36">
                  <w:pPr>
                    <w:rPr>
                      <w:rFonts w:asciiTheme="majorHAnsi" w:hAnsiTheme="majorHAnsi"/>
                      <w:b/>
                      <w:noProof/>
                      <w:sz w:val="18"/>
                    </w:rPr>
                  </w:pPr>
                  <w:r>
                    <w:rPr>
                      <w:rFonts w:asciiTheme="majorHAnsi" w:hAnsiTheme="majorHAnsi"/>
                      <w:b/>
                      <w:noProof/>
                      <w:sz w:val="18"/>
                    </w:rPr>
                    <w:t>MS excel</w:t>
                  </w:r>
                </w:p>
              </w:tc>
              <w:tc>
                <w:tcPr>
                  <w:tcW w:w="1787" w:type="dxa"/>
                  <w:vAlign w:val="center"/>
                </w:tcPr>
                <w:p w:rsidR="00713329" w:rsidP="00713329" w14:paraId="78393E5F" w14:textId="77777777">
                  <w:pPr>
                    <w:rPr>
                      <w:noProof/>
                    </w:rPr>
                  </w:pPr>
                  <w:r>
                    <w:rPr>
                      <w:noProof/>
                    </w:rPr>
                    <w:drawing>
                      <wp:inline distT="0" distB="0" distL="0" distR="0">
                        <wp:extent cx="891540" cy="210185"/>
                        <wp:effectExtent l="0" t="0" r="381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9080" name="10 (2).png"/>
                                <pic:cNvPicPr/>
                              </pic:nvPicPr>
                              <pic:blipFill>
                                <a:blip xmlns:r="http://schemas.openxmlformats.org/officeDocument/2006/relationships" r:embed="rId17" cstate="print">
                                  <a:extLst>
                                    <a:ext xmlns:a="http://schemas.openxmlformats.org/drawingml/2006/main" uri="{28A0092B-C50C-407E-A947-70E740481C1C}">
                                      <a14:useLocalDpi xmlns:a14="http://schemas.microsoft.com/office/drawing/2010/main" val="0"/>
                                    </a:ext>
                                  </a:extLst>
                                </a:blip>
                                <a:stretch>
                                  <a:fillRect/>
                                </a:stretch>
                              </pic:blipFill>
                              <pic:spPr>
                                <a:xfrm>
                                  <a:off x="0" y="0"/>
                                  <a:ext cx="891540" cy="210185"/>
                                </a:xfrm>
                                <a:prstGeom prst="rect">
                                  <a:avLst/>
                                </a:prstGeom>
                              </pic:spPr>
                            </pic:pic>
                          </a:graphicData>
                        </a:graphic>
                      </wp:inline>
                    </w:drawing>
                  </w:r>
                </w:p>
              </w:tc>
            </w:tr>
            <w:tr w14:paraId="62E3AF1E" w14:textId="77777777" w:rsidTr="007A54EC">
              <w:tblPrEx>
                <w:tblW w:w="4200" w:type="dxa"/>
                <w:tblInd w:w="7" w:type="dxa"/>
                <w:tblLayout w:type="fixed"/>
                <w:tblLook w:val="04A0"/>
              </w:tblPrEx>
              <w:trPr>
                <w:trHeight w:val="422"/>
              </w:trPr>
              <w:tc>
                <w:tcPr>
                  <w:tcW w:w="2413" w:type="dxa"/>
                  <w:vAlign w:val="center"/>
                </w:tcPr>
                <w:p w:rsidR="00713329" w:rsidRPr="007A54EC" w:rsidP="00713329" w14:paraId="68E635A3" w14:textId="43F83323">
                  <w:pPr>
                    <w:rPr>
                      <w:rFonts w:asciiTheme="majorHAnsi" w:hAnsiTheme="majorHAnsi"/>
                      <w:b/>
                      <w:noProof/>
                      <w:sz w:val="18"/>
                    </w:rPr>
                  </w:pPr>
                  <w:r w:rsidRPr="007A54EC">
                    <w:rPr>
                      <w:rFonts w:asciiTheme="majorHAnsi" w:hAnsiTheme="majorHAnsi"/>
                      <w:b/>
                      <w:noProof/>
                      <w:sz w:val="18"/>
                    </w:rPr>
                    <w:t>SQL</w:t>
                  </w:r>
                </w:p>
              </w:tc>
              <w:tc>
                <w:tcPr>
                  <w:tcW w:w="1787" w:type="dxa"/>
                  <w:vAlign w:val="center"/>
                </w:tcPr>
                <w:p w:rsidR="00713329" w:rsidP="00713329" w14:paraId="62A4AF3D" w14:textId="77777777">
                  <w:pPr>
                    <w:rPr>
                      <w:noProof/>
                    </w:rPr>
                  </w:pPr>
                  <w:r>
                    <w:rPr>
                      <w:noProof/>
                    </w:rPr>
                    <w:drawing>
                      <wp:inline distT="0" distB="0" distL="0" distR="0">
                        <wp:extent cx="891540" cy="210185"/>
                        <wp:effectExtent l="0" t="0" r="381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26022" name="10 (2).png"/>
                                <pic:cNvPicPr/>
                              </pic:nvPicPr>
                              <pic:blipFill>
                                <a:blip xmlns:r="http://schemas.openxmlformats.org/officeDocument/2006/relationships" r:embed="rId17" cstate="print">
                                  <a:extLst>
                                    <a:ext xmlns:a="http://schemas.openxmlformats.org/drawingml/2006/main" uri="{28A0092B-C50C-407E-A947-70E740481C1C}">
                                      <a14:useLocalDpi xmlns:a14="http://schemas.microsoft.com/office/drawing/2010/main" val="0"/>
                                    </a:ext>
                                  </a:extLst>
                                </a:blip>
                                <a:stretch>
                                  <a:fillRect/>
                                </a:stretch>
                              </pic:blipFill>
                              <pic:spPr>
                                <a:xfrm>
                                  <a:off x="0" y="0"/>
                                  <a:ext cx="891540" cy="210185"/>
                                </a:xfrm>
                                <a:prstGeom prst="rect">
                                  <a:avLst/>
                                </a:prstGeom>
                              </pic:spPr>
                            </pic:pic>
                          </a:graphicData>
                        </a:graphic>
                      </wp:inline>
                    </w:drawing>
                  </w:r>
                </w:p>
              </w:tc>
            </w:tr>
            <w:tr w14:paraId="3EBD021D" w14:textId="77777777" w:rsidTr="007A54EC">
              <w:tblPrEx>
                <w:tblW w:w="4200" w:type="dxa"/>
                <w:tblInd w:w="7" w:type="dxa"/>
                <w:tblLayout w:type="fixed"/>
                <w:tblLook w:val="04A0"/>
              </w:tblPrEx>
              <w:trPr>
                <w:trHeight w:val="422"/>
              </w:trPr>
              <w:tc>
                <w:tcPr>
                  <w:tcW w:w="2413" w:type="dxa"/>
                </w:tcPr>
                <w:p w:rsidR="007A54EC" w:rsidRPr="007A54EC" w:rsidP="00713329" w14:paraId="3DE48760" w14:textId="77777777">
                  <w:pPr>
                    <w:rPr>
                      <w:rFonts w:asciiTheme="majorHAnsi" w:hAnsiTheme="majorHAnsi"/>
                      <w:b/>
                      <w:noProof/>
                      <w:sz w:val="6"/>
                    </w:rPr>
                  </w:pPr>
                </w:p>
                <w:p w:rsidR="00713329" w:rsidRPr="007A54EC" w:rsidP="00713329" w14:paraId="53C20AAF" w14:textId="6FDE4AB2">
                  <w:pPr>
                    <w:rPr>
                      <w:rFonts w:asciiTheme="majorHAnsi" w:hAnsiTheme="majorHAnsi"/>
                      <w:b/>
                      <w:noProof/>
                      <w:sz w:val="18"/>
                    </w:rPr>
                  </w:pPr>
                  <w:r w:rsidRPr="007A54EC">
                    <w:rPr>
                      <w:rFonts w:asciiTheme="majorHAnsi" w:hAnsiTheme="majorHAnsi"/>
                      <w:b/>
                      <w:noProof/>
                      <w:sz w:val="18"/>
                    </w:rPr>
                    <w:t>Database</w:t>
                  </w:r>
                </w:p>
              </w:tc>
              <w:tc>
                <w:tcPr>
                  <w:tcW w:w="1787" w:type="dxa"/>
                  <w:vAlign w:val="center"/>
                </w:tcPr>
                <w:p w:rsidR="00713329" w:rsidP="00713329" w14:paraId="5620ADEB" w14:textId="77777777">
                  <w:pPr>
                    <w:rPr>
                      <w:noProof/>
                    </w:rPr>
                  </w:pPr>
                  <w:r>
                    <w:rPr>
                      <w:noProof/>
                    </w:rPr>
                    <w:drawing>
                      <wp:inline distT="0" distB="0" distL="0" distR="0">
                        <wp:extent cx="891540" cy="210185"/>
                        <wp:effectExtent l="0" t="0" r="381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08940" name="10 (2).png"/>
                                <pic:cNvPicPr/>
                              </pic:nvPicPr>
                              <pic:blipFill>
                                <a:blip xmlns:r="http://schemas.openxmlformats.org/officeDocument/2006/relationships" r:embed="rId17" cstate="print">
                                  <a:extLst>
                                    <a:ext xmlns:a="http://schemas.openxmlformats.org/drawingml/2006/main" uri="{28A0092B-C50C-407E-A947-70E740481C1C}">
                                      <a14:useLocalDpi xmlns:a14="http://schemas.microsoft.com/office/drawing/2010/main" val="0"/>
                                    </a:ext>
                                  </a:extLst>
                                </a:blip>
                                <a:stretch>
                                  <a:fillRect/>
                                </a:stretch>
                              </pic:blipFill>
                              <pic:spPr>
                                <a:xfrm>
                                  <a:off x="0" y="0"/>
                                  <a:ext cx="891540" cy="210185"/>
                                </a:xfrm>
                                <a:prstGeom prst="rect">
                                  <a:avLst/>
                                </a:prstGeom>
                              </pic:spPr>
                            </pic:pic>
                          </a:graphicData>
                        </a:graphic>
                      </wp:inline>
                    </w:drawing>
                  </w:r>
                </w:p>
              </w:tc>
            </w:tr>
            <w:tr w14:paraId="5571EF56" w14:textId="77777777" w:rsidTr="007A54EC">
              <w:tblPrEx>
                <w:tblW w:w="4200" w:type="dxa"/>
                <w:tblInd w:w="7" w:type="dxa"/>
                <w:tblLayout w:type="fixed"/>
                <w:tblLook w:val="04A0"/>
              </w:tblPrEx>
              <w:trPr>
                <w:trHeight w:val="422"/>
              </w:trPr>
              <w:tc>
                <w:tcPr>
                  <w:tcW w:w="2413" w:type="dxa"/>
                  <w:vAlign w:val="center"/>
                </w:tcPr>
                <w:p w:rsidR="00713329" w:rsidRPr="007A54EC" w:rsidP="00713329" w14:paraId="7406E208" w14:textId="19823E28">
                  <w:pPr>
                    <w:rPr>
                      <w:rFonts w:asciiTheme="majorHAnsi" w:hAnsiTheme="majorHAnsi"/>
                      <w:b/>
                      <w:noProof/>
                      <w:sz w:val="18"/>
                    </w:rPr>
                  </w:pPr>
                  <w:r w:rsidRPr="007A54EC">
                    <w:rPr>
                      <w:rFonts w:asciiTheme="majorHAnsi" w:hAnsiTheme="majorHAnsi"/>
                      <w:b/>
                      <w:noProof/>
                      <w:sz w:val="18"/>
                    </w:rPr>
                    <w:t>Workflow creation – Visio/ Lucid Chart/swimlane</w:t>
                  </w:r>
                </w:p>
              </w:tc>
              <w:tc>
                <w:tcPr>
                  <w:tcW w:w="1787" w:type="dxa"/>
                  <w:vAlign w:val="center"/>
                </w:tcPr>
                <w:p w:rsidR="00713329" w:rsidP="00713329" w14:paraId="471A4265" w14:textId="77777777">
                  <w:pPr>
                    <w:rPr>
                      <w:noProof/>
                    </w:rPr>
                  </w:pPr>
                  <w:r>
                    <w:rPr>
                      <w:noProof/>
                    </w:rPr>
                    <w:drawing>
                      <wp:anchor distT="0" distB="0" distL="114300" distR="114300" simplePos="0" relativeHeight="251687936" behindDoc="0" locked="0" layoutInCell="1" allowOverlap="1">
                        <wp:simplePos x="0" y="0"/>
                        <wp:positionH relativeFrom="column">
                          <wp:posOffset>-8255</wp:posOffset>
                        </wp:positionH>
                        <wp:positionV relativeFrom="paragraph">
                          <wp:posOffset>21590</wp:posOffset>
                        </wp:positionV>
                        <wp:extent cx="891540" cy="210185"/>
                        <wp:effectExtent l="0" t="0" r="3810" b="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26108" name="10 (2).png"/>
                                <pic:cNvPicPr/>
                              </pic:nvPicPr>
                              <pic:blipFill>
                                <a:blip xmlns:r="http://schemas.openxmlformats.org/officeDocument/2006/relationships" r:embed="rId17" cstate="print">
                                  <a:extLst>
                                    <a:ext xmlns:a="http://schemas.openxmlformats.org/drawingml/2006/main" uri="{28A0092B-C50C-407E-A947-70E740481C1C}">
                                      <a14:useLocalDpi xmlns:a14="http://schemas.microsoft.com/office/drawing/2010/main" val="0"/>
                                    </a:ext>
                                  </a:extLst>
                                </a:blip>
                                <a:stretch>
                                  <a:fillRect/>
                                </a:stretch>
                              </pic:blipFill>
                              <pic:spPr>
                                <a:xfrm>
                                  <a:off x="0" y="0"/>
                                  <a:ext cx="891540" cy="210185"/>
                                </a:xfrm>
                                <a:prstGeom prst="rect">
                                  <a:avLst/>
                                </a:prstGeom>
                              </pic:spPr>
                            </pic:pic>
                          </a:graphicData>
                        </a:graphic>
                        <wp14:sizeRelH relativeFrom="margin">
                          <wp14:pctWidth>0</wp14:pctWidth>
                        </wp14:sizeRelH>
                        <wp14:sizeRelV relativeFrom="margin">
                          <wp14:pctHeight>0</wp14:pctHeight>
                        </wp14:sizeRelV>
                      </wp:anchor>
                    </w:drawing>
                  </w:r>
                </w:p>
              </w:tc>
            </w:tr>
          </w:tbl>
          <w:p w:rsidR="00713329" w:rsidRPr="007A54EC" w:rsidP="00AC16D3" w14:paraId="652C6ADE" w14:textId="25D1FF60">
            <w:pPr>
              <w:pBdr>
                <w:bottom w:val="single" w:sz="4" w:space="1" w:color="auto"/>
              </w:pBdr>
              <w:ind w:right="245"/>
              <w:jc w:val="both"/>
              <w:rPr>
                <w:rFonts w:asciiTheme="majorHAnsi" w:hAnsiTheme="majorHAnsi"/>
                <w:b/>
                <w:noProof/>
                <w:color w:val="C7A163"/>
                <w:sz w:val="14"/>
              </w:rPr>
            </w:pPr>
          </w:p>
          <w:p w:rsidR="00713329" w:rsidRPr="007A54EC" w:rsidP="00AC16D3" w14:paraId="239DEB46" w14:textId="77777777">
            <w:pPr>
              <w:pBdr>
                <w:bottom w:val="single" w:sz="4" w:space="1" w:color="auto"/>
              </w:pBdr>
              <w:ind w:right="245"/>
              <w:jc w:val="both"/>
              <w:rPr>
                <w:rFonts w:asciiTheme="majorHAnsi" w:hAnsiTheme="majorHAnsi"/>
                <w:b/>
                <w:noProof/>
                <w:color w:val="C7A163"/>
                <w:sz w:val="2"/>
              </w:rPr>
            </w:pPr>
          </w:p>
          <w:p w:rsidR="00C839ED" w:rsidRPr="00DB3159" w:rsidP="00AC16D3" w14:paraId="23F4E1F1" w14:textId="36C5CAEC">
            <w:pPr>
              <w:pBdr>
                <w:bottom w:val="single" w:sz="4" w:space="1" w:color="auto"/>
              </w:pBdr>
              <w:ind w:right="245"/>
              <w:jc w:val="both"/>
              <w:rPr>
                <w:rFonts w:asciiTheme="majorHAnsi" w:hAnsiTheme="majorHAnsi"/>
                <w:b/>
                <w:noProof/>
                <w:color w:val="C7A163"/>
                <w:sz w:val="28"/>
              </w:rPr>
            </w:pPr>
            <w:r w:rsidRPr="00DB3159">
              <w:rPr>
                <w:rFonts w:asciiTheme="majorHAnsi" w:hAnsiTheme="majorHAnsi"/>
                <w:b/>
                <w:noProof/>
                <w:color w:val="C7A163"/>
                <w:sz w:val="28"/>
              </w:rPr>
              <mc:AlternateContent>
                <mc:Choice Requires="wps">
                  <w:drawing>
                    <wp:inline distT="0" distB="0" distL="0" distR="0">
                      <wp:extent cx="223837" cy="171450"/>
                      <wp:effectExtent l="0" t="0" r="5080" b="0"/>
                      <wp:docPr id="267" name="Freeform 101">
                        <a:extLst xmlns:a="http://schemas.openxmlformats.org/drawingml/2006/main">
                          <a:ext xmlns:a="http://schemas.openxmlformats.org/drawingml/2006/main" uri="{FF2B5EF4-FFF2-40B4-BE49-F238E27FC236}">
                            <a16:creationId xmlns:a16="http://schemas.microsoft.com/office/drawing/2014/main" id="{2946D667-D330-C145-B6A6-D49E9F5B7648}"/>
                          </a:ext>
                        </a:extLst>
                      </wp:docPr>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223837" cy="171450"/>
                              </a:xfrm>
                              <a:custGeom>
                                <a:avLst/>
                                <a:gdLst>
                                  <a:gd name="T0" fmla="*/ 35987 w 497"/>
                                  <a:gd name="T1" fmla="*/ 111719 h 382"/>
                                  <a:gd name="T2" fmla="*/ 35987 w 497"/>
                                  <a:gd name="T3" fmla="*/ 111719 h 382"/>
                                  <a:gd name="T4" fmla="*/ 71524 w 497"/>
                                  <a:gd name="T5" fmla="*/ 147757 h 382"/>
                                  <a:gd name="T6" fmla="*/ 111559 w 497"/>
                                  <a:gd name="T7" fmla="*/ 171633 h 382"/>
                                  <a:gd name="T8" fmla="*/ 151594 w 497"/>
                                  <a:gd name="T9" fmla="*/ 151811 h 382"/>
                                  <a:gd name="T10" fmla="*/ 175436 w 497"/>
                                  <a:gd name="T11" fmla="*/ 116224 h 382"/>
                                  <a:gd name="T12" fmla="*/ 111559 w 497"/>
                                  <a:gd name="T13" fmla="*/ 147757 h 382"/>
                                  <a:gd name="T14" fmla="*/ 35987 w 497"/>
                                  <a:gd name="T15" fmla="*/ 111719 h 382"/>
                                  <a:gd name="T16" fmla="*/ 219070 w 497"/>
                                  <a:gd name="T17" fmla="*/ 55859 h 382"/>
                                  <a:gd name="T18" fmla="*/ 219070 w 497"/>
                                  <a:gd name="T19" fmla="*/ 55859 h 382"/>
                                  <a:gd name="T20" fmla="*/ 123255 w 497"/>
                                  <a:gd name="T21" fmla="*/ 4054 h 382"/>
                                  <a:gd name="T22" fmla="*/ 99414 w 497"/>
                                  <a:gd name="T23" fmla="*/ 4054 h 382"/>
                                  <a:gd name="T24" fmla="*/ 4049 w 497"/>
                                  <a:gd name="T25" fmla="*/ 55859 h 382"/>
                                  <a:gd name="T26" fmla="*/ 4049 w 497"/>
                                  <a:gd name="T27" fmla="*/ 72077 h 382"/>
                                  <a:gd name="T28" fmla="*/ 99414 w 497"/>
                                  <a:gd name="T29" fmla="*/ 123882 h 382"/>
                                  <a:gd name="T30" fmla="*/ 123255 w 497"/>
                                  <a:gd name="T31" fmla="*/ 123882 h 382"/>
                                  <a:gd name="T32" fmla="*/ 183533 w 497"/>
                                  <a:gd name="T33" fmla="*/ 87843 h 382"/>
                                  <a:gd name="T34" fmla="*/ 119656 w 497"/>
                                  <a:gd name="T35" fmla="*/ 72077 h 382"/>
                                  <a:gd name="T36" fmla="*/ 111559 w 497"/>
                                  <a:gd name="T37" fmla="*/ 75680 h 382"/>
                                  <a:gd name="T38" fmla="*/ 91317 w 497"/>
                                  <a:gd name="T39" fmla="*/ 59914 h 382"/>
                                  <a:gd name="T40" fmla="*/ 111559 w 497"/>
                                  <a:gd name="T41" fmla="*/ 48201 h 382"/>
                                  <a:gd name="T42" fmla="*/ 131802 w 497"/>
                                  <a:gd name="T43" fmla="*/ 55859 h 382"/>
                                  <a:gd name="T44" fmla="*/ 199277 w 497"/>
                                  <a:gd name="T45" fmla="*/ 79735 h 382"/>
                                  <a:gd name="T46" fmla="*/ 219070 w 497"/>
                                  <a:gd name="T47" fmla="*/ 72077 h 382"/>
                                  <a:gd name="T48" fmla="*/ 219070 w 497"/>
                                  <a:gd name="T49" fmla="*/ 55859 h 382"/>
                                  <a:gd name="T50" fmla="*/ 191180 w 497"/>
                                  <a:gd name="T51" fmla="*/ 155866 h 382"/>
                                  <a:gd name="T52" fmla="*/ 191180 w 497"/>
                                  <a:gd name="T53" fmla="*/ 155866 h 382"/>
                                  <a:gd name="T54" fmla="*/ 207374 w 497"/>
                                  <a:gd name="T55" fmla="*/ 151811 h 382"/>
                                  <a:gd name="T56" fmla="*/ 199277 w 497"/>
                                  <a:gd name="T57" fmla="*/ 79735 h 382"/>
                                  <a:gd name="T58" fmla="*/ 183533 w 497"/>
                                  <a:gd name="T59" fmla="*/ 87843 h 382"/>
                                  <a:gd name="T60" fmla="*/ 191180 w 497"/>
                                  <a:gd name="T61" fmla="*/ 155866 h 3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fill="norm" h="382" w="497" stroke="1">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solidFill>
                                <a:srgbClr val="364455"/>
                              </a:solidFill>
                              <a:ln>
                                <a:noFill/>
                              </a:ln>
                              <a:effectLst/>
                            </wps:spPr>
                            <wps:bodyPr wrap="none" lIns="34290" tIns="17145" rIns="34290" bIns="17145" anchor="ctr"/>
                          </wps:wsp>
                        </a:graphicData>
                      </a:graphic>
                    </wp:inline>
                  </w:drawing>
                </mc:Choice>
                <mc:Fallback>
                  <w:pict>
                    <v:shape id="Freeform 101" o:spid="_x0000_i1046" style="width:17.6pt;height:13.5pt;mso-left-percent:-10001;mso-position-horizontal-relative:char;mso-position-vertical-relative:line;mso-top-percent:-10001;mso-wrap-style:none;visibility:visible;v-text-anchor:middle" coordsize="497,382" path="m80,248l80,248c97,293,106,311,159,328c203,355,230,381,248,381c266,381,293,355,337,337c390,311,372,311,390,258c248,328,248,328,248,328l80,248xm487,124l487,124c274,9,274,9,274,9,266,,239,,221,9,9,124,9,124,9,124c,133,,142,9,160c221,275,221,275,221,275c239,284,266,284,274,275c408,195,408,195,408,195,266,160,266,160,266,160c257,160,257,168,248,168c221,168,203,151,203,133c203,124,221,107,248,107c266,107,284,115,293,124c443,177,443,177,443,177c487,160,487,160,487,160c496,142,496,133,487,124xm425,346l425,346c416,355,452,364,461,337,469,213,443,177,443,177c408,195,408,195,408,195c408,195,443,222,425,346xe" fillcolor="#364455" stroked="f">
                      <v:path o:connecttype="custom" o:connectlocs="16207690,50141944;16207690,50141944;32212711,66316591;50243525,77032665;68274338,68136115;79012209,52163887;50243525,66316591;16207690,50141944;98663927,25070748;98663927,25070748;55511126,1819524;44773705,1819524;1823573,25070748;1823573,32349743;44773705,55600966;55511126,55600966;82658906,39425870;53890221,32349743;50243525,33966848;41127009,26890721;50243525,21633669;59360491,25070748;89749629,35786821;98663927,32349743;98663927,25070748;86102933,69956088;86102933,69956088;93396326,68136115;89749629,35786821;82658906,39425870;86102933,69956088" o:connectangles="0,0,0,0,0,0,0,0,0,0,0,0,0,0,0,0,0,0,0,0,0,0,0,0,0,0,0,0,0,0,0"/>
                      <w10:wrap type="none"/>
                      <w10:anchorlock/>
                    </v:shape>
                  </w:pict>
                </mc:Fallback>
              </mc:AlternateContent>
            </w:r>
            <w:r w:rsidRPr="00DB3159">
              <w:rPr>
                <w:rFonts w:asciiTheme="majorHAnsi" w:hAnsiTheme="majorHAnsi"/>
                <w:b/>
                <w:noProof/>
                <w:color w:val="C7A163"/>
                <w:sz w:val="28"/>
              </w:rPr>
              <w:t>EDUCATION</w:t>
            </w:r>
          </w:p>
          <w:p w:rsidR="00C839ED" w:rsidRPr="00DB3159" w:rsidP="00AC16D3" w14:paraId="048C9334" w14:textId="77777777">
            <w:pPr>
              <w:spacing w:line="10" w:lineRule="atLeast"/>
              <w:ind w:left="319" w:right="245"/>
              <w:jc w:val="both"/>
              <w:rPr>
                <w:rFonts w:asciiTheme="majorHAnsi" w:hAnsiTheme="majorHAnsi"/>
                <w:b/>
                <w:noProof/>
                <w:color w:val="17365D" w:themeColor="text2" w:themeShade="BF"/>
                <w:sz w:val="8"/>
              </w:rPr>
            </w:pPr>
          </w:p>
          <w:p w:rsidR="00DB3159" w:rsidRPr="004C4676" w:rsidP="00AC16D3" w14:paraId="1FF7D6CC" w14:textId="77777777">
            <w:pPr>
              <w:ind w:right="245"/>
              <w:jc w:val="both"/>
              <w:rPr>
                <w:rFonts w:asciiTheme="majorHAnsi" w:hAnsiTheme="majorHAnsi"/>
                <w:noProof/>
                <w:sz w:val="2"/>
                <w:szCs w:val="23"/>
              </w:rPr>
            </w:pPr>
          </w:p>
          <w:p w:rsidR="00713329" w:rsidRPr="00713329" w:rsidP="00994D2C" w14:paraId="79A1831A" w14:textId="77777777">
            <w:pPr>
              <w:pStyle w:val="ListParagraph"/>
              <w:numPr>
                <w:ilvl w:val="0"/>
                <w:numId w:val="2"/>
              </w:numPr>
              <w:ind w:right="245"/>
              <w:jc w:val="both"/>
              <w:rPr>
                <w:rFonts w:asciiTheme="majorHAnsi" w:hAnsiTheme="majorHAnsi"/>
                <w:b/>
                <w:noProof/>
                <w:sz w:val="18"/>
                <w:szCs w:val="23"/>
              </w:rPr>
            </w:pPr>
            <w:r w:rsidRPr="00713329">
              <w:rPr>
                <w:rFonts w:asciiTheme="majorHAnsi" w:hAnsiTheme="majorHAnsi"/>
                <w:b/>
                <w:noProof/>
                <w:sz w:val="18"/>
                <w:szCs w:val="23"/>
              </w:rPr>
              <w:t xml:space="preserve">MBA/PGDM (IT and Marketing), </w:t>
            </w:r>
            <w:r w:rsidRPr="00713329">
              <w:rPr>
                <w:rFonts w:asciiTheme="majorHAnsi" w:hAnsiTheme="majorHAnsi"/>
                <w:noProof/>
                <w:sz w:val="18"/>
                <w:szCs w:val="23"/>
              </w:rPr>
              <w:t>IFMR B School, 2014</w:t>
            </w:r>
          </w:p>
          <w:p w:rsidR="00A85C97" w:rsidRPr="007A54EC" w:rsidP="00994D2C" w14:paraId="188BD82D" w14:textId="778C9618">
            <w:pPr>
              <w:pStyle w:val="ListParagraph"/>
              <w:numPr>
                <w:ilvl w:val="0"/>
                <w:numId w:val="2"/>
              </w:numPr>
              <w:ind w:right="245"/>
              <w:jc w:val="both"/>
              <w:rPr>
                <w:rFonts w:asciiTheme="majorHAnsi" w:hAnsiTheme="majorHAnsi"/>
                <w:b/>
                <w:noProof/>
                <w:sz w:val="18"/>
                <w:szCs w:val="23"/>
              </w:rPr>
            </w:pPr>
            <w:r w:rsidRPr="00713329">
              <w:rPr>
                <w:rFonts w:asciiTheme="majorHAnsi" w:hAnsiTheme="majorHAnsi"/>
                <w:b/>
                <w:noProof/>
                <w:sz w:val="18"/>
                <w:szCs w:val="23"/>
              </w:rPr>
              <w:t xml:space="preserve">B. Tech (IT), </w:t>
            </w:r>
            <w:r>
              <w:rPr>
                <w:rFonts w:asciiTheme="majorHAnsi" w:hAnsiTheme="majorHAnsi"/>
                <w:noProof/>
                <w:sz w:val="18"/>
                <w:szCs w:val="23"/>
              </w:rPr>
              <w:t>Anna U</w:t>
            </w:r>
            <w:r w:rsidRPr="00713329">
              <w:rPr>
                <w:rFonts w:asciiTheme="majorHAnsi" w:hAnsiTheme="majorHAnsi"/>
                <w:noProof/>
                <w:sz w:val="18"/>
                <w:szCs w:val="23"/>
              </w:rPr>
              <w:t>niversity SSNCE, 2009</w:t>
            </w:r>
          </w:p>
          <w:p w:rsidR="00A85C97" w:rsidRPr="004C4676" w:rsidP="00AC16D3" w14:paraId="47F0F7FC" w14:textId="77777777">
            <w:pPr>
              <w:pStyle w:val="ListParagraph"/>
              <w:ind w:left="360" w:right="245"/>
              <w:jc w:val="both"/>
              <w:rPr>
                <w:rFonts w:asciiTheme="majorHAnsi" w:hAnsiTheme="majorHAnsi"/>
                <w:b/>
                <w:noProof/>
                <w:sz w:val="10"/>
                <w:szCs w:val="23"/>
              </w:rPr>
            </w:pPr>
          </w:p>
          <w:p w:rsidR="004C4676" w:rsidRPr="00DB3159" w:rsidP="00AC16D3" w14:paraId="02665CE3" w14:textId="77777777">
            <w:pPr>
              <w:pBdr>
                <w:bottom w:val="single" w:sz="4" w:space="1" w:color="auto"/>
              </w:pBdr>
              <w:ind w:right="245"/>
              <w:jc w:val="both"/>
              <w:rPr>
                <w:rFonts w:asciiTheme="majorHAnsi" w:hAnsiTheme="majorHAnsi"/>
                <w:b/>
                <w:noProof/>
                <w:color w:val="C7A163"/>
                <w:sz w:val="28"/>
              </w:rPr>
            </w:pPr>
            <w:r w:rsidRPr="00DB3159">
              <w:rPr>
                <w:rFonts w:asciiTheme="majorHAnsi" w:hAnsiTheme="majorHAnsi"/>
                <w:b/>
                <w:noProof/>
                <w:color w:val="C7A163"/>
                <w:sz w:val="28"/>
              </w:rPr>
              <mc:AlternateContent>
                <mc:Choice Requires="wps">
                  <w:drawing>
                    <wp:inline distT="0" distB="0" distL="0" distR="0">
                      <wp:extent cx="223837" cy="171450"/>
                      <wp:effectExtent l="0" t="0" r="5080" b="0"/>
                      <wp:docPr id="11" name="Freeform 101">
                        <a:extLst xmlns:a="http://schemas.openxmlformats.org/drawingml/2006/main">
                          <a:ext xmlns:a="http://schemas.openxmlformats.org/drawingml/2006/main" uri="{FF2B5EF4-FFF2-40B4-BE49-F238E27FC236}">
                            <a16:creationId xmlns:a16="http://schemas.microsoft.com/office/drawing/2014/main" id="{2946D667-D330-C145-B6A6-D49E9F5B7648}"/>
                          </a:ext>
                        </a:extLst>
                      </wp:docPr>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223837" cy="171450"/>
                              </a:xfrm>
                              <a:custGeom>
                                <a:avLst/>
                                <a:gdLst>
                                  <a:gd name="T0" fmla="*/ 35987 w 497"/>
                                  <a:gd name="T1" fmla="*/ 111719 h 382"/>
                                  <a:gd name="T2" fmla="*/ 35987 w 497"/>
                                  <a:gd name="T3" fmla="*/ 111719 h 382"/>
                                  <a:gd name="T4" fmla="*/ 71524 w 497"/>
                                  <a:gd name="T5" fmla="*/ 147757 h 382"/>
                                  <a:gd name="T6" fmla="*/ 111559 w 497"/>
                                  <a:gd name="T7" fmla="*/ 171633 h 382"/>
                                  <a:gd name="T8" fmla="*/ 151594 w 497"/>
                                  <a:gd name="T9" fmla="*/ 151811 h 382"/>
                                  <a:gd name="T10" fmla="*/ 175436 w 497"/>
                                  <a:gd name="T11" fmla="*/ 116224 h 382"/>
                                  <a:gd name="T12" fmla="*/ 111559 w 497"/>
                                  <a:gd name="T13" fmla="*/ 147757 h 382"/>
                                  <a:gd name="T14" fmla="*/ 35987 w 497"/>
                                  <a:gd name="T15" fmla="*/ 111719 h 382"/>
                                  <a:gd name="T16" fmla="*/ 219070 w 497"/>
                                  <a:gd name="T17" fmla="*/ 55859 h 382"/>
                                  <a:gd name="T18" fmla="*/ 219070 w 497"/>
                                  <a:gd name="T19" fmla="*/ 55859 h 382"/>
                                  <a:gd name="T20" fmla="*/ 123255 w 497"/>
                                  <a:gd name="T21" fmla="*/ 4054 h 382"/>
                                  <a:gd name="T22" fmla="*/ 99414 w 497"/>
                                  <a:gd name="T23" fmla="*/ 4054 h 382"/>
                                  <a:gd name="T24" fmla="*/ 4049 w 497"/>
                                  <a:gd name="T25" fmla="*/ 55859 h 382"/>
                                  <a:gd name="T26" fmla="*/ 4049 w 497"/>
                                  <a:gd name="T27" fmla="*/ 72077 h 382"/>
                                  <a:gd name="T28" fmla="*/ 99414 w 497"/>
                                  <a:gd name="T29" fmla="*/ 123882 h 382"/>
                                  <a:gd name="T30" fmla="*/ 123255 w 497"/>
                                  <a:gd name="T31" fmla="*/ 123882 h 382"/>
                                  <a:gd name="T32" fmla="*/ 183533 w 497"/>
                                  <a:gd name="T33" fmla="*/ 87843 h 382"/>
                                  <a:gd name="T34" fmla="*/ 119656 w 497"/>
                                  <a:gd name="T35" fmla="*/ 72077 h 382"/>
                                  <a:gd name="T36" fmla="*/ 111559 w 497"/>
                                  <a:gd name="T37" fmla="*/ 75680 h 382"/>
                                  <a:gd name="T38" fmla="*/ 91317 w 497"/>
                                  <a:gd name="T39" fmla="*/ 59914 h 382"/>
                                  <a:gd name="T40" fmla="*/ 111559 w 497"/>
                                  <a:gd name="T41" fmla="*/ 48201 h 382"/>
                                  <a:gd name="T42" fmla="*/ 131802 w 497"/>
                                  <a:gd name="T43" fmla="*/ 55859 h 382"/>
                                  <a:gd name="T44" fmla="*/ 199277 w 497"/>
                                  <a:gd name="T45" fmla="*/ 79735 h 382"/>
                                  <a:gd name="T46" fmla="*/ 219070 w 497"/>
                                  <a:gd name="T47" fmla="*/ 72077 h 382"/>
                                  <a:gd name="T48" fmla="*/ 219070 w 497"/>
                                  <a:gd name="T49" fmla="*/ 55859 h 382"/>
                                  <a:gd name="T50" fmla="*/ 191180 w 497"/>
                                  <a:gd name="T51" fmla="*/ 155866 h 382"/>
                                  <a:gd name="T52" fmla="*/ 191180 w 497"/>
                                  <a:gd name="T53" fmla="*/ 155866 h 382"/>
                                  <a:gd name="T54" fmla="*/ 207374 w 497"/>
                                  <a:gd name="T55" fmla="*/ 151811 h 382"/>
                                  <a:gd name="T56" fmla="*/ 199277 w 497"/>
                                  <a:gd name="T57" fmla="*/ 79735 h 382"/>
                                  <a:gd name="T58" fmla="*/ 183533 w 497"/>
                                  <a:gd name="T59" fmla="*/ 87843 h 382"/>
                                  <a:gd name="T60" fmla="*/ 191180 w 497"/>
                                  <a:gd name="T61" fmla="*/ 155866 h 3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fill="norm" h="382" w="497" stroke="1">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solidFill>
                                <a:srgbClr val="364455"/>
                              </a:solidFill>
                              <a:ln>
                                <a:noFill/>
                              </a:ln>
                              <a:effectLst/>
                            </wps:spPr>
                            <wps:bodyPr wrap="none" lIns="34290" tIns="17145" rIns="34290" bIns="17145" anchor="ctr"/>
                          </wps:wsp>
                        </a:graphicData>
                      </a:graphic>
                    </wp:inline>
                  </w:drawing>
                </mc:Choice>
                <mc:Fallback>
                  <w:pict>
                    <v:shape id="Freeform 101" o:spid="_x0000_i1047" style="width:17.6pt;height:13.5pt;mso-left-percent:-10001;mso-position-horizontal-relative:char;mso-position-vertical-relative:line;mso-top-percent:-10001;mso-wrap-style:none;visibility:visible;v-text-anchor:middle" coordsize="497,382" path="m80,248l80,248c97,293,106,311,159,328c203,355,230,381,248,381c266,381,293,355,337,337c390,311,372,311,390,258c248,328,248,328,248,328l80,248xm487,124l487,124c274,9,274,9,274,9,266,,239,,221,9,9,124,9,124,9,124c,133,,142,9,160c221,275,221,275,221,275c239,284,266,284,274,275c408,195,408,195,408,195,266,160,266,160,266,160c257,160,257,168,248,168c221,168,203,151,203,133c203,124,221,107,248,107c266,107,284,115,293,124c443,177,443,177,443,177c487,160,487,160,487,160c496,142,496,133,487,124xm425,346l425,346c416,355,452,364,461,337,469,213,443,177,443,177c408,195,408,195,408,195c408,195,443,222,425,346xe" fillcolor="#364455" stroked="f">
                      <v:path o:connecttype="custom" o:connectlocs="16207690,50141944;16207690,50141944;32212711,66316591;50243525,77032665;68274338,68136115;79012209,52163887;50243525,66316591;16207690,50141944;98663927,25070748;98663927,25070748;55511126,1819524;44773705,1819524;1823573,25070748;1823573,32349743;44773705,55600966;55511126,55600966;82658906,39425870;53890221,32349743;50243525,33966848;41127009,26890721;50243525,21633669;59360491,25070748;89749629,35786821;98663927,32349743;98663927,25070748;86102933,69956088;86102933,69956088;93396326,68136115;89749629,35786821;82658906,39425870;86102933,69956088" o:connectangles="0,0,0,0,0,0,0,0,0,0,0,0,0,0,0,0,0,0,0,0,0,0,0,0,0,0,0,0,0,0,0"/>
                      <w10:wrap type="none"/>
                      <w10:anchorlock/>
                    </v:shape>
                  </w:pict>
                </mc:Fallback>
              </mc:AlternateContent>
            </w:r>
            <w:r>
              <w:rPr>
                <w:rFonts w:asciiTheme="majorHAnsi" w:hAnsiTheme="majorHAnsi"/>
                <w:b/>
                <w:noProof/>
                <w:color w:val="C7A163"/>
                <w:sz w:val="28"/>
              </w:rPr>
              <w:t xml:space="preserve"> CERFICA</w:t>
            </w:r>
            <w:r w:rsidRPr="00DB3159">
              <w:rPr>
                <w:rFonts w:asciiTheme="majorHAnsi" w:hAnsiTheme="majorHAnsi"/>
                <w:b/>
                <w:noProof/>
                <w:color w:val="C7A163"/>
                <w:sz w:val="28"/>
              </w:rPr>
              <w:t>TION</w:t>
            </w:r>
            <w:r>
              <w:rPr>
                <w:rFonts w:asciiTheme="majorHAnsi" w:hAnsiTheme="majorHAnsi"/>
                <w:b/>
                <w:noProof/>
                <w:color w:val="C7A163"/>
                <w:sz w:val="28"/>
              </w:rPr>
              <w:t>S</w:t>
            </w:r>
          </w:p>
          <w:p w:rsidR="00A85C97" w:rsidRPr="00A85C97" w:rsidP="00AC16D3" w14:paraId="2C0617E1" w14:textId="77777777">
            <w:pPr>
              <w:pStyle w:val="ListParagraph"/>
              <w:tabs>
                <w:tab w:val="left" w:pos="720"/>
              </w:tabs>
              <w:ind w:left="360" w:right="245"/>
              <w:jc w:val="both"/>
              <w:rPr>
                <w:rFonts w:asciiTheme="majorHAnsi" w:hAnsiTheme="majorHAnsi"/>
                <w:noProof/>
                <w:sz w:val="18"/>
                <w:szCs w:val="21"/>
              </w:rPr>
            </w:pPr>
          </w:p>
          <w:p w:rsidR="00713329" w:rsidRPr="00713329" w:rsidP="00994D2C" w14:paraId="1FF3B847" w14:textId="0A6E1439">
            <w:pPr>
              <w:pStyle w:val="ListParagraph"/>
              <w:numPr>
                <w:ilvl w:val="0"/>
                <w:numId w:val="2"/>
              </w:numPr>
              <w:tabs>
                <w:tab w:val="left" w:pos="360"/>
                <w:tab w:val="left" w:pos="720"/>
              </w:tabs>
              <w:ind w:right="245"/>
              <w:jc w:val="both"/>
              <w:rPr>
                <w:rFonts w:asciiTheme="majorHAnsi" w:hAnsiTheme="majorHAnsi"/>
                <w:b/>
                <w:noProof/>
                <w:sz w:val="18"/>
                <w:szCs w:val="23"/>
              </w:rPr>
            </w:pPr>
            <w:r>
              <w:rPr>
                <w:rFonts w:asciiTheme="majorHAnsi" w:hAnsiTheme="majorHAnsi"/>
                <w:b/>
                <w:noProof/>
                <w:sz w:val="18"/>
                <w:szCs w:val="23"/>
              </w:rPr>
              <w:t>SalesForce Certified administrator</w:t>
            </w:r>
          </w:p>
          <w:p w:rsidR="00713329" w:rsidRPr="00713329" w:rsidP="00994D2C" w14:paraId="63F14658" w14:textId="0D8A8A5A">
            <w:pPr>
              <w:pStyle w:val="ListParagraph"/>
              <w:numPr>
                <w:ilvl w:val="0"/>
                <w:numId w:val="2"/>
              </w:numPr>
              <w:tabs>
                <w:tab w:val="left" w:pos="360"/>
                <w:tab w:val="left" w:pos="720"/>
              </w:tabs>
              <w:ind w:right="245"/>
              <w:jc w:val="both"/>
              <w:rPr>
                <w:rFonts w:asciiTheme="majorHAnsi" w:hAnsiTheme="majorHAnsi"/>
                <w:b/>
                <w:noProof/>
                <w:sz w:val="18"/>
                <w:szCs w:val="23"/>
              </w:rPr>
            </w:pPr>
            <w:r>
              <w:rPr>
                <w:rFonts w:asciiTheme="majorHAnsi" w:hAnsiTheme="majorHAnsi"/>
                <w:b/>
                <w:noProof/>
                <w:sz w:val="18"/>
                <w:szCs w:val="23"/>
              </w:rPr>
              <w:t>Tableau Classroom training</w:t>
            </w:r>
          </w:p>
          <w:p w:rsidR="005A3D20" w:rsidRPr="00713329" w:rsidP="00994D2C" w14:paraId="2BB732FB" w14:textId="448E2737">
            <w:pPr>
              <w:pStyle w:val="ListParagraph"/>
              <w:numPr>
                <w:ilvl w:val="0"/>
                <w:numId w:val="2"/>
              </w:numPr>
              <w:tabs>
                <w:tab w:val="left" w:pos="360"/>
                <w:tab w:val="left" w:pos="720"/>
              </w:tabs>
              <w:ind w:right="245"/>
              <w:jc w:val="both"/>
              <w:rPr>
                <w:rFonts w:asciiTheme="majorHAnsi" w:hAnsiTheme="majorHAnsi"/>
                <w:b/>
                <w:noProof/>
                <w:sz w:val="20"/>
                <w:szCs w:val="23"/>
              </w:rPr>
            </w:pPr>
            <w:r>
              <w:rPr>
                <w:rFonts w:asciiTheme="majorHAnsi" w:hAnsiTheme="majorHAnsi"/>
                <w:b/>
                <w:noProof/>
                <w:sz w:val="18"/>
                <w:szCs w:val="23"/>
              </w:rPr>
              <w:t>Prompt Engineering for ChatGPT</w:t>
            </w:r>
          </w:p>
        </w:tc>
      </w:tr>
      <w:tr w14:paraId="3860A023" w14:textId="77777777" w:rsidTr="002A100D">
        <w:tblPrEx>
          <w:tblW w:w="12235" w:type="dxa"/>
          <w:tblLayout w:type="fixed"/>
          <w:tblCellMar>
            <w:left w:w="115" w:type="dxa"/>
            <w:right w:w="115" w:type="dxa"/>
          </w:tblCellMar>
          <w:tblLook w:val="04A0"/>
        </w:tblPrEx>
        <w:trPr>
          <w:trHeight w:val="77"/>
        </w:trPr>
        <w:tc>
          <w:tcPr>
            <w:tcW w:w="567" w:type="dxa"/>
          </w:tcPr>
          <w:p w:rsidR="00D51D8C" w:rsidRPr="00DB3159" w:rsidP="00AC16D3" w14:paraId="57E4B659" w14:textId="77777777">
            <w:pPr>
              <w:ind w:left="360"/>
              <w:jc w:val="both"/>
              <w:rPr>
                <w:rFonts w:asciiTheme="majorHAnsi" w:hAnsiTheme="majorHAnsi"/>
                <w:b/>
                <w:noProof/>
                <w:color w:val="4F90CD"/>
                <w:sz w:val="6"/>
                <w:u w:val="single" w:color="365F91"/>
              </w:rPr>
            </w:pPr>
          </w:p>
        </w:tc>
        <w:tc>
          <w:tcPr>
            <w:tcW w:w="11668" w:type="dxa"/>
            <w:gridSpan w:val="3"/>
            <w:shd w:val="clear" w:color="auto" w:fill="auto"/>
          </w:tcPr>
          <w:p w:rsidR="004C4676" w:rsidRPr="00DB3159" w:rsidP="00AC16D3" w14:paraId="219C977F" w14:textId="08781728">
            <w:pPr>
              <w:pBdr>
                <w:bottom w:val="single" w:sz="8" w:space="1" w:color="7F7F7F" w:themeColor="text1" w:themeTint="80"/>
              </w:pBdr>
              <w:jc w:val="both"/>
              <w:rPr>
                <w:rFonts w:asciiTheme="majorHAnsi" w:hAnsiTheme="majorHAnsi"/>
                <w:b/>
                <w:noProof/>
                <w:color w:val="C7A163"/>
                <w:sz w:val="28"/>
              </w:rPr>
            </w:pPr>
            <w:r w:rsidRPr="00DB3159">
              <w:rPr>
                <w:rFonts w:asciiTheme="majorHAnsi" w:hAnsiTheme="majorHAnsi"/>
                <w:b/>
                <w:noProof/>
                <w:color w:val="C7A163"/>
                <w:sz w:val="28"/>
              </w:rPr>
              <mc:AlternateContent>
                <mc:Choice Requires="wps">
                  <w:drawing>
                    <wp:inline distT="0" distB="0" distL="0" distR="0">
                      <wp:extent cx="223837" cy="192088"/>
                      <wp:effectExtent l="0" t="0" r="5080" b="0"/>
                      <wp:docPr id="13" name="Freeform 97">
                        <a:extLst xmlns:a="http://schemas.openxmlformats.org/drawingml/2006/main">
                          <a:ext xmlns:a="http://schemas.openxmlformats.org/drawingml/2006/main" uri="{FF2B5EF4-FFF2-40B4-BE49-F238E27FC236}">
                            <a16:creationId xmlns:a16="http://schemas.microsoft.com/office/drawing/2014/main" id="{B2C136C1-FCB7-6048-AFB0-EE7C6A785EBB}"/>
                          </a:ext>
                        </a:extLst>
                      </wp:docPr>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223837" cy="192088"/>
                              </a:xfrm>
                              <a:custGeom>
                                <a:avLst/>
                                <a:gdLst>
                                  <a:gd name="T0" fmla="*/ 103463 w 497"/>
                                  <a:gd name="T1" fmla="*/ 104039 h 426"/>
                                  <a:gd name="T2" fmla="*/ 103463 w 497"/>
                                  <a:gd name="T3" fmla="*/ 104039 h 426"/>
                                  <a:gd name="T4" fmla="*/ 123256 w 497"/>
                                  <a:gd name="T5" fmla="*/ 104039 h 426"/>
                                  <a:gd name="T6" fmla="*/ 123256 w 497"/>
                                  <a:gd name="T7" fmla="*/ 123856 h 426"/>
                                  <a:gd name="T8" fmla="*/ 223120 w 497"/>
                                  <a:gd name="T9" fmla="*/ 123856 h 426"/>
                                  <a:gd name="T10" fmla="*/ 219072 w 497"/>
                                  <a:gd name="T11" fmla="*/ 59901 h 426"/>
                                  <a:gd name="T12" fmla="*/ 199279 w 497"/>
                                  <a:gd name="T13" fmla="*/ 36031 h 426"/>
                                  <a:gd name="T14" fmla="*/ 163292 w 497"/>
                                  <a:gd name="T15" fmla="*/ 36031 h 426"/>
                                  <a:gd name="T16" fmla="*/ 151596 w 497"/>
                                  <a:gd name="T17" fmla="*/ 12160 h 426"/>
                                  <a:gd name="T18" fmla="*/ 134952 w 497"/>
                                  <a:gd name="T19" fmla="*/ 0 h 426"/>
                                  <a:gd name="T20" fmla="*/ 87269 w 497"/>
                                  <a:gd name="T21" fmla="*/ 0 h 426"/>
                                  <a:gd name="T22" fmla="*/ 75573 w 497"/>
                                  <a:gd name="T23" fmla="*/ 12160 h 426"/>
                                  <a:gd name="T24" fmla="*/ 59829 w 497"/>
                                  <a:gd name="T25" fmla="*/ 36031 h 426"/>
                                  <a:gd name="T26" fmla="*/ 23841 w 497"/>
                                  <a:gd name="T27" fmla="*/ 36031 h 426"/>
                                  <a:gd name="T28" fmla="*/ 4049 w 497"/>
                                  <a:gd name="T29" fmla="*/ 59901 h 426"/>
                                  <a:gd name="T30" fmla="*/ 0 w 497"/>
                                  <a:gd name="T31" fmla="*/ 123856 h 426"/>
                                  <a:gd name="T32" fmla="*/ 103463 w 497"/>
                                  <a:gd name="T33" fmla="*/ 123856 h 426"/>
                                  <a:gd name="T34" fmla="*/ 103463 w 497"/>
                                  <a:gd name="T35" fmla="*/ 104039 h 426"/>
                                  <a:gd name="T36" fmla="*/ 83670 w 497"/>
                                  <a:gd name="T37" fmla="*/ 23870 h 426"/>
                                  <a:gd name="T38" fmla="*/ 83670 w 497"/>
                                  <a:gd name="T39" fmla="*/ 23870 h 426"/>
                                  <a:gd name="T40" fmla="*/ 95366 w 497"/>
                                  <a:gd name="T41" fmla="*/ 16214 h 426"/>
                                  <a:gd name="T42" fmla="*/ 127754 w 497"/>
                                  <a:gd name="T43" fmla="*/ 16214 h 426"/>
                                  <a:gd name="T44" fmla="*/ 139000 w 497"/>
                                  <a:gd name="T45" fmla="*/ 23870 h 426"/>
                                  <a:gd name="T46" fmla="*/ 143499 w 497"/>
                                  <a:gd name="T47" fmla="*/ 36031 h 426"/>
                                  <a:gd name="T48" fmla="*/ 79622 w 497"/>
                                  <a:gd name="T49" fmla="*/ 36031 h 426"/>
                                  <a:gd name="T50" fmla="*/ 83670 w 497"/>
                                  <a:gd name="T51" fmla="*/ 23870 h 426"/>
                                  <a:gd name="T52" fmla="*/ 123256 w 497"/>
                                  <a:gd name="T53" fmla="*/ 159887 h 426"/>
                                  <a:gd name="T54" fmla="*/ 123256 w 497"/>
                                  <a:gd name="T55" fmla="*/ 159887 h 426"/>
                                  <a:gd name="T56" fmla="*/ 103463 w 497"/>
                                  <a:gd name="T57" fmla="*/ 159887 h 426"/>
                                  <a:gd name="T58" fmla="*/ 103463 w 497"/>
                                  <a:gd name="T59" fmla="*/ 136016 h 426"/>
                                  <a:gd name="T60" fmla="*/ 4049 w 497"/>
                                  <a:gd name="T61" fmla="*/ 136016 h 426"/>
                                  <a:gd name="T62" fmla="*/ 7647 w 497"/>
                                  <a:gd name="T63" fmla="*/ 171597 h 426"/>
                                  <a:gd name="T64" fmla="*/ 27890 w 497"/>
                                  <a:gd name="T65" fmla="*/ 191414 h 426"/>
                                  <a:gd name="T66" fmla="*/ 195230 w 497"/>
                                  <a:gd name="T67" fmla="*/ 191414 h 426"/>
                                  <a:gd name="T68" fmla="*/ 215023 w 497"/>
                                  <a:gd name="T69" fmla="*/ 171597 h 426"/>
                                  <a:gd name="T70" fmla="*/ 219072 w 497"/>
                                  <a:gd name="T71" fmla="*/ 136016 h 426"/>
                                  <a:gd name="T72" fmla="*/ 123256 w 497"/>
                                  <a:gd name="T73" fmla="*/ 136016 h 426"/>
                                  <a:gd name="T74" fmla="*/ 123256 w 497"/>
                                  <a:gd name="T75" fmla="*/ 159887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fill="norm" h="426" w="497" stroke="1">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solidFill>
                                <a:srgbClr val="364455"/>
                              </a:solidFill>
                              <a:ln>
                                <a:noFill/>
                              </a:ln>
                              <a:effectLst/>
                            </wps:spPr>
                            <wps:bodyPr wrap="none" lIns="34290" tIns="17145" rIns="34290" bIns="17145" anchor="ctr"/>
                          </wps:wsp>
                        </a:graphicData>
                      </a:graphic>
                    </wp:inline>
                  </w:drawing>
                </mc:Choice>
                <mc:Fallback>
                  <w:pict>
                    <v:shape id="Freeform 97" o:spid="_x0000_i1048" style="width:17.6pt;height:15.15pt;mso-left-percent:-10001;mso-position-horizontal-relative:char;mso-position-vertical-relative:line;mso-top-percent:-10001;mso-wrap-style:none;visibility:visible;v-text-anchor:middle" coordsize="497,426" path="m230,231l230,231c274,231,274,231,274,231c274,275,274,275,274,275c496,275,496,275,496,275c496,275,496,168,487,133c487,97,478,80,443,80c363,80,363,80,363,80c345,53,337,27,337,27,328,9,319,,300,,194,,194,,194,,177,,168,9,168,27c159,27,150,53,133,80c53,80,53,80,53,80,17,80,9,97,9,133,,168,,275,,275c230,275,230,275,230,275l230,231xm186,53l186,53c194,44,194,36,212,36c284,36,284,36,284,36c300,36,300,44,309,53c309,53,319,71,319,80c177,80,177,80,177,80c186,71,186,53,186,53xm274,355l274,355c230,355,230,355,230,355c230,302,230,302,230,302c9,302,9,302,9,302c9,302,17,346,17,381c17,399,26,425,62,425c434,425,434,425,434,425c469,425,478,399,478,381c478,346,487,302,487,302c274,302,274,302,274,302l274,355xe" fillcolor="#364455" stroked="f">
                      <v:path o:connecttype="custom" o:connectlocs="46597279,46912309;46597279,46912309;55511576,46912309;55511576,55848008;100487951,55848008;98664827,27010008;89750530,16246767;73542840,16246767;68275239,5483075;60779177,0;39303886,0;34036285,5483075;26945561,16246767;10737420,16246767;1823573,27010008;0,55848008;46597279,55848008;46597279,46912309;37682981,10763241;37682981,10763241;42950582,7311068;57537368,7311068;62602300,10763241;64628543,16246767;35859858,16246767;37682981,10763241;55511576,72094775;55511576,72094775;46597279,72094775;46597279,61331083;1823573,61331083;3444027,77374940;12560994,86310640;87926957,86310640;96841254,77374940;98664827,61331083;55511576,61331083;55511576,72094775" o:connectangles="0,0,0,0,0,0,0,0,0,0,0,0,0,0,0,0,0,0,0,0,0,0,0,0,0,0,0,0,0,0,0,0,0,0,0,0,0,0"/>
                      <w10:wrap type="none"/>
                      <w10:anchorlock/>
                    </v:shape>
                  </w:pict>
                </mc:Fallback>
              </mc:AlternateContent>
            </w:r>
            <w:r>
              <w:rPr>
                <w:rFonts w:asciiTheme="majorHAnsi" w:hAnsiTheme="majorHAnsi"/>
                <w:b/>
                <w:noProof/>
                <w:color w:val="C7A163"/>
                <w:sz w:val="28"/>
              </w:rPr>
              <w:t>WORK EXPERIENCE</w:t>
            </w:r>
            <w:r w:rsidRPr="00DB3159">
              <w:rPr>
                <w:rFonts w:asciiTheme="majorHAnsi" w:hAnsiTheme="majorHAnsi"/>
                <w:b/>
                <w:noProof/>
                <w:color w:val="C7A163"/>
                <w:sz w:val="28"/>
              </w:rPr>
              <w:t xml:space="preserve"> </w:t>
            </w:r>
          </w:p>
          <w:p w:rsidR="00DF661D" w:rsidRPr="00DF661D" w:rsidP="00DF661D" w14:paraId="4D9C47C8" w14:textId="4DB66E16">
            <w:pPr>
              <w:shd w:val="clear" w:color="auto" w:fill="FDE9D9" w:themeFill="accent6" w:themeFillTint="33"/>
              <w:tabs>
                <w:tab w:val="left" w:pos="10800"/>
              </w:tabs>
              <w:jc w:val="both"/>
              <w:rPr>
                <w:rFonts w:asciiTheme="majorHAnsi" w:hAnsiTheme="majorHAnsi" w:cstheme="minorHAnsi"/>
                <w:b/>
                <w:sz w:val="20"/>
              </w:rPr>
            </w:pPr>
            <w:r>
              <w:rPr>
                <w:rFonts w:asciiTheme="majorHAnsi" w:hAnsiTheme="majorHAnsi" w:cstheme="minorHAnsi"/>
                <w:b/>
                <w:color w:val="FFFFFF" w:themeColor="background1"/>
                <w:sz w:val="20"/>
              </w:rPr>
              <w:t xml:space="preserve"> </w:t>
            </w:r>
            <w:r w:rsidRPr="00DF661D">
              <w:rPr>
                <w:rFonts w:asciiTheme="majorHAnsi" w:hAnsiTheme="majorHAnsi" w:cstheme="minorHAnsi"/>
                <w:b/>
                <w:sz w:val="20"/>
              </w:rPr>
              <w:t>Jun’18-Till Date with Ivy Mobility solutions</w:t>
            </w:r>
          </w:p>
          <w:p w:rsidR="00DF661D" w:rsidRPr="004C19E4" w:rsidP="00DF661D" w14:paraId="7F7AAA01" w14:textId="77777777">
            <w:pPr>
              <w:jc w:val="both"/>
              <w:rPr>
                <w:rFonts w:asciiTheme="majorHAnsi" w:hAnsiTheme="majorHAnsi" w:cstheme="minorHAnsi"/>
                <w:b/>
                <w:noProof/>
                <w:color w:val="262626" w:themeColor="text1" w:themeTint="D9"/>
                <w:spacing w:val="-6"/>
                <w:sz w:val="4"/>
                <w:szCs w:val="20"/>
              </w:rPr>
            </w:pPr>
          </w:p>
          <w:p w:rsidR="00DF661D" w:rsidP="00DF661D" w14:paraId="0915B8D1" w14:textId="38130B57">
            <w:pPr>
              <w:jc w:val="both"/>
              <w:rPr>
                <w:rFonts w:asciiTheme="majorHAnsi" w:hAnsiTheme="majorHAnsi" w:cstheme="minorHAnsi"/>
                <w:b/>
                <w:noProof/>
                <w:color w:val="262626" w:themeColor="text1" w:themeTint="D9"/>
                <w:spacing w:val="-6"/>
                <w:sz w:val="18"/>
                <w:szCs w:val="20"/>
              </w:rPr>
            </w:pPr>
            <w:r w:rsidRPr="003724F7">
              <w:rPr>
                <w:rFonts w:asciiTheme="majorHAnsi" w:hAnsiTheme="majorHAnsi" w:cstheme="minorHAnsi"/>
                <w:b/>
                <w:noProof/>
                <w:color w:val="262626" w:themeColor="text1" w:themeTint="D9"/>
                <w:spacing w:val="-6"/>
                <w:sz w:val="18"/>
                <w:szCs w:val="20"/>
                <w:highlight w:val="lightGray"/>
              </w:rPr>
              <w:t>Growth Path:</w:t>
            </w:r>
            <w:r w:rsidRPr="003724F7" w:rsidR="001052D3">
              <w:rPr>
                <w:rFonts w:asciiTheme="majorHAnsi" w:hAnsiTheme="majorHAnsi" w:cstheme="minorHAnsi"/>
                <w:b/>
                <w:noProof/>
                <w:color w:val="262626" w:themeColor="text1" w:themeTint="D9"/>
                <w:spacing w:val="-6"/>
                <w:sz w:val="18"/>
                <w:szCs w:val="20"/>
                <w:highlight w:val="lightGray"/>
              </w:rPr>
              <w:t xml:space="preserve">  </w:t>
            </w:r>
            <w:r w:rsidRPr="003724F7">
              <w:rPr>
                <w:rFonts w:asciiTheme="majorHAnsi" w:hAnsiTheme="majorHAnsi" w:cstheme="minorHAnsi"/>
                <w:b/>
                <w:noProof/>
                <w:color w:val="262626" w:themeColor="text1" w:themeTint="D9"/>
                <w:spacing w:val="-6"/>
                <w:sz w:val="18"/>
                <w:szCs w:val="20"/>
                <w:highlight w:val="lightGray"/>
              </w:rPr>
              <w:t>Senior Business Analyst-Jun’18-Mar’21</w:t>
            </w:r>
            <w:r w:rsidRPr="003724F7" w:rsidR="001052D3">
              <w:rPr>
                <w:rFonts w:asciiTheme="majorHAnsi" w:hAnsiTheme="majorHAnsi" w:cstheme="minorHAnsi"/>
                <w:b/>
                <w:noProof/>
                <w:color w:val="262626" w:themeColor="text1" w:themeTint="D9"/>
                <w:spacing w:val="-6"/>
                <w:sz w:val="18"/>
                <w:szCs w:val="20"/>
                <w:highlight w:val="lightGray"/>
              </w:rPr>
              <w:t>-</w:t>
            </w:r>
            <w:r w:rsidRPr="003724F7" w:rsidR="001052D3">
              <w:rPr>
                <w:rFonts w:ascii="Wingdings" w:hAnsi="Wingdings" w:cstheme="minorHAnsi"/>
                <w:b/>
                <w:noProof/>
                <w:color w:val="262626" w:themeColor="text1" w:themeTint="D9"/>
                <w:spacing w:val="-6"/>
                <w:sz w:val="18"/>
                <w:szCs w:val="20"/>
                <w:highlight w:val="lightGray"/>
              </w:rPr>
              <w:sym w:font="Wingdings" w:char="F0E0"/>
            </w:r>
            <w:r w:rsidRPr="003724F7" w:rsidR="001052D3">
              <w:rPr>
                <w:rFonts w:asciiTheme="majorHAnsi" w:hAnsiTheme="majorHAnsi" w:cstheme="minorHAnsi"/>
                <w:b/>
                <w:noProof/>
                <w:color w:val="262626" w:themeColor="text1" w:themeTint="D9"/>
                <w:spacing w:val="-6"/>
                <w:sz w:val="18"/>
                <w:szCs w:val="20"/>
                <w:highlight w:val="lightGray"/>
              </w:rPr>
              <w:t xml:space="preserve">      </w:t>
            </w:r>
            <w:r w:rsidRPr="003724F7">
              <w:rPr>
                <w:rFonts w:asciiTheme="majorHAnsi" w:hAnsiTheme="majorHAnsi" w:cstheme="minorHAnsi"/>
                <w:b/>
                <w:noProof/>
                <w:color w:val="262626" w:themeColor="text1" w:themeTint="D9"/>
                <w:spacing w:val="-6"/>
                <w:sz w:val="18"/>
                <w:szCs w:val="20"/>
                <w:highlight w:val="lightGray"/>
              </w:rPr>
              <w:t>Lead Business Analyst-Apr’21-</w:t>
            </w:r>
            <w:r w:rsidRPr="003724F7" w:rsidR="001052D3">
              <w:rPr>
                <w:rFonts w:asciiTheme="majorHAnsi" w:hAnsiTheme="majorHAnsi" w:cstheme="minorHAnsi"/>
                <w:b/>
                <w:noProof/>
                <w:color w:val="262626" w:themeColor="text1" w:themeTint="D9"/>
                <w:spacing w:val="-6"/>
                <w:sz w:val="18"/>
                <w:szCs w:val="20"/>
                <w:highlight w:val="lightGray"/>
              </w:rPr>
              <w:t xml:space="preserve">Mar’23    </w:t>
            </w:r>
            <w:r w:rsidRPr="003724F7" w:rsidR="001052D3">
              <w:rPr>
                <w:rFonts w:ascii="Wingdings" w:hAnsi="Wingdings" w:cstheme="minorHAnsi"/>
                <w:b/>
                <w:noProof/>
                <w:color w:val="262626" w:themeColor="text1" w:themeTint="D9"/>
                <w:spacing w:val="-6"/>
                <w:sz w:val="18"/>
                <w:szCs w:val="20"/>
                <w:highlight w:val="lightGray"/>
              </w:rPr>
              <w:sym w:font="Wingdings" w:char="F0E0"/>
            </w:r>
            <w:r w:rsidRPr="003724F7" w:rsidR="001052D3">
              <w:rPr>
                <w:rFonts w:asciiTheme="majorHAnsi" w:hAnsiTheme="majorHAnsi" w:cstheme="minorHAnsi"/>
                <w:b/>
                <w:noProof/>
                <w:color w:val="262626" w:themeColor="text1" w:themeTint="D9"/>
                <w:spacing w:val="-6"/>
                <w:sz w:val="18"/>
                <w:szCs w:val="20"/>
                <w:highlight w:val="lightGray"/>
              </w:rPr>
              <w:t xml:space="preserve"> Senior solution Consultant -Apr ’23 - Present</w:t>
            </w:r>
          </w:p>
          <w:p w:rsidR="00DF661D" w:rsidRPr="004C19E4" w:rsidP="00DF661D" w14:paraId="215FE4E6" w14:textId="77777777">
            <w:pPr>
              <w:jc w:val="both"/>
              <w:rPr>
                <w:rFonts w:asciiTheme="majorHAnsi" w:hAnsiTheme="majorHAnsi" w:cstheme="minorHAnsi"/>
                <w:b/>
                <w:noProof/>
                <w:color w:val="262626" w:themeColor="text1" w:themeTint="D9"/>
                <w:spacing w:val="-6"/>
                <w:sz w:val="8"/>
                <w:szCs w:val="20"/>
              </w:rPr>
            </w:pPr>
          </w:p>
          <w:p w:rsidR="00DF661D" w:rsidRPr="00EA6933" w:rsidP="00DF661D" w14:paraId="76DCFD27" w14:textId="77777777">
            <w:pPr>
              <w:jc w:val="both"/>
              <w:rPr>
                <w:rFonts w:asciiTheme="majorHAnsi" w:hAnsiTheme="majorHAnsi" w:cstheme="minorHAnsi"/>
                <w:b/>
                <w:noProof/>
                <w:color w:val="DE5204"/>
                <w:spacing w:val="-6"/>
                <w:sz w:val="18"/>
                <w:szCs w:val="20"/>
              </w:rPr>
            </w:pPr>
            <w:r w:rsidRPr="00EA6933">
              <w:rPr>
                <w:rFonts w:asciiTheme="majorHAnsi" w:hAnsiTheme="majorHAnsi" w:cstheme="minorHAnsi"/>
                <w:b/>
                <w:noProof/>
                <w:color w:val="262626" w:themeColor="text1" w:themeTint="D9"/>
                <w:spacing w:val="-6"/>
                <w:sz w:val="18"/>
                <w:szCs w:val="20"/>
              </w:rPr>
              <w:t xml:space="preserve">Responsibilities: </w:t>
            </w:r>
          </w:p>
          <w:p w:rsidR="00DF661D" w:rsidP="00B13C04" w14:paraId="16E8CAD0" w14:textId="3B38A926">
            <w:pPr>
              <w:numPr>
                <w:ilvl w:val="0"/>
                <w:numId w:val="5"/>
              </w:numPr>
              <w:ind w:right="-108"/>
              <w:contextualSpacing/>
              <w:rPr>
                <w:rFonts w:asciiTheme="majorHAnsi" w:hAnsiTheme="majorHAnsi" w:cstheme="minorHAnsi"/>
                <w:noProof/>
                <w:sz w:val="18"/>
                <w:szCs w:val="20"/>
              </w:rPr>
            </w:pPr>
            <w:r w:rsidRPr="00BD7C7B">
              <w:rPr>
                <w:rFonts w:asciiTheme="majorHAnsi" w:hAnsiTheme="majorHAnsi" w:cstheme="minorHAnsi"/>
                <w:noProof/>
                <w:sz w:val="18"/>
                <w:szCs w:val="20"/>
              </w:rPr>
              <w:t>Working for one of the world’s largest tobacco brand</w:t>
            </w:r>
            <w:r>
              <w:rPr>
                <w:rFonts w:asciiTheme="majorHAnsi" w:hAnsiTheme="majorHAnsi" w:cstheme="minorHAnsi"/>
                <w:noProof/>
                <w:sz w:val="18"/>
                <w:szCs w:val="20"/>
              </w:rPr>
              <w:t xml:space="preserve"> BAT &amp; world’s biggest cosmetic brand Loreal</w:t>
            </w:r>
            <w:r w:rsidRPr="00BD7C7B">
              <w:rPr>
                <w:rFonts w:asciiTheme="majorHAnsi" w:hAnsiTheme="majorHAnsi" w:cstheme="minorHAnsi"/>
                <w:noProof/>
                <w:sz w:val="18"/>
                <w:szCs w:val="20"/>
              </w:rPr>
              <w:t xml:space="preserve"> in creating</w:t>
            </w:r>
            <w:r>
              <w:rPr>
                <w:rFonts w:asciiTheme="majorHAnsi" w:hAnsiTheme="majorHAnsi" w:cstheme="minorHAnsi"/>
                <w:noProof/>
                <w:sz w:val="18"/>
                <w:szCs w:val="20"/>
              </w:rPr>
              <w:t xml:space="preserve"> their digital route to market </w:t>
            </w:r>
            <w:r w:rsidR="00E5345D">
              <w:rPr>
                <w:rFonts w:asciiTheme="majorHAnsi" w:hAnsiTheme="majorHAnsi" w:cstheme="minorHAnsi"/>
                <w:noProof/>
                <w:sz w:val="18"/>
                <w:szCs w:val="20"/>
              </w:rPr>
              <w:t xml:space="preserve">strategy </w:t>
            </w:r>
            <w:r>
              <w:rPr>
                <w:rFonts w:asciiTheme="majorHAnsi" w:hAnsiTheme="majorHAnsi" w:cstheme="minorHAnsi"/>
                <w:noProof/>
                <w:sz w:val="18"/>
                <w:szCs w:val="20"/>
              </w:rPr>
              <w:t>by Partenering with Pwc</w:t>
            </w:r>
          </w:p>
          <w:p w:rsidR="00DF661D" w:rsidP="00B13C04" w14:paraId="7BB95AF6" w14:textId="11540430">
            <w:pPr>
              <w:numPr>
                <w:ilvl w:val="0"/>
                <w:numId w:val="5"/>
              </w:numPr>
              <w:ind w:right="-108"/>
              <w:contextualSpacing/>
              <w:rPr>
                <w:rFonts w:asciiTheme="majorHAnsi" w:hAnsiTheme="majorHAnsi" w:cstheme="minorHAnsi"/>
                <w:noProof/>
                <w:sz w:val="18"/>
                <w:szCs w:val="20"/>
              </w:rPr>
            </w:pPr>
            <w:r>
              <w:rPr>
                <w:rFonts w:asciiTheme="majorHAnsi" w:hAnsiTheme="majorHAnsi" w:cstheme="minorHAnsi"/>
                <w:noProof/>
                <w:sz w:val="18"/>
                <w:szCs w:val="20"/>
              </w:rPr>
              <w:t xml:space="preserve">Created a Direct store delivery system </w:t>
            </w:r>
            <w:r w:rsidR="00DB26DC">
              <w:rPr>
                <w:rFonts w:asciiTheme="majorHAnsi" w:hAnsiTheme="majorHAnsi" w:cstheme="minorHAnsi"/>
                <w:noProof/>
                <w:sz w:val="18"/>
                <w:szCs w:val="20"/>
              </w:rPr>
              <w:t xml:space="preserve">by </w:t>
            </w:r>
            <w:r w:rsidR="00BB1C9A">
              <w:rPr>
                <w:rFonts w:asciiTheme="majorHAnsi" w:hAnsiTheme="majorHAnsi" w:cstheme="minorHAnsi"/>
                <w:noProof/>
                <w:sz w:val="18"/>
                <w:szCs w:val="20"/>
              </w:rPr>
              <w:t>customizing the Ivy app</w:t>
            </w:r>
          </w:p>
          <w:p w:rsidR="00BB1C9A" w:rsidP="00B13C04" w14:paraId="28EB0F09" w14:textId="2895213B">
            <w:pPr>
              <w:numPr>
                <w:ilvl w:val="0"/>
                <w:numId w:val="5"/>
              </w:numPr>
              <w:ind w:right="-108"/>
              <w:contextualSpacing/>
              <w:rPr>
                <w:rFonts w:asciiTheme="majorHAnsi" w:hAnsiTheme="majorHAnsi" w:cstheme="minorHAnsi"/>
                <w:noProof/>
                <w:sz w:val="18"/>
                <w:szCs w:val="20"/>
              </w:rPr>
            </w:pPr>
            <w:r>
              <w:rPr>
                <w:rFonts w:asciiTheme="majorHAnsi" w:hAnsiTheme="majorHAnsi" w:cstheme="minorHAnsi"/>
                <w:noProof/>
                <w:sz w:val="18"/>
                <w:szCs w:val="20"/>
              </w:rPr>
              <w:t>Major module</w:t>
            </w:r>
            <w:r w:rsidR="00F34F97">
              <w:rPr>
                <w:rFonts w:asciiTheme="majorHAnsi" w:hAnsiTheme="majorHAnsi" w:cstheme="minorHAnsi"/>
                <w:noProof/>
                <w:sz w:val="18"/>
                <w:szCs w:val="20"/>
              </w:rPr>
              <w:t>s</w:t>
            </w:r>
            <w:r>
              <w:rPr>
                <w:rFonts w:asciiTheme="majorHAnsi" w:hAnsiTheme="majorHAnsi" w:cstheme="minorHAnsi"/>
                <w:noProof/>
                <w:sz w:val="18"/>
                <w:szCs w:val="20"/>
              </w:rPr>
              <w:t xml:space="preserve"> worked on include order capture, collections Invoicing, sales retuns, delviery, products</w:t>
            </w:r>
            <w:r w:rsidR="000933B5">
              <w:rPr>
                <w:rFonts w:asciiTheme="majorHAnsi" w:hAnsiTheme="majorHAnsi" w:cstheme="minorHAnsi"/>
                <w:noProof/>
                <w:sz w:val="18"/>
                <w:szCs w:val="20"/>
              </w:rPr>
              <w:t>,</w:t>
            </w:r>
            <w:r>
              <w:rPr>
                <w:rFonts w:asciiTheme="majorHAnsi" w:hAnsiTheme="majorHAnsi" w:cstheme="minorHAnsi"/>
                <w:noProof/>
                <w:sz w:val="18"/>
                <w:szCs w:val="20"/>
              </w:rPr>
              <w:t xml:space="preserve"> pricing, stock management , van management</w:t>
            </w:r>
          </w:p>
          <w:p w:rsidR="00E04906" w:rsidRPr="00BD7C7B" w:rsidP="00B13C04" w14:paraId="7C2889C7" w14:textId="673DC1CD">
            <w:pPr>
              <w:numPr>
                <w:ilvl w:val="0"/>
                <w:numId w:val="5"/>
              </w:numPr>
              <w:ind w:right="-108"/>
              <w:contextualSpacing/>
              <w:rPr>
                <w:rFonts w:asciiTheme="majorHAnsi" w:hAnsiTheme="majorHAnsi" w:cstheme="minorHAnsi"/>
                <w:noProof/>
                <w:sz w:val="18"/>
                <w:szCs w:val="20"/>
              </w:rPr>
            </w:pPr>
            <w:r>
              <w:rPr>
                <w:rFonts w:asciiTheme="majorHAnsi" w:hAnsiTheme="majorHAnsi" w:cstheme="minorHAnsi"/>
                <w:noProof/>
                <w:sz w:val="18"/>
                <w:szCs w:val="20"/>
              </w:rPr>
              <w:t>Designed</w:t>
            </w:r>
            <w:r w:rsidR="001F215E">
              <w:rPr>
                <w:rFonts w:asciiTheme="majorHAnsi" w:hAnsiTheme="majorHAnsi" w:cstheme="minorHAnsi"/>
                <w:noProof/>
                <w:sz w:val="18"/>
                <w:szCs w:val="20"/>
              </w:rPr>
              <w:t xml:space="preserve"> and solutioned</w:t>
            </w:r>
            <w:r>
              <w:rPr>
                <w:rFonts w:asciiTheme="majorHAnsi" w:hAnsiTheme="majorHAnsi" w:cstheme="minorHAnsi"/>
                <w:noProof/>
                <w:sz w:val="18"/>
                <w:szCs w:val="20"/>
              </w:rPr>
              <w:t xml:space="preserve"> the B2B</w:t>
            </w:r>
            <w:r w:rsidR="00CC3C9C">
              <w:rPr>
                <w:rFonts w:asciiTheme="majorHAnsi" w:hAnsiTheme="majorHAnsi" w:cstheme="minorHAnsi"/>
                <w:noProof/>
                <w:sz w:val="18"/>
                <w:szCs w:val="20"/>
              </w:rPr>
              <w:t xml:space="preserve"> Ecommerce</w:t>
            </w:r>
            <w:r>
              <w:rPr>
                <w:rFonts w:asciiTheme="majorHAnsi" w:hAnsiTheme="majorHAnsi" w:cstheme="minorHAnsi"/>
                <w:noProof/>
                <w:sz w:val="18"/>
                <w:szCs w:val="20"/>
              </w:rPr>
              <w:t xml:space="preserve"> market place application</w:t>
            </w:r>
          </w:p>
          <w:p w:rsidR="007620D6" w:rsidP="00B13C04" w14:paraId="2366DC19" w14:textId="5945C41E">
            <w:pPr>
              <w:numPr>
                <w:ilvl w:val="0"/>
                <w:numId w:val="5"/>
              </w:numPr>
              <w:ind w:right="-108"/>
              <w:contextualSpacing/>
              <w:rPr>
                <w:rFonts w:asciiTheme="majorHAnsi" w:hAnsiTheme="majorHAnsi" w:cstheme="minorHAnsi"/>
                <w:noProof/>
                <w:sz w:val="18"/>
                <w:szCs w:val="20"/>
              </w:rPr>
            </w:pPr>
            <w:r>
              <w:rPr>
                <w:rFonts w:asciiTheme="majorHAnsi" w:hAnsiTheme="majorHAnsi" w:cstheme="minorHAnsi"/>
                <w:noProof/>
                <w:sz w:val="18"/>
                <w:szCs w:val="20"/>
              </w:rPr>
              <w:t xml:space="preserve">Created an Entire order capture module and Investment breif application </w:t>
            </w:r>
            <w:r w:rsidRPr="007620D6">
              <w:rPr>
                <w:rFonts w:asciiTheme="majorHAnsi" w:hAnsiTheme="majorHAnsi" w:cstheme="minorHAnsi"/>
                <w:b/>
                <w:noProof/>
                <w:sz w:val="18"/>
                <w:szCs w:val="20"/>
              </w:rPr>
              <w:t>in Salesforce</w:t>
            </w:r>
            <w:r>
              <w:rPr>
                <w:rFonts w:asciiTheme="majorHAnsi" w:hAnsiTheme="majorHAnsi" w:cstheme="minorHAnsi"/>
                <w:noProof/>
                <w:sz w:val="18"/>
                <w:szCs w:val="20"/>
              </w:rPr>
              <w:t xml:space="preserve"> from Scratch </w:t>
            </w:r>
          </w:p>
          <w:p w:rsidR="000933B5" w:rsidRPr="00704E14" w:rsidP="00B13C04" w14:paraId="6481A816" w14:textId="07CE5337">
            <w:pPr>
              <w:numPr>
                <w:ilvl w:val="0"/>
                <w:numId w:val="5"/>
              </w:numPr>
              <w:ind w:right="-108"/>
              <w:contextualSpacing/>
              <w:rPr>
                <w:rFonts w:asciiTheme="majorHAnsi" w:hAnsiTheme="majorHAnsi" w:cstheme="minorHAnsi"/>
                <w:noProof/>
                <w:sz w:val="18"/>
                <w:szCs w:val="20"/>
              </w:rPr>
            </w:pPr>
            <w:r>
              <w:rPr>
                <w:rFonts w:asciiTheme="majorHAnsi" w:hAnsiTheme="majorHAnsi" w:cstheme="minorHAnsi"/>
                <w:noProof/>
                <w:sz w:val="18"/>
                <w:szCs w:val="20"/>
              </w:rPr>
              <w:t>Collaborating, communicating</w:t>
            </w:r>
            <w:r w:rsidRPr="00BD7C7B">
              <w:rPr>
                <w:rFonts w:asciiTheme="majorHAnsi" w:hAnsiTheme="majorHAnsi" w:cstheme="minorHAnsi"/>
                <w:noProof/>
                <w:sz w:val="18"/>
                <w:szCs w:val="20"/>
              </w:rPr>
              <w:t xml:space="preserve"> and liaising between clients,</w:t>
            </w:r>
            <w:r w:rsidR="009B2E2F">
              <w:rPr>
                <w:rFonts w:asciiTheme="majorHAnsi" w:hAnsiTheme="majorHAnsi" w:cstheme="minorHAnsi"/>
                <w:noProof/>
                <w:sz w:val="18"/>
                <w:szCs w:val="20"/>
              </w:rPr>
              <w:t xml:space="preserve">SAP, integration teams, </w:t>
            </w:r>
            <w:r w:rsidRPr="00BD7C7B">
              <w:rPr>
                <w:rFonts w:asciiTheme="majorHAnsi" w:hAnsiTheme="majorHAnsi" w:cstheme="minorHAnsi"/>
                <w:noProof/>
                <w:sz w:val="18"/>
                <w:szCs w:val="20"/>
              </w:rPr>
              <w:t xml:space="preserve"> and internal teams i.e dev team </w:t>
            </w:r>
            <w:r w:rsidRPr="004161DC">
              <w:rPr>
                <w:rFonts w:asciiTheme="majorHAnsi" w:hAnsiTheme="majorHAnsi" w:cstheme="minorHAnsi"/>
                <w:noProof/>
                <w:sz w:val="18"/>
                <w:szCs w:val="20"/>
              </w:rPr>
              <w:t>(mobile + Salesforce dev) and testing team</w:t>
            </w:r>
            <w:r w:rsidR="00704E14">
              <w:rPr>
                <w:rFonts w:asciiTheme="majorHAnsi" w:hAnsiTheme="majorHAnsi" w:cstheme="minorHAnsi"/>
                <w:noProof/>
                <w:sz w:val="18"/>
                <w:szCs w:val="20"/>
              </w:rPr>
              <w:t>. Worked directly on the requirements as well as Led a team of 3-4 business analysts</w:t>
            </w:r>
          </w:p>
          <w:p w:rsidR="00DF661D" w:rsidRPr="006113ED" w:rsidP="00B13C04" w14:paraId="03FDB6F5" w14:textId="23667BC9">
            <w:pPr>
              <w:numPr>
                <w:ilvl w:val="0"/>
                <w:numId w:val="5"/>
              </w:numPr>
              <w:ind w:right="-108"/>
              <w:contextualSpacing/>
              <w:rPr>
                <w:rFonts w:asciiTheme="majorHAnsi" w:hAnsiTheme="majorHAnsi" w:cstheme="minorHAnsi"/>
                <w:noProof/>
                <w:sz w:val="18"/>
                <w:szCs w:val="20"/>
              </w:rPr>
            </w:pPr>
            <w:r w:rsidRPr="00EA6933">
              <w:rPr>
                <w:rFonts w:asciiTheme="majorHAnsi" w:hAnsiTheme="majorHAnsi" w:cstheme="minorHAnsi"/>
                <w:noProof/>
                <w:sz w:val="18"/>
                <w:szCs w:val="20"/>
              </w:rPr>
              <w:t>Defining user stories and story points for each sprint</w:t>
            </w:r>
            <w:r w:rsidR="00A913D8">
              <w:rPr>
                <w:rFonts w:asciiTheme="majorHAnsi" w:hAnsiTheme="majorHAnsi" w:cstheme="minorHAnsi"/>
                <w:noProof/>
                <w:sz w:val="18"/>
                <w:szCs w:val="20"/>
              </w:rPr>
              <w:t xml:space="preserve"> and converting story points to cost of the CR. </w:t>
            </w:r>
            <w:r w:rsidR="00F34F97">
              <w:rPr>
                <w:rFonts w:asciiTheme="majorHAnsi" w:hAnsiTheme="majorHAnsi" w:cstheme="minorHAnsi"/>
                <w:noProof/>
                <w:sz w:val="18"/>
                <w:szCs w:val="20"/>
              </w:rPr>
              <w:t xml:space="preserve">Writing FSDs. </w:t>
            </w:r>
          </w:p>
          <w:p w:rsidR="00DF661D" w:rsidP="00B13C04" w14:paraId="3760838A" w14:textId="6DB5AD54">
            <w:pPr>
              <w:numPr>
                <w:ilvl w:val="0"/>
                <w:numId w:val="5"/>
              </w:numPr>
              <w:ind w:right="-108"/>
              <w:contextualSpacing/>
              <w:rPr>
                <w:rFonts w:asciiTheme="majorHAnsi" w:hAnsiTheme="majorHAnsi" w:cstheme="minorHAnsi"/>
                <w:noProof/>
                <w:sz w:val="18"/>
                <w:szCs w:val="20"/>
              </w:rPr>
            </w:pPr>
            <w:r>
              <w:rPr>
                <w:rFonts w:asciiTheme="majorHAnsi" w:hAnsiTheme="majorHAnsi" w:cstheme="minorHAnsi"/>
                <w:noProof/>
                <w:sz w:val="18"/>
                <w:szCs w:val="20"/>
              </w:rPr>
              <w:t>Conducting Impact Ass</w:t>
            </w:r>
            <w:r w:rsidRPr="0036495E">
              <w:rPr>
                <w:rFonts w:asciiTheme="majorHAnsi" w:hAnsiTheme="majorHAnsi" w:cstheme="minorHAnsi"/>
                <w:noProof/>
                <w:sz w:val="18"/>
                <w:szCs w:val="20"/>
              </w:rPr>
              <w:t>essment of any change with other System’s teams- SAP, SAP Integration, Anaplan, B2B and E-commerce Lite, so E2E functionalities are uniform across parallel platfor</w:t>
            </w:r>
            <w:r>
              <w:rPr>
                <w:rFonts w:asciiTheme="majorHAnsi" w:hAnsiTheme="majorHAnsi" w:cstheme="minorHAnsi"/>
                <w:noProof/>
                <w:sz w:val="18"/>
                <w:szCs w:val="20"/>
              </w:rPr>
              <w:t xml:space="preserve">ms like B2B, telesales, Ivy &amp; so on </w:t>
            </w:r>
          </w:p>
          <w:p w:rsidR="002A100D" w:rsidP="00B13C04" w14:paraId="16A1B9C3" w14:textId="295F528A">
            <w:pPr>
              <w:numPr>
                <w:ilvl w:val="0"/>
                <w:numId w:val="5"/>
              </w:numPr>
              <w:ind w:right="-108"/>
              <w:contextualSpacing/>
              <w:rPr>
                <w:rFonts w:asciiTheme="majorHAnsi" w:hAnsiTheme="majorHAnsi" w:cstheme="minorHAnsi"/>
                <w:noProof/>
                <w:sz w:val="18"/>
                <w:szCs w:val="20"/>
              </w:rPr>
            </w:pPr>
            <w:r w:rsidRPr="002A100D">
              <w:rPr>
                <w:rFonts w:asciiTheme="majorHAnsi" w:hAnsiTheme="majorHAnsi" w:cstheme="minorHAnsi"/>
                <w:noProof/>
                <w:sz w:val="18"/>
                <w:szCs w:val="20"/>
              </w:rPr>
              <w:t xml:space="preserve"> </w:t>
            </w:r>
            <w:r w:rsidR="00623727">
              <w:rPr>
                <w:rFonts w:asciiTheme="majorHAnsi" w:hAnsiTheme="majorHAnsi" w:cstheme="minorHAnsi"/>
                <w:noProof/>
                <w:sz w:val="18"/>
                <w:szCs w:val="20"/>
              </w:rPr>
              <w:t xml:space="preserve">Using the </w:t>
            </w:r>
            <w:r w:rsidRPr="002A100D">
              <w:rPr>
                <w:rFonts w:asciiTheme="majorHAnsi" w:hAnsiTheme="majorHAnsi" w:cstheme="minorHAnsi"/>
                <w:noProof/>
                <w:sz w:val="18"/>
                <w:szCs w:val="20"/>
              </w:rPr>
              <w:t>Salesforce Functional knowledge</w:t>
            </w:r>
            <w:r w:rsidR="00623727">
              <w:rPr>
                <w:rFonts w:asciiTheme="majorHAnsi" w:hAnsiTheme="majorHAnsi" w:cstheme="minorHAnsi"/>
                <w:noProof/>
                <w:sz w:val="18"/>
                <w:szCs w:val="20"/>
              </w:rPr>
              <w:t xml:space="preserve"> on </w:t>
            </w:r>
            <w:r w:rsidRPr="002A100D">
              <w:rPr>
                <w:rFonts w:asciiTheme="majorHAnsi" w:hAnsiTheme="majorHAnsi" w:cstheme="minorHAnsi"/>
                <w:noProof/>
                <w:sz w:val="18"/>
                <w:szCs w:val="20"/>
              </w:rPr>
              <w:t xml:space="preserve"> roles, profiles </w:t>
            </w:r>
            <w:r w:rsidR="00623727">
              <w:rPr>
                <w:rFonts w:asciiTheme="majorHAnsi" w:hAnsiTheme="majorHAnsi" w:cstheme="minorHAnsi"/>
                <w:noProof/>
                <w:sz w:val="18"/>
                <w:szCs w:val="20"/>
              </w:rPr>
              <w:t xml:space="preserve">, </w:t>
            </w:r>
            <w:r w:rsidRPr="002A100D">
              <w:rPr>
                <w:rFonts w:asciiTheme="majorHAnsi" w:hAnsiTheme="majorHAnsi" w:cstheme="minorHAnsi"/>
                <w:noProof/>
                <w:sz w:val="18"/>
                <w:szCs w:val="20"/>
              </w:rPr>
              <w:t>Relation between custom objects</w:t>
            </w:r>
            <w:r w:rsidR="00623727">
              <w:rPr>
                <w:rFonts w:asciiTheme="majorHAnsi" w:hAnsiTheme="majorHAnsi" w:cstheme="minorHAnsi"/>
                <w:noProof/>
                <w:sz w:val="18"/>
                <w:szCs w:val="20"/>
              </w:rPr>
              <w:t>, SF</w:t>
            </w:r>
            <w:r w:rsidRPr="002A100D">
              <w:rPr>
                <w:rFonts w:asciiTheme="majorHAnsi" w:hAnsiTheme="majorHAnsi" w:cstheme="minorHAnsi"/>
                <w:noProof/>
                <w:sz w:val="18"/>
                <w:szCs w:val="20"/>
              </w:rPr>
              <w:t xml:space="preserve"> limitations, Mulesoft integration, Integration with SAP, Bacth job limits</w:t>
            </w:r>
            <w:r w:rsidR="00623727">
              <w:rPr>
                <w:rFonts w:asciiTheme="majorHAnsi" w:hAnsiTheme="majorHAnsi" w:cstheme="minorHAnsi"/>
                <w:noProof/>
                <w:sz w:val="18"/>
                <w:szCs w:val="20"/>
              </w:rPr>
              <w:t xml:space="preserve"> to form the Functional solution</w:t>
            </w:r>
          </w:p>
          <w:p w:rsidR="001F79C6" w:rsidP="00B13C04" w14:paraId="48EE4FCD" w14:textId="7CF3C9A1">
            <w:pPr>
              <w:numPr>
                <w:ilvl w:val="0"/>
                <w:numId w:val="5"/>
              </w:numPr>
              <w:ind w:right="-108"/>
              <w:contextualSpacing/>
              <w:rPr>
                <w:rFonts w:asciiTheme="majorHAnsi" w:hAnsiTheme="majorHAnsi" w:cstheme="minorHAnsi"/>
                <w:noProof/>
                <w:sz w:val="18"/>
                <w:szCs w:val="20"/>
              </w:rPr>
            </w:pPr>
            <w:r w:rsidRPr="00B9435C">
              <w:rPr>
                <w:rFonts w:asciiTheme="majorHAnsi" w:hAnsiTheme="majorHAnsi" w:cstheme="minorHAnsi"/>
                <w:noProof/>
                <w:sz w:val="18"/>
                <w:szCs w:val="20"/>
              </w:rPr>
              <w:t>As a product advisor</w:t>
            </w:r>
            <w:r>
              <w:rPr>
                <w:rFonts w:asciiTheme="majorHAnsi" w:hAnsiTheme="majorHAnsi" w:cstheme="minorHAnsi"/>
                <w:noProof/>
                <w:sz w:val="18"/>
                <w:szCs w:val="20"/>
              </w:rPr>
              <w:t>,</w:t>
            </w:r>
            <w:r w:rsidRPr="00B9435C">
              <w:rPr>
                <w:rFonts w:asciiTheme="majorHAnsi" w:hAnsiTheme="majorHAnsi" w:cstheme="minorHAnsi"/>
                <w:noProof/>
                <w:sz w:val="18"/>
                <w:szCs w:val="20"/>
              </w:rPr>
              <w:t xml:space="preserve"> Managing, advising </w:t>
            </w:r>
            <w:r w:rsidR="00F34F97">
              <w:rPr>
                <w:rFonts w:asciiTheme="majorHAnsi" w:hAnsiTheme="majorHAnsi" w:cstheme="minorHAnsi"/>
                <w:noProof/>
                <w:sz w:val="18"/>
                <w:szCs w:val="20"/>
              </w:rPr>
              <w:t>&amp;</w:t>
            </w:r>
            <w:r w:rsidRPr="00B9435C">
              <w:rPr>
                <w:rFonts w:asciiTheme="majorHAnsi" w:hAnsiTheme="majorHAnsi" w:cstheme="minorHAnsi"/>
                <w:noProof/>
                <w:sz w:val="18"/>
                <w:szCs w:val="20"/>
              </w:rPr>
              <w:t xml:space="preserve"> negotiating requirements </w:t>
            </w:r>
            <w:r>
              <w:rPr>
                <w:rFonts w:asciiTheme="majorHAnsi" w:hAnsiTheme="majorHAnsi" w:cstheme="minorHAnsi"/>
                <w:noProof/>
                <w:sz w:val="18"/>
                <w:szCs w:val="20"/>
              </w:rPr>
              <w:t xml:space="preserve">from end market </w:t>
            </w:r>
            <w:r w:rsidRPr="00B9435C">
              <w:rPr>
                <w:rFonts w:asciiTheme="majorHAnsi" w:hAnsiTheme="majorHAnsi" w:cstheme="minorHAnsi"/>
                <w:noProof/>
                <w:sz w:val="18"/>
                <w:szCs w:val="20"/>
              </w:rPr>
              <w:t xml:space="preserve">to be consistent with the Global </w:t>
            </w:r>
            <w:r>
              <w:rPr>
                <w:rFonts w:asciiTheme="majorHAnsi" w:hAnsiTheme="majorHAnsi" w:cstheme="minorHAnsi"/>
                <w:noProof/>
                <w:sz w:val="18"/>
                <w:szCs w:val="20"/>
              </w:rPr>
              <w:t xml:space="preserve">business </w:t>
            </w:r>
          </w:p>
          <w:p w:rsidR="00F930B6" w:rsidRPr="001F79C6" w:rsidP="00B13C04" w14:paraId="2F8B2C49" w14:textId="67B3A064">
            <w:pPr>
              <w:numPr>
                <w:ilvl w:val="0"/>
                <w:numId w:val="5"/>
              </w:numPr>
              <w:ind w:right="-108"/>
              <w:contextualSpacing/>
              <w:rPr>
                <w:rFonts w:asciiTheme="majorHAnsi" w:hAnsiTheme="majorHAnsi" w:cstheme="minorHAnsi"/>
                <w:noProof/>
                <w:sz w:val="18"/>
                <w:szCs w:val="20"/>
              </w:rPr>
            </w:pPr>
            <w:r>
              <w:rPr>
                <w:rFonts w:asciiTheme="majorHAnsi" w:hAnsiTheme="majorHAnsi" w:cstheme="minorHAnsi"/>
                <w:noProof/>
                <w:sz w:val="18"/>
                <w:szCs w:val="20"/>
              </w:rPr>
              <w:t xml:space="preserve">Involved in root cause analysis to resolve critical and high priority BAU issues. </w:t>
            </w:r>
          </w:p>
          <w:p w:rsidR="00DF661D" w:rsidP="00B13C04" w14:paraId="6E0B6BDD" w14:textId="5203EEE6">
            <w:pPr>
              <w:numPr>
                <w:ilvl w:val="0"/>
                <w:numId w:val="5"/>
              </w:numPr>
              <w:ind w:right="-108"/>
              <w:contextualSpacing/>
              <w:rPr>
                <w:rFonts w:asciiTheme="majorHAnsi" w:hAnsiTheme="majorHAnsi" w:cstheme="minorHAnsi"/>
                <w:noProof/>
                <w:sz w:val="18"/>
                <w:szCs w:val="20"/>
              </w:rPr>
            </w:pPr>
            <w:r>
              <w:rPr>
                <w:rFonts w:asciiTheme="majorHAnsi" w:hAnsiTheme="majorHAnsi" w:cstheme="minorHAnsi"/>
                <w:noProof/>
                <w:sz w:val="18"/>
                <w:szCs w:val="20"/>
              </w:rPr>
              <w:t xml:space="preserve">Involved in </w:t>
            </w:r>
            <w:r>
              <w:rPr>
                <w:rFonts w:asciiTheme="majorHAnsi" w:hAnsiTheme="majorHAnsi" w:cstheme="minorHAnsi"/>
                <w:noProof/>
                <w:sz w:val="18"/>
                <w:szCs w:val="20"/>
              </w:rPr>
              <w:t>Hiring, Interviewing &amp; On-boarding Senior Business Analysts across the Company</w:t>
            </w:r>
          </w:p>
          <w:p w:rsidR="00DF661D" w:rsidRPr="00EA6933" w:rsidP="00B13C04" w14:paraId="14C83E08" w14:textId="6319F54F">
            <w:pPr>
              <w:numPr>
                <w:ilvl w:val="0"/>
                <w:numId w:val="5"/>
              </w:numPr>
              <w:spacing w:after="200"/>
              <w:ind w:right="-108"/>
              <w:contextualSpacing/>
              <w:rPr>
                <w:rFonts w:asciiTheme="majorHAnsi" w:hAnsiTheme="majorHAnsi" w:cstheme="minorHAnsi"/>
                <w:noProof/>
                <w:sz w:val="18"/>
                <w:szCs w:val="20"/>
              </w:rPr>
            </w:pPr>
            <w:r w:rsidRPr="00EA6933">
              <w:rPr>
                <w:rFonts w:asciiTheme="majorHAnsi" w:hAnsiTheme="majorHAnsi" w:cstheme="minorHAnsi"/>
                <w:noProof/>
                <w:sz w:val="18"/>
                <w:szCs w:val="20"/>
              </w:rPr>
              <w:t>Identifying and implementing process improvements</w:t>
            </w:r>
            <w:r w:rsidR="00A60184">
              <w:rPr>
                <w:rFonts w:asciiTheme="majorHAnsi" w:hAnsiTheme="majorHAnsi" w:cstheme="minorHAnsi"/>
                <w:noProof/>
                <w:sz w:val="18"/>
                <w:szCs w:val="20"/>
              </w:rPr>
              <w:t xml:space="preserve"> across the product/application. </w:t>
            </w:r>
          </w:p>
          <w:p w:rsidR="00DF661D" w:rsidRPr="00EA6933" w:rsidP="00B13C04" w14:paraId="61008495" w14:textId="77777777">
            <w:pPr>
              <w:numPr>
                <w:ilvl w:val="0"/>
                <w:numId w:val="5"/>
              </w:numPr>
              <w:spacing w:after="200"/>
              <w:ind w:right="-108"/>
              <w:contextualSpacing/>
              <w:rPr>
                <w:rFonts w:asciiTheme="majorHAnsi" w:hAnsiTheme="majorHAnsi" w:cstheme="minorHAnsi"/>
                <w:noProof/>
                <w:sz w:val="18"/>
                <w:szCs w:val="20"/>
              </w:rPr>
            </w:pPr>
            <w:r w:rsidRPr="00EA6933">
              <w:rPr>
                <w:rFonts w:asciiTheme="majorHAnsi" w:hAnsiTheme="majorHAnsi" w:cstheme="minorHAnsi"/>
                <w:noProof/>
                <w:sz w:val="18"/>
                <w:szCs w:val="20"/>
              </w:rPr>
              <w:t>Implementing Agile in projects for various large accounts, Scrum values, principles and actively applying the same in the project prior to delivery</w:t>
            </w:r>
          </w:p>
          <w:p w:rsidR="00B13C04" w:rsidRPr="00B13C04" w:rsidP="00B13C04" w14:paraId="3EE1ED32" w14:textId="77777777">
            <w:pPr>
              <w:numPr>
                <w:ilvl w:val="0"/>
                <w:numId w:val="5"/>
              </w:numPr>
              <w:spacing w:after="200"/>
              <w:ind w:right="-108"/>
              <w:contextualSpacing/>
              <w:rPr>
                <w:rFonts w:asciiTheme="majorHAnsi" w:hAnsiTheme="majorHAnsi" w:cstheme="minorHAnsi"/>
                <w:noProof/>
                <w:sz w:val="18"/>
                <w:szCs w:val="20"/>
              </w:rPr>
            </w:pPr>
            <w:r w:rsidRPr="00B13C04">
              <w:rPr>
                <w:rFonts w:asciiTheme="majorHAnsi" w:hAnsiTheme="majorHAnsi" w:cstheme="minorHAnsi"/>
                <w:noProof/>
                <w:sz w:val="18"/>
                <w:szCs w:val="20"/>
              </w:rPr>
              <w:t>Delivers a solution which supports and aligns to strategic visions and roadmaps</w:t>
            </w:r>
          </w:p>
          <w:p w:rsidR="00DF661D" w:rsidRPr="00EA6933" w:rsidP="00B13C04" w14:paraId="39239A81" w14:textId="77777777">
            <w:pPr>
              <w:numPr>
                <w:ilvl w:val="0"/>
                <w:numId w:val="5"/>
              </w:numPr>
              <w:spacing w:after="200"/>
              <w:ind w:right="-108"/>
              <w:contextualSpacing/>
              <w:rPr>
                <w:rFonts w:asciiTheme="majorHAnsi" w:hAnsiTheme="majorHAnsi" w:cstheme="minorHAnsi"/>
                <w:noProof/>
                <w:sz w:val="18"/>
                <w:szCs w:val="20"/>
              </w:rPr>
            </w:pPr>
            <w:r w:rsidRPr="00EA6933">
              <w:rPr>
                <w:rFonts w:asciiTheme="majorHAnsi" w:hAnsiTheme="majorHAnsi" w:cstheme="minorHAnsi"/>
                <w:noProof/>
                <w:sz w:val="18"/>
                <w:szCs w:val="20"/>
              </w:rPr>
              <w:t>Creating &amp; managing the estimates, project plan, project schedule, resource allocation &amp; expenses to ensure that targets are reached</w:t>
            </w:r>
          </w:p>
          <w:p w:rsidR="00DF661D" w:rsidRPr="00EA6933" w:rsidP="00B13C04" w14:paraId="4777F4E4" w14:textId="77777777">
            <w:pPr>
              <w:numPr>
                <w:ilvl w:val="0"/>
                <w:numId w:val="5"/>
              </w:numPr>
              <w:spacing w:after="200"/>
              <w:ind w:right="-108"/>
              <w:contextualSpacing/>
              <w:rPr>
                <w:rFonts w:asciiTheme="majorHAnsi" w:hAnsiTheme="majorHAnsi" w:cstheme="minorHAnsi"/>
                <w:noProof/>
                <w:sz w:val="18"/>
                <w:szCs w:val="20"/>
              </w:rPr>
            </w:pPr>
            <w:r w:rsidRPr="00EA6933">
              <w:rPr>
                <w:rFonts w:asciiTheme="majorHAnsi" w:hAnsiTheme="majorHAnsi" w:cstheme="minorHAnsi"/>
                <w:noProof/>
                <w:sz w:val="18"/>
                <w:szCs w:val="20"/>
              </w:rPr>
              <w:t>Maintaining relationships with clients’ executives, business users, and engagement sponsors</w:t>
            </w:r>
          </w:p>
          <w:p w:rsidR="00DF661D" w:rsidP="00B13C04" w14:paraId="5FFAAE83" w14:textId="5B2F15AC">
            <w:pPr>
              <w:numPr>
                <w:ilvl w:val="0"/>
                <w:numId w:val="5"/>
              </w:numPr>
              <w:ind w:right="-108"/>
              <w:contextualSpacing/>
              <w:rPr>
                <w:rFonts w:asciiTheme="majorHAnsi" w:hAnsiTheme="majorHAnsi" w:cstheme="minorHAnsi"/>
                <w:noProof/>
                <w:sz w:val="18"/>
                <w:szCs w:val="20"/>
              </w:rPr>
            </w:pPr>
            <w:r>
              <w:rPr>
                <w:rFonts w:asciiTheme="majorHAnsi" w:hAnsiTheme="majorHAnsi" w:cstheme="minorHAnsi"/>
                <w:noProof/>
                <w:sz w:val="18"/>
                <w:szCs w:val="20"/>
              </w:rPr>
              <w:t xml:space="preserve">Collaborating with UI team &amp; </w:t>
            </w:r>
            <w:r w:rsidRPr="00EA6933">
              <w:rPr>
                <w:rFonts w:asciiTheme="majorHAnsi" w:hAnsiTheme="majorHAnsi" w:cstheme="minorHAnsi"/>
                <w:noProof/>
                <w:sz w:val="18"/>
                <w:szCs w:val="20"/>
              </w:rPr>
              <w:t>Conceptualizing and designing the dashboards for the key metrics and business requirements</w:t>
            </w:r>
          </w:p>
          <w:p w:rsidR="00E84736" w:rsidRPr="00EA6933" w:rsidP="00E84736" w14:paraId="642FFB1A" w14:textId="77777777">
            <w:pPr>
              <w:ind w:left="360" w:right="-108"/>
              <w:contextualSpacing/>
              <w:rPr>
                <w:rFonts w:asciiTheme="majorHAnsi" w:hAnsiTheme="majorHAnsi" w:cstheme="minorHAnsi"/>
                <w:noProof/>
                <w:sz w:val="18"/>
                <w:szCs w:val="20"/>
              </w:rPr>
            </w:pPr>
          </w:p>
          <w:p w:rsidR="00627C85" w:rsidRPr="00DB3159" w:rsidP="00AC16D3" w14:paraId="6F2392EE" w14:textId="462F680E">
            <w:pPr>
              <w:pBdr>
                <w:bottom w:val="single" w:sz="8" w:space="1" w:color="7F7F7F" w:themeColor="text1" w:themeTint="80"/>
              </w:pBdr>
              <w:jc w:val="both"/>
              <w:rPr>
                <w:rFonts w:asciiTheme="majorHAnsi" w:hAnsiTheme="majorHAnsi"/>
                <w:b/>
                <w:noProof/>
                <w:color w:val="C7A163"/>
                <w:sz w:val="28"/>
              </w:rPr>
            </w:pPr>
            <w:r w:rsidRPr="00DB3159">
              <w:rPr>
                <w:rFonts w:asciiTheme="majorHAnsi" w:hAnsiTheme="majorHAnsi"/>
                <w:b/>
                <w:noProof/>
                <w:color w:val="C7A163"/>
                <w:sz w:val="28"/>
              </w:rPr>
              <mc:AlternateContent>
                <mc:Choice Requires="wps">
                  <w:drawing>
                    <wp:inline distT="0" distB="0" distL="0" distR="0">
                      <wp:extent cx="223837" cy="192088"/>
                      <wp:effectExtent l="0" t="0" r="5080" b="0"/>
                      <wp:docPr id="34" name="Freeform 97">
                        <a:extLst xmlns:a="http://schemas.openxmlformats.org/drawingml/2006/main">
                          <a:ext xmlns:a="http://schemas.openxmlformats.org/drawingml/2006/main" uri="{FF2B5EF4-FFF2-40B4-BE49-F238E27FC236}">
                            <a16:creationId xmlns:a16="http://schemas.microsoft.com/office/drawing/2014/main" id="{B2C136C1-FCB7-6048-AFB0-EE7C6A785EBB}"/>
                          </a:ext>
                        </a:extLst>
                      </wp:docPr>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223837" cy="192088"/>
                              </a:xfrm>
                              <a:custGeom>
                                <a:avLst/>
                                <a:gdLst>
                                  <a:gd name="T0" fmla="*/ 103463 w 497"/>
                                  <a:gd name="T1" fmla="*/ 104039 h 426"/>
                                  <a:gd name="T2" fmla="*/ 103463 w 497"/>
                                  <a:gd name="T3" fmla="*/ 104039 h 426"/>
                                  <a:gd name="T4" fmla="*/ 123256 w 497"/>
                                  <a:gd name="T5" fmla="*/ 104039 h 426"/>
                                  <a:gd name="T6" fmla="*/ 123256 w 497"/>
                                  <a:gd name="T7" fmla="*/ 123856 h 426"/>
                                  <a:gd name="T8" fmla="*/ 223120 w 497"/>
                                  <a:gd name="T9" fmla="*/ 123856 h 426"/>
                                  <a:gd name="T10" fmla="*/ 219072 w 497"/>
                                  <a:gd name="T11" fmla="*/ 59901 h 426"/>
                                  <a:gd name="T12" fmla="*/ 199279 w 497"/>
                                  <a:gd name="T13" fmla="*/ 36031 h 426"/>
                                  <a:gd name="T14" fmla="*/ 163292 w 497"/>
                                  <a:gd name="T15" fmla="*/ 36031 h 426"/>
                                  <a:gd name="T16" fmla="*/ 151596 w 497"/>
                                  <a:gd name="T17" fmla="*/ 12160 h 426"/>
                                  <a:gd name="T18" fmla="*/ 134952 w 497"/>
                                  <a:gd name="T19" fmla="*/ 0 h 426"/>
                                  <a:gd name="T20" fmla="*/ 87269 w 497"/>
                                  <a:gd name="T21" fmla="*/ 0 h 426"/>
                                  <a:gd name="T22" fmla="*/ 75573 w 497"/>
                                  <a:gd name="T23" fmla="*/ 12160 h 426"/>
                                  <a:gd name="T24" fmla="*/ 59829 w 497"/>
                                  <a:gd name="T25" fmla="*/ 36031 h 426"/>
                                  <a:gd name="T26" fmla="*/ 23841 w 497"/>
                                  <a:gd name="T27" fmla="*/ 36031 h 426"/>
                                  <a:gd name="T28" fmla="*/ 4049 w 497"/>
                                  <a:gd name="T29" fmla="*/ 59901 h 426"/>
                                  <a:gd name="T30" fmla="*/ 0 w 497"/>
                                  <a:gd name="T31" fmla="*/ 123856 h 426"/>
                                  <a:gd name="T32" fmla="*/ 103463 w 497"/>
                                  <a:gd name="T33" fmla="*/ 123856 h 426"/>
                                  <a:gd name="T34" fmla="*/ 103463 w 497"/>
                                  <a:gd name="T35" fmla="*/ 104039 h 426"/>
                                  <a:gd name="T36" fmla="*/ 83670 w 497"/>
                                  <a:gd name="T37" fmla="*/ 23870 h 426"/>
                                  <a:gd name="T38" fmla="*/ 83670 w 497"/>
                                  <a:gd name="T39" fmla="*/ 23870 h 426"/>
                                  <a:gd name="T40" fmla="*/ 95366 w 497"/>
                                  <a:gd name="T41" fmla="*/ 16214 h 426"/>
                                  <a:gd name="T42" fmla="*/ 127754 w 497"/>
                                  <a:gd name="T43" fmla="*/ 16214 h 426"/>
                                  <a:gd name="T44" fmla="*/ 139000 w 497"/>
                                  <a:gd name="T45" fmla="*/ 23870 h 426"/>
                                  <a:gd name="T46" fmla="*/ 143499 w 497"/>
                                  <a:gd name="T47" fmla="*/ 36031 h 426"/>
                                  <a:gd name="T48" fmla="*/ 79622 w 497"/>
                                  <a:gd name="T49" fmla="*/ 36031 h 426"/>
                                  <a:gd name="T50" fmla="*/ 83670 w 497"/>
                                  <a:gd name="T51" fmla="*/ 23870 h 426"/>
                                  <a:gd name="T52" fmla="*/ 123256 w 497"/>
                                  <a:gd name="T53" fmla="*/ 159887 h 426"/>
                                  <a:gd name="T54" fmla="*/ 123256 w 497"/>
                                  <a:gd name="T55" fmla="*/ 159887 h 426"/>
                                  <a:gd name="T56" fmla="*/ 103463 w 497"/>
                                  <a:gd name="T57" fmla="*/ 159887 h 426"/>
                                  <a:gd name="T58" fmla="*/ 103463 w 497"/>
                                  <a:gd name="T59" fmla="*/ 136016 h 426"/>
                                  <a:gd name="T60" fmla="*/ 4049 w 497"/>
                                  <a:gd name="T61" fmla="*/ 136016 h 426"/>
                                  <a:gd name="T62" fmla="*/ 7647 w 497"/>
                                  <a:gd name="T63" fmla="*/ 171597 h 426"/>
                                  <a:gd name="T64" fmla="*/ 27890 w 497"/>
                                  <a:gd name="T65" fmla="*/ 191414 h 426"/>
                                  <a:gd name="T66" fmla="*/ 195230 w 497"/>
                                  <a:gd name="T67" fmla="*/ 191414 h 426"/>
                                  <a:gd name="T68" fmla="*/ 215023 w 497"/>
                                  <a:gd name="T69" fmla="*/ 171597 h 426"/>
                                  <a:gd name="T70" fmla="*/ 219072 w 497"/>
                                  <a:gd name="T71" fmla="*/ 136016 h 426"/>
                                  <a:gd name="T72" fmla="*/ 123256 w 497"/>
                                  <a:gd name="T73" fmla="*/ 136016 h 426"/>
                                  <a:gd name="T74" fmla="*/ 123256 w 497"/>
                                  <a:gd name="T75" fmla="*/ 159887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fill="norm" h="426" w="497" stroke="1">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solidFill>
                                <a:srgbClr val="364455"/>
                              </a:solidFill>
                              <a:ln>
                                <a:noFill/>
                              </a:ln>
                              <a:effectLst/>
                            </wps:spPr>
                            <wps:bodyPr wrap="none" lIns="34290" tIns="17145" rIns="34290" bIns="17145" anchor="ctr"/>
                          </wps:wsp>
                        </a:graphicData>
                      </a:graphic>
                    </wp:inline>
                  </w:drawing>
                </mc:Choice>
                <mc:Fallback>
                  <w:pict>
                    <v:shape id="Freeform 97" o:spid="_x0000_i1049" style="width:17.6pt;height:15.15pt;mso-left-percent:-10001;mso-position-horizontal-relative:char;mso-position-vertical-relative:line;mso-top-percent:-10001;mso-wrap-style:none;visibility:visible;v-text-anchor:middle" coordsize="497,426" path="m230,231l230,231c274,231,274,231,274,231c274,275,274,275,274,275c496,275,496,275,496,275c496,275,496,168,487,133c487,97,478,80,443,80c363,80,363,80,363,80c345,53,337,27,337,27,328,9,319,,300,,194,,194,,194,,177,,168,9,168,27c159,27,150,53,133,80c53,80,53,80,53,80,17,80,9,97,9,133,,168,,275,,275c230,275,230,275,230,275l230,231xm186,53l186,53c194,44,194,36,212,36c284,36,284,36,284,36c300,36,300,44,309,53c309,53,319,71,319,80c177,80,177,80,177,80c186,71,186,53,186,53xm274,355l274,355c230,355,230,355,230,355c230,302,230,302,230,302c9,302,9,302,9,302c9,302,17,346,17,381c17,399,26,425,62,425c434,425,434,425,434,425c469,425,478,399,478,381c478,346,487,302,487,302c274,302,274,302,274,302l274,355xe" fillcolor="#364455" stroked="f">
                      <v:path o:connecttype="custom" o:connectlocs="46597279,46912309;46597279,46912309;55511576,46912309;55511576,55848008;100487951,55848008;98664827,27010008;89750530,16246767;73542840,16246767;68275239,5483075;60779177,0;39303886,0;34036285,5483075;26945561,16246767;10737420,16246767;1823573,27010008;0,55848008;46597279,55848008;46597279,46912309;37682981,10763241;37682981,10763241;42950582,7311068;57537368,7311068;62602300,10763241;64628543,16246767;35859858,16246767;37682981,10763241;55511576,72094775;55511576,72094775;46597279,72094775;46597279,61331083;1823573,61331083;3444027,77374940;12560994,86310640;87926957,86310640;96841254,77374940;98664827,61331083;55511576,61331083;55511576,72094775" o:connectangles="0,0,0,0,0,0,0,0,0,0,0,0,0,0,0,0,0,0,0,0,0,0,0,0,0,0,0,0,0,0,0,0,0,0,0,0,0,0"/>
                      <w10:wrap type="none"/>
                      <w10:anchorlock/>
                    </v:shape>
                  </w:pict>
                </mc:Fallback>
              </mc:AlternateContent>
            </w:r>
            <w:r>
              <w:rPr>
                <w:rFonts w:asciiTheme="majorHAnsi" w:hAnsiTheme="majorHAnsi"/>
                <w:b/>
                <w:noProof/>
                <w:color w:val="C7A163"/>
                <w:sz w:val="28"/>
              </w:rPr>
              <w:t>P</w:t>
            </w:r>
            <w:r w:rsidRPr="00DB3159">
              <w:rPr>
                <w:rFonts w:asciiTheme="majorHAnsi" w:hAnsiTheme="majorHAnsi"/>
                <w:b/>
                <w:noProof/>
                <w:color w:val="C7A163"/>
                <w:sz w:val="28"/>
              </w:rPr>
              <w:t xml:space="preserve">REVIOUS EXPERIENCE </w:t>
            </w:r>
          </w:p>
          <w:p w:rsidR="00627C85" w:rsidRPr="009C1911" w:rsidP="00AC16D3" w14:paraId="42C8ACDF" w14:textId="77777777">
            <w:pPr>
              <w:shd w:val="clear" w:color="auto" w:fill="FFFFFF" w:themeFill="background1"/>
              <w:ind w:right="245"/>
              <w:jc w:val="both"/>
              <w:rPr>
                <w:rFonts w:eastAsia="Calibri" w:asciiTheme="majorHAnsi" w:hAnsiTheme="majorHAnsi" w:cstheme="minorHAnsi"/>
                <w:sz w:val="2"/>
              </w:rPr>
            </w:pPr>
          </w:p>
          <w:p w:rsidR="001C1A63" w:rsidP="00AC16D3" w14:paraId="279CBCF5" w14:textId="77777777">
            <w:pPr>
              <w:shd w:val="clear" w:color="auto" w:fill="FFFFFF" w:themeFill="background1"/>
              <w:ind w:right="245"/>
              <w:jc w:val="both"/>
              <w:rPr>
                <w:rFonts w:eastAsia="Calibri" w:asciiTheme="majorHAnsi" w:hAnsiTheme="majorHAnsi" w:cstheme="minorHAnsi"/>
                <w:sz w:val="6"/>
              </w:rPr>
            </w:pPr>
          </w:p>
          <w:p w:rsidR="001C1A63" w:rsidRPr="00DB4165" w:rsidP="00AC16D3" w14:paraId="3E073344" w14:textId="77777777">
            <w:pPr>
              <w:jc w:val="both"/>
              <w:rPr>
                <w:rFonts w:eastAsia="Calibri" w:asciiTheme="majorHAnsi" w:hAnsiTheme="majorHAnsi" w:cstheme="minorHAnsi"/>
                <w:b/>
                <w:sz w:val="8"/>
              </w:rPr>
            </w:pPr>
          </w:p>
          <w:p w:rsidR="00DF661D" w:rsidRPr="00C91ACA" w:rsidP="00DF661D" w14:paraId="3C63AF7A" w14:textId="6011BFB2">
            <w:pPr>
              <w:shd w:val="clear" w:color="auto" w:fill="FDE9D9" w:themeFill="accent6" w:themeFillTint="33"/>
              <w:tabs>
                <w:tab w:val="left" w:pos="10800"/>
              </w:tabs>
              <w:jc w:val="both"/>
              <w:rPr>
                <w:rFonts w:asciiTheme="majorHAnsi" w:hAnsiTheme="majorHAnsi" w:cstheme="minorHAnsi"/>
                <w:b/>
                <w:color w:val="FFFFFF" w:themeColor="background1"/>
                <w:sz w:val="20"/>
              </w:rPr>
            </w:pPr>
            <w:r w:rsidRPr="00DF661D">
              <w:rPr>
                <w:rFonts w:asciiTheme="majorHAnsi" w:hAnsiTheme="majorHAnsi" w:cstheme="minorHAnsi"/>
                <w:b/>
                <w:sz w:val="20"/>
              </w:rPr>
              <w:t>May’14-Mar’18 with Flex Technologies as Business Analyst</w:t>
            </w:r>
            <w:r w:rsidRPr="00EA6933">
              <w:rPr>
                <w:rFonts w:asciiTheme="majorHAnsi" w:hAnsiTheme="majorHAnsi" w:cstheme="minorHAnsi"/>
                <w:b/>
                <w:bCs/>
                <w:noProof/>
                <w:color w:val="000000" w:themeColor="text1"/>
                <w:spacing w:val="-6"/>
                <w:sz w:val="16"/>
                <w:szCs w:val="20"/>
              </w:rPr>
              <w:tab/>
            </w:r>
          </w:p>
          <w:p w:rsidR="00DF661D" w:rsidRPr="00EA6933" w:rsidP="00DF661D" w14:paraId="574FA619" w14:textId="77777777">
            <w:pPr>
              <w:jc w:val="both"/>
              <w:rPr>
                <w:rFonts w:asciiTheme="majorHAnsi" w:hAnsiTheme="majorHAnsi" w:cstheme="minorHAnsi"/>
                <w:b/>
                <w:noProof/>
                <w:color w:val="262626" w:themeColor="text1" w:themeTint="D9"/>
                <w:spacing w:val="-6"/>
                <w:sz w:val="18"/>
                <w:szCs w:val="20"/>
              </w:rPr>
            </w:pPr>
            <w:r w:rsidRPr="00EA6933">
              <w:rPr>
                <w:rFonts w:asciiTheme="majorHAnsi" w:hAnsiTheme="majorHAnsi" w:cstheme="minorHAnsi"/>
                <w:b/>
                <w:noProof/>
                <w:color w:val="262626" w:themeColor="text1" w:themeTint="D9"/>
                <w:spacing w:val="-6"/>
                <w:sz w:val="18"/>
                <w:szCs w:val="20"/>
              </w:rPr>
              <w:t xml:space="preserve">Highlights: </w:t>
            </w:r>
          </w:p>
          <w:p w:rsidR="00DF661D" w:rsidRPr="00850E8F" w:rsidP="00B13C04" w14:paraId="25A3F190" w14:textId="77777777">
            <w:pPr>
              <w:numPr>
                <w:ilvl w:val="0"/>
                <w:numId w:val="5"/>
              </w:numPr>
              <w:spacing w:after="200" w:line="276" w:lineRule="auto"/>
              <w:ind w:right="-108"/>
              <w:contextualSpacing/>
              <w:rPr>
                <w:rFonts w:asciiTheme="majorHAnsi" w:hAnsiTheme="majorHAnsi" w:cstheme="minorHAnsi"/>
                <w:noProof/>
                <w:spacing w:val="-6"/>
                <w:sz w:val="18"/>
                <w:szCs w:val="20"/>
              </w:rPr>
            </w:pPr>
            <w:r>
              <w:rPr>
                <w:rFonts w:asciiTheme="majorHAnsi" w:hAnsiTheme="majorHAnsi" w:cstheme="minorHAnsi"/>
                <w:noProof/>
                <w:spacing w:val="-6"/>
                <w:sz w:val="18"/>
                <w:szCs w:val="20"/>
              </w:rPr>
              <w:t xml:space="preserve">Analyzed </w:t>
            </w:r>
            <w:r w:rsidRPr="00850E8F">
              <w:rPr>
                <w:rFonts w:asciiTheme="majorHAnsi" w:hAnsiTheme="majorHAnsi" w:cstheme="minorHAnsi"/>
                <w:noProof/>
                <w:spacing w:val="-6"/>
                <w:sz w:val="18"/>
                <w:szCs w:val="20"/>
              </w:rPr>
              <w:t xml:space="preserve">high level requirements to detailed requirements gathering onsite with business team contact from factories to </w:t>
            </w:r>
            <w:r>
              <w:rPr>
                <w:rFonts w:asciiTheme="majorHAnsi" w:hAnsiTheme="majorHAnsi" w:cstheme="minorHAnsi"/>
                <w:noProof/>
                <w:spacing w:val="-6"/>
                <w:sz w:val="18"/>
                <w:szCs w:val="20"/>
              </w:rPr>
              <w:t>automate processes and obtained</w:t>
            </w:r>
            <w:r w:rsidRPr="00850E8F">
              <w:rPr>
                <w:rFonts w:asciiTheme="majorHAnsi" w:hAnsiTheme="majorHAnsi" w:cstheme="minorHAnsi"/>
                <w:noProof/>
                <w:spacing w:val="-6"/>
                <w:sz w:val="18"/>
                <w:szCs w:val="20"/>
              </w:rPr>
              <w:t xml:space="preserve"> the user pain points</w:t>
            </w:r>
          </w:p>
          <w:p w:rsidR="00DF661D" w:rsidRPr="00850E8F" w:rsidP="00B13C04" w14:paraId="1D76EB0B" w14:textId="77777777">
            <w:pPr>
              <w:numPr>
                <w:ilvl w:val="0"/>
                <w:numId w:val="5"/>
              </w:numPr>
              <w:spacing w:after="200" w:line="276" w:lineRule="auto"/>
              <w:ind w:right="-108"/>
              <w:contextualSpacing/>
              <w:rPr>
                <w:rFonts w:asciiTheme="majorHAnsi" w:hAnsiTheme="majorHAnsi" w:cstheme="minorHAnsi"/>
                <w:noProof/>
                <w:spacing w:val="-6"/>
                <w:sz w:val="18"/>
                <w:szCs w:val="20"/>
              </w:rPr>
            </w:pPr>
            <w:r>
              <w:rPr>
                <w:rFonts w:asciiTheme="majorHAnsi" w:hAnsiTheme="majorHAnsi" w:cstheme="minorHAnsi"/>
                <w:noProof/>
                <w:spacing w:val="-6"/>
                <w:sz w:val="18"/>
                <w:szCs w:val="20"/>
              </w:rPr>
              <w:t xml:space="preserve"> Performed Business Process Mapping of As-If Situation by </w:t>
            </w:r>
            <w:r w:rsidRPr="00850E8F">
              <w:rPr>
                <w:rFonts w:asciiTheme="majorHAnsi" w:hAnsiTheme="majorHAnsi" w:cstheme="minorHAnsi"/>
                <w:noProof/>
                <w:spacing w:val="-6"/>
                <w:sz w:val="18"/>
                <w:szCs w:val="20"/>
              </w:rPr>
              <w:t>factory to identiy which processes needed automation and manpower</w:t>
            </w:r>
            <w:r>
              <w:rPr>
                <w:rFonts w:asciiTheme="majorHAnsi" w:hAnsiTheme="majorHAnsi" w:cstheme="minorHAnsi"/>
                <w:noProof/>
                <w:spacing w:val="-6"/>
                <w:sz w:val="18"/>
                <w:szCs w:val="20"/>
              </w:rPr>
              <w:t>/cost</w:t>
            </w:r>
            <w:r w:rsidRPr="00850E8F">
              <w:rPr>
                <w:rFonts w:asciiTheme="majorHAnsi" w:hAnsiTheme="majorHAnsi" w:cstheme="minorHAnsi"/>
                <w:noProof/>
                <w:spacing w:val="-6"/>
                <w:sz w:val="18"/>
                <w:szCs w:val="20"/>
              </w:rPr>
              <w:t xml:space="preserve"> reduction</w:t>
            </w:r>
            <w:r>
              <w:rPr>
                <w:rFonts w:asciiTheme="majorHAnsi" w:hAnsiTheme="majorHAnsi" w:cstheme="minorHAnsi"/>
                <w:noProof/>
                <w:spacing w:val="-6"/>
                <w:sz w:val="18"/>
                <w:szCs w:val="20"/>
              </w:rPr>
              <w:t xml:space="preserve"> </w:t>
            </w:r>
          </w:p>
          <w:p w:rsidR="00DF661D" w:rsidRPr="00850E8F" w:rsidP="00B13C04" w14:paraId="7623D4A4" w14:textId="77777777">
            <w:pPr>
              <w:numPr>
                <w:ilvl w:val="0"/>
                <w:numId w:val="5"/>
              </w:numPr>
              <w:spacing w:after="200" w:line="276" w:lineRule="auto"/>
              <w:ind w:right="-108"/>
              <w:contextualSpacing/>
              <w:rPr>
                <w:rFonts w:asciiTheme="majorHAnsi" w:hAnsiTheme="majorHAnsi" w:cstheme="minorHAnsi"/>
                <w:noProof/>
                <w:spacing w:val="-6"/>
                <w:sz w:val="18"/>
                <w:szCs w:val="20"/>
              </w:rPr>
            </w:pPr>
            <w:r w:rsidRPr="00850E8F">
              <w:rPr>
                <w:rFonts w:asciiTheme="majorHAnsi" w:hAnsiTheme="majorHAnsi" w:cstheme="minorHAnsi"/>
                <w:noProof/>
                <w:spacing w:val="-6"/>
                <w:sz w:val="18"/>
                <w:szCs w:val="20"/>
              </w:rPr>
              <w:t>Facilitate</w:t>
            </w:r>
            <w:r>
              <w:rPr>
                <w:rFonts w:asciiTheme="majorHAnsi" w:hAnsiTheme="majorHAnsi" w:cstheme="minorHAnsi"/>
                <w:noProof/>
                <w:spacing w:val="-6"/>
                <w:sz w:val="18"/>
                <w:szCs w:val="20"/>
              </w:rPr>
              <w:t>d</w:t>
            </w:r>
            <w:r w:rsidRPr="00850E8F">
              <w:rPr>
                <w:rFonts w:asciiTheme="majorHAnsi" w:hAnsiTheme="majorHAnsi" w:cstheme="minorHAnsi"/>
                <w:noProof/>
                <w:spacing w:val="-6"/>
                <w:sz w:val="18"/>
                <w:szCs w:val="20"/>
              </w:rPr>
              <w:t xml:space="preserve"> conversations between stakeholders, quality assurance / testing teams, customers, subject matter experts (SMEs) and software developers</w:t>
            </w:r>
          </w:p>
          <w:p w:rsidR="00DF661D" w:rsidP="00B13C04" w14:paraId="57A19B00" w14:textId="77777777">
            <w:pPr>
              <w:numPr>
                <w:ilvl w:val="0"/>
                <w:numId w:val="5"/>
              </w:numPr>
              <w:spacing w:after="200" w:line="276" w:lineRule="auto"/>
              <w:ind w:right="-108"/>
              <w:contextualSpacing/>
              <w:rPr>
                <w:rFonts w:asciiTheme="majorHAnsi" w:hAnsiTheme="majorHAnsi" w:cstheme="minorHAnsi"/>
                <w:noProof/>
                <w:spacing w:val="-6"/>
                <w:sz w:val="18"/>
                <w:szCs w:val="20"/>
              </w:rPr>
            </w:pPr>
            <w:r w:rsidRPr="00850E8F">
              <w:rPr>
                <w:rFonts w:asciiTheme="majorHAnsi" w:hAnsiTheme="majorHAnsi" w:cstheme="minorHAnsi"/>
                <w:noProof/>
                <w:spacing w:val="-6"/>
                <w:sz w:val="18"/>
                <w:szCs w:val="20"/>
              </w:rPr>
              <w:t>Participate</w:t>
            </w:r>
            <w:r>
              <w:rPr>
                <w:rFonts w:asciiTheme="majorHAnsi" w:hAnsiTheme="majorHAnsi" w:cstheme="minorHAnsi"/>
                <w:noProof/>
                <w:spacing w:val="-6"/>
                <w:sz w:val="18"/>
                <w:szCs w:val="20"/>
              </w:rPr>
              <w:t>d</w:t>
            </w:r>
            <w:r w:rsidRPr="00850E8F">
              <w:rPr>
                <w:rFonts w:asciiTheme="majorHAnsi" w:hAnsiTheme="majorHAnsi" w:cstheme="minorHAnsi"/>
                <w:noProof/>
                <w:spacing w:val="-6"/>
                <w:sz w:val="18"/>
                <w:szCs w:val="20"/>
              </w:rPr>
              <w:t xml:space="preserve"> in daily stand up/ scrum call and clarify requirements for team and ensure</w:t>
            </w:r>
            <w:r>
              <w:rPr>
                <w:rFonts w:asciiTheme="majorHAnsi" w:hAnsiTheme="majorHAnsi" w:cstheme="minorHAnsi"/>
                <w:noProof/>
                <w:spacing w:val="-6"/>
                <w:sz w:val="18"/>
                <w:szCs w:val="20"/>
              </w:rPr>
              <w:t>d</w:t>
            </w:r>
            <w:r w:rsidRPr="00850E8F">
              <w:rPr>
                <w:rFonts w:asciiTheme="majorHAnsi" w:hAnsiTheme="majorHAnsi" w:cstheme="minorHAnsi"/>
                <w:noProof/>
                <w:spacing w:val="-6"/>
                <w:sz w:val="18"/>
                <w:szCs w:val="20"/>
              </w:rPr>
              <w:t xml:space="preserve"> that </w:t>
            </w:r>
            <w:r>
              <w:rPr>
                <w:rFonts w:asciiTheme="majorHAnsi" w:hAnsiTheme="majorHAnsi" w:cstheme="minorHAnsi"/>
                <w:noProof/>
                <w:spacing w:val="-6"/>
                <w:sz w:val="18"/>
                <w:szCs w:val="20"/>
              </w:rPr>
              <w:t xml:space="preserve"> </w:t>
            </w:r>
            <w:r w:rsidRPr="00850E8F">
              <w:rPr>
                <w:rFonts w:asciiTheme="majorHAnsi" w:hAnsiTheme="majorHAnsi" w:cstheme="minorHAnsi"/>
                <w:noProof/>
                <w:spacing w:val="-6"/>
                <w:sz w:val="18"/>
                <w:szCs w:val="20"/>
              </w:rPr>
              <w:t>team is not stuck anywhere due to requirements</w:t>
            </w:r>
          </w:p>
          <w:p w:rsidR="00DF661D" w:rsidRPr="00850E8F" w:rsidP="00B13C04" w14:paraId="6DC43FEA" w14:textId="77777777">
            <w:pPr>
              <w:numPr>
                <w:ilvl w:val="0"/>
                <w:numId w:val="5"/>
              </w:numPr>
              <w:spacing w:after="200" w:line="276" w:lineRule="auto"/>
              <w:ind w:right="-108"/>
              <w:contextualSpacing/>
              <w:rPr>
                <w:rFonts w:asciiTheme="majorHAnsi" w:hAnsiTheme="majorHAnsi" w:cstheme="minorHAnsi"/>
                <w:noProof/>
                <w:spacing w:val="-6"/>
                <w:sz w:val="18"/>
                <w:szCs w:val="20"/>
              </w:rPr>
            </w:pPr>
            <w:r>
              <w:rPr>
                <w:rFonts w:asciiTheme="majorHAnsi" w:hAnsiTheme="majorHAnsi" w:cstheme="minorHAnsi"/>
                <w:noProof/>
                <w:spacing w:val="-6"/>
                <w:sz w:val="18"/>
                <w:szCs w:val="20"/>
              </w:rPr>
              <w:t>Felicitated with the Platinum A</w:t>
            </w:r>
            <w:r w:rsidRPr="00850E8F">
              <w:rPr>
                <w:rFonts w:asciiTheme="majorHAnsi" w:hAnsiTheme="majorHAnsi" w:cstheme="minorHAnsi"/>
                <w:noProof/>
                <w:spacing w:val="-6"/>
                <w:sz w:val="18"/>
                <w:szCs w:val="20"/>
              </w:rPr>
              <w:t>ward(Flex) for conducting multiple analysis of CR’s and co-ordination between business, developers and t</w:t>
            </w:r>
            <w:r>
              <w:rPr>
                <w:rFonts w:asciiTheme="majorHAnsi" w:hAnsiTheme="majorHAnsi" w:cstheme="minorHAnsi"/>
                <w:noProof/>
                <w:spacing w:val="-6"/>
                <w:sz w:val="18"/>
                <w:szCs w:val="20"/>
              </w:rPr>
              <w:t>esters to deliver them on time</w:t>
            </w:r>
          </w:p>
          <w:p w:rsidR="00DF661D" w:rsidRPr="00850E8F" w:rsidP="00B13C04" w14:paraId="1CD4E9F3" w14:textId="77777777">
            <w:pPr>
              <w:numPr>
                <w:ilvl w:val="0"/>
                <w:numId w:val="5"/>
              </w:numPr>
              <w:spacing w:after="200" w:line="276" w:lineRule="auto"/>
              <w:ind w:right="-108"/>
              <w:contextualSpacing/>
              <w:rPr>
                <w:rFonts w:asciiTheme="majorHAnsi" w:hAnsiTheme="majorHAnsi" w:cstheme="minorHAnsi"/>
                <w:noProof/>
                <w:spacing w:val="-6"/>
                <w:sz w:val="18"/>
                <w:szCs w:val="20"/>
              </w:rPr>
            </w:pPr>
            <w:r>
              <w:rPr>
                <w:rFonts w:asciiTheme="majorHAnsi" w:hAnsiTheme="majorHAnsi" w:cstheme="minorHAnsi"/>
                <w:noProof/>
                <w:spacing w:val="-6"/>
                <w:sz w:val="18"/>
                <w:szCs w:val="20"/>
              </w:rPr>
              <w:t>Awarded with the Team A</w:t>
            </w:r>
            <w:r w:rsidRPr="00850E8F">
              <w:rPr>
                <w:rFonts w:asciiTheme="majorHAnsi" w:hAnsiTheme="majorHAnsi" w:cstheme="minorHAnsi"/>
                <w:noProof/>
                <w:spacing w:val="-6"/>
                <w:sz w:val="18"/>
                <w:szCs w:val="20"/>
              </w:rPr>
              <w:t>ward for intense collaboration with the team, that lead to timely delivery</w:t>
            </w:r>
          </w:p>
          <w:p w:rsidR="00DF661D" w:rsidRPr="0050357A" w:rsidP="00DF661D" w14:paraId="2F1FBF28" w14:textId="77777777">
            <w:pPr>
              <w:pBdr>
                <w:top w:val="nil"/>
                <w:left w:val="nil"/>
                <w:bottom w:val="nil"/>
                <w:right w:val="nil"/>
                <w:between w:val="nil"/>
              </w:pBdr>
              <w:spacing w:after="200"/>
              <w:ind w:right="-108"/>
              <w:contextualSpacing/>
              <w:rPr>
                <w:rFonts w:asciiTheme="majorHAnsi" w:hAnsiTheme="majorHAnsi" w:cstheme="minorHAnsi"/>
                <w:noProof/>
                <w:sz w:val="2"/>
                <w:szCs w:val="20"/>
              </w:rPr>
            </w:pPr>
          </w:p>
          <w:p w:rsidR="00DF661D" w:rsidRPr="000178EC" w:rsidP="00DF661D" w14:paraId="6FF53DFD" w14:textId="77777777">
            <w:pPr>
              <w:pBdr>
                <w:top w:val="nil"/>
                <w:left w:val="nil"/>
                <w:bottom w:val="nil"/>
                <w:right w:val="nil"/>
                <w:between w:val="nil"/>
              </w:pBdr>
              <w:spacing w:after="200"/>
              <w:ind w:right="-108"/>
              <w:contextualSpacing/>
              <w:rPr>
                <w:rFonts w:asciiTheme="majorHAnsi" w:hAnsiTheme="majorHAnsi" w:cstheme="minorHAnsi"/>
                <w:noProof/>
                <w:sz w:val="2"/>
                <w:szCs w:val="20"/>
              </w:rPr>
            </w:pPr>
          </w:p>
          <w:p w:rsidR="00DF661D" w:rsidRPr="00DF661D" w:rsidP="00DF661D" w14:paraId="2E5818A9" w14:textId="77777777">
            <w:pPr>
              <w:shd w:val="clear" w:color="auto" w:fill="FDE9D9" w:themeFill="accent6" w:themeFillTint="33"/>
              <w:tabs>
                <w:tab w:val="left" w:pos="10800"/>
              </w:tabs>
              <w:jc w:val="both"/>
              <w:rPr>
                <w:rFonts w:asciiTheme="majorHAnsi" w:hAnsiTheme="majorHAnsi" w:cstheme="minorHAnsi"/>
                <w:b/>
                <w:sz w:val="20"/>
              </w:rPr>
            </w:pPr>
            <w:r w:rsidRPr="00DF661D">
              <w:rPr>
                <w:rFonts w:asciiTheme="majorHAnsi" w:hAnsiTheme="majorHAnsi" w:cstheme="minorHAnsi"/>
                <w:b/>
                <w:sz w:val="20"/>
              </w:rPr>
              <w:t>Jun’09-Jun’12 with Infosys as Software Engineer</w:t>
            </w:r>
          </w:p>
          <w:p w:rsidR="00DF661D" w:rsidRPr="00EA6933" w:rsidP="00DF661D" w14:paraId="04B6C7B7" w14:textId="77777777">
            <w:pPr>
              <w:jc w:val="both"/>
              <w:rPr>
                <w:rFonts w:asciiTheme="majorHAnsi" w:hAnsiTheme="majorHAnsi" w:cstheme="minorHAnsi"/>
                <w:b/>
                <w:noProof/>
                <w:spacing w:val="-6"/>
                <w:sz w:val="18"/>
                <w:szCs w:val="20"/>
              </w:rPr>
            </w:pPr>
            <w:r w:rsidRPr="00EA6933">
              <w:rPr>
                <w:rFonts w:asciiTheme="majorHAnsi" w:hAnsiTheme="majorHAnsi" w:cstheme="minorHAnsi"/>
                <w:b/>
                <w:noProof/>
                <w:spacing w:val="-6"/>
                <w:sz w:val="18"/>
                <w:szCs w:val="20"/>
              </w:rPr>
              <w:t xml:space="preserve">Highlights: </w:t>
            </w:r>
          </w:p>
          <w:p w:rsidR="00DF661D" w:rsidRPr="0050357A" w:rsidP="00B13C04" w14:paraId="7318736C" w14:textId="77777777">
            <w:pPr>
              <w:numPr>
                <w:ilvl w:val="0"/>
                <w:numId w:val="5"/>
              </w:numPr>
              <w:spacing w:after="200" w:line="276" w:lineRule="auto"/>
              <w:ind w:right="-108"/>
              <w:contextualSpacing/>
              <w:rPr>
                <w:rFonts w:asciiTheme="majorHAnsi" w:hAnsiTheme="majorHAnsi" w:cstheme="minorHAnsi"/>
                <w:noProof/>
                <w:spacing w:val="-6"/>
                <w:sz w:val="18"/>
                <w:szCs w:val="20"/>
              </w:rPr>
            </w:pPr>
            <w:r>
              <w:rPr>
                <w:rFonts w:asciiTheme="majorHAnsi" w:hAnsiTheme="majorHAnsi" w:cstheme="minorHAnsi"/>
                <w:noProof/>
                <w:spacing w:val="-6"/>
                <w:sz w:val="18"/>
                <w:szCs w:val="20"/>
              </w:rPr>
              <w:t>Developed/Supported</w:t>
            </w:r>
            <w:r w:rsidRPr="00850E8F">
              <w:rPr>
                <w:rFonts w:asciiTheme="majorHAnsi" w:hAnsiTheme="majorHAnsi" w:cstheme="minorHAnsi"/>
                <w:noProof/>
                <w:spacing w:val="-6"/>
                <w:sz w:val="18"/>
                <w:szCs w:val="20"/>
              </w:rPr>
              <w:t xml:space="preserve"> applications </w:t>
            </w:r>
            <w:r>
              <w:rPr>
                <w:rFonts w:asciiTheme="majorHAnsi" w:hAnsiTheme="majorHAnsi" w:cstheme="minorHAnsi"/>
                <w:noProof/>
                <w:spacing w:val="-6"/>
                <w:sz w:val="18"/>
                <w:szCs w:val="20"/>
              </w:rPr>
              <w:t>in .net and host into cloud (Retail Domain)</w:t>
            </w:r>
          </w:p>
          <w:p w:rsidR="00DF661D" w:rsidP="00B13C04" w14:paraId="0C10DC11" w14:textId="2B3F281D">
            <w:pPr>
              <w:numPr>
                <w:ilvl w:val="0"/>
                <w:numId w:val="5"/>
              </w:numPr>
              <w:spacing w:after="200" w:line="276" w:lineRule="auto"/>
              <w:ind w:right="-108"/>
              <w:contextualSpacing/>
              <w:rPr>
                <w:rFonts w:asciiTheme="majorHAnsi" w:hAnsiTheme="majorHAnsi" w:cstheme="minorHAnsi"/>
                <w:noProof/>
                <w:spacing w:val="-6"/>
                <w:sz w:val="18"/>
                <w:szCs w:val="20"/>
              </w:rPr>
            </w:pPr>
            <w:r>
              <w:rPr>
                <w:rFonts w:asciiTheme="majorHAnsi" w:hAnsiTheme="majorHAnsi" w:cstheme="minorHAnsi"/>
                <w:noProof/>
                <w:spacing w:val="-6"/>
                <w:sz w:val="18"/>
                <w:szCs w:val="20"/>
              </w:rPr>
              <w:t>Delivered</w:t>
            </w:r>
            <w:r w:rsidRPr="00850E8F">
              <w:rPr>
                <w:rFonts w:asciiTheme="majorHAnsi" w:hAnsiTheme="majorHAnsi" w:cstheme="minorHAnsi"/>
                <w:noProof/>
                <w:spacing w:val="-6"/>
                <w:sz w:val="18"/>
                <w:szCs w:val="20"/>
              </w:rPr>
              <w:t xml:space="preserve"> short presentations on the few topics of Azure and attended 3 day Azure cloud </w:t>
            </w:r>
            <w:r w:rsidRPr="0050357A">
              <w:rPr>
                <w:rFonts w:asciiTheme="majorHAnsi" w:hAnsiTheme="majorHAnsi" w:cstheme="minorHAnsi"/>
                <w:noProof/>
                <w:spacing w:val="-6"/>
                <w:sz w:val="18"/>
                <w:szCs w:val="20"/>
              </w:rPr>
              <w:t>workshop</w:t>
            </w:r>
          </w:p>
          <w:p w:rsidR="00DF661D" w:rsidRPr="00DF661D" w:rsidP="00DF661D" w14:paraId="30F29D61" w14:textId="77777777">
            <w:pPr>
              <w:spacing w:after="200" w:line="276" w:lineRule="auto"/>
              <w:ind w:left="360" w:right="-108"/>
              <w:contextualSpacing/>
              <w:rPr>
                <w:rFonts w:asciiTheme="majorHAnsi" w:hAnsiTheme="majorHAnsi" w:cstheme="minorHAnsi"/>
                <w:noProof/>
                <w:spacing w:val="-6"/>
                <w:sz w:val="8"/>
                <w:szCs w:val="20"/>
              </w:rPr>
            </w:pPr>
          </w:p>
          <w:p w:rsidR="00943075" w:rsidRPr="00DB3159" w:rsidP="00943075" w14:paraId="710D59D4" w14:textId="59F3E9D6">
            <w:pPr>
              <w:pBdr>
                <w:bottom w:val="single" w:sz="8" w:space="1" w:color="7F7F7F" w:themeColor="text1" w:themeTint="80"/>
              </w:pBdr>
              <w:jc w:val="both"/>
              <w:rPr>
                <w:rFonts w:asciiTheme="majorHAnsi" w:hAnsiTheme="majorHAnsi"/>
                <w:b/>
                <w:noProof/>
                <w:color w:val="C7A163"/>
                <w:sz w:val="28"/>
              </w:rPr>
            </w:pPr>
            <w:r w:rsidRPr="00DB3159">
              <w:rPr>
                <w:rFonts w:asciiTheme="majorHAnsi" w:hAnsiTheme="majorHAnsi"/>
                <w:b/>
                <w:noProof/>
                <w:color w:val="C7A163"/>
                <w:sz w:val="28"/>
              </w:rPr>
              <mc:AlternateContent>
                <mc:Choice Requires="wps">
                  <w:drawing>
                    <wp:inline distT="0" distB="0" distL="0" distR="0">
                      <wp:extent cx="223837" cy="192088"/>
                      <wp:effectExtent l="0" t="0" r="5080" b="0"/>
                      <wp:docPr id="24" name="Freeform 9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223837" cy="192088"/>
                              </a:xfrm>
                              <a:custGeom>
                                <a:avLst/>
                                <a:gdLst>
                                  <a:gd name="T0" fmla="*/ 103463 w 497"/>
                                  <a:gd name="T1" fmla="*/ 104039 h 426"/>
                                  <a:gd name="T2" fmla="*/ 103463 w 497"/>
                                  <a:gd name="T3" fmla="*/ 104039 h 426"/>
                                  <a:gd name="T4" fmla="*/ 123256 w 497"/>
                                  <a:gd name="T5" fmla="*/ 104039 h 426"/>
                                  <a:gd name="T6" fmla="*/ 123256 w 497"/>
                                  <a:gd name="T7" fmla="*/ 123856 h 426"/>
                                  <a:gd name="T8" fmla="*/ 223120 w 497"/>
                                  <a:gd name="T9" fmla="*/ 123856 h 426"/>
                                  <a:gd name="T10" fmla="*/ 219072 w 497"/>
                                  <a:gd name="T11" fmla="*/ 59901 h 426"/>
                                  <a:gd name="T12" fmla="*/ 199279 w 497"/>
                                  <a:gd name="T13" fmla="*/ 36031 h 426"/>
                                  <a:gd name="T14" fmla="*/ 163292 w 497"/>
                                  <a:gd name="T15" fmla="*/ 36031 h 426"/>
                                  <a:gd name="T16" fmla="*/ 151596 w 497"/>
                                  <a:gd name="T17" fmla="*/ 12160 h 426"/>
                                  <a:gd name="T18" fmla="*/ 134952 w 497"/>
                                  <a:gd name="T19" fmla="*/ 0 h 426"/>
                                  <a:gd name="T20" fmla="*/ 87269 w 497"/>
                                  <a:gd name="T21" fmla="*/ 0 h 426"/>
                                  <a:gd name="T22" fmla="*/ 75573 w 497"/>
                                  <a:gd name="T23" fmla="*/ 12160 h 426"/>
                                  <a:gd name="T24" fmla="*/ 59829 w 497"/>
                                  <a:gd name="T25" fmla="*/ 36031 h 426"/>
                                  <a:gd name="T26" fmla="*/ 23841 w 497"/>
                                  <a:gd name="T27" fmla="*/ 36031 h 426"/>
                                  <a:gd name="T28" fmla="*/ 4049 w 497"/>
                                  <a:gd name="T29" fmla="*/ 59901 h 426"/>
                                  <a:gd name="T30" fmla="*/ 0 w 497"/>
                                  <a:gd name="T31" fmla="*/ 123856 h 426"/>
                                  <a:gd name="T32" fmla="*/ 103463 w 497"/>
                                  <a:gd name="T33" fmla="*/ 123856 h 426"/>
                                  <a:gd name="T34" fmla="*/ 103463 w 497"/>
                                  <a:gd name="T35" fmla="*/ 104039 h 426"/>
                                  <a:gd name="T36" fmla="*/ 83670 w 497"/>
                                  <a:gd name="T37" fmla="*/ 23870 h 426"/>
                                  <a:gd name="T38" fmla="*/ 83670 w 497"/>
                                  <a:gd name="T39" fmla="*/ 23870 h 426"/>
                                  <a:gd name="T40" fmla="*/ 95366 w 497"/>
                                  <a:gd name="T41" fmla="*/ 16214 h 426"/>
                                  <a:gd name="T42" fmla="*/ 127754 w 497"/>
                                  <a:gd name="T43" fmla="*/ 16214 h 426"/>
                                  <a:gd name="T44" fmla="*/ 139000 w 497"/>
                                  <a:gd name="T45" fmla="*/ 23870 h 426"/>
                                  <a:gd name="T46" fmla="*/ 143499 w 497"/>
                                  <a:gd name="T47" fmla="*/ 36031 h 426"/>
                                  <a:gd name="T48" fmla="*/ 79622 w 497"/>
                                  <a:gd name="T49" fmla="*/ 36031 h 426"/>
                                  <a:gd name="T50" fmla="*/ 83670 w 497"/>
                                  <a:gd name="T51" fmla="*/ 23870 h 426"/>
                                  <a:gd name="T52" fmla="*/ 123256 w 497"/>
                                  <a:gd name="T53" fmla="*/ 159887 h 426"/>
                                  <a:gd name="T54" fmla="*/ 123256 w 497"/>
                                  <a:gd name="T55" fmla="*/ 159887 h 426"/>
                                  <a:gd name="T56" fmla="*/ 103463 w 497"/>
                                  <a:gd name="T57" fmla="*/ 159887 h 426"/>
                                  <a:gd name="T58" fmla="*/ 103463 w 497"/>
                                  <a:gd name="T59" fmla="*/ 136016 h 426"/>
                                  <a:gd name="T60" fmla="*/ 4049 w 497"/>
                                  <a:gd name="T61" fmla="*/ 136016 h 426"/>
                                  <a:gd name="T62" fmla="*/ 7647 w 497"/>
                                  <a:gd name="T63" fmla="*/ 171597 h 426"/>
                                  <a:gd name="T64" fmla="*/ 27890 w 497"/>
                                  <a:gd name="T65" fmla="*/ 191414 h 426"/>
                                  <a:gd name="T66" fmla="*/ 195230 w 497"/>
                                  <a:gd name="T67" fmla="*/ 191414 h 426"/>
                                  <a:gd name="T68" fmla="*/ 215023 w 497"/>
                                  <a:gd name="T69" fmla="*/ 171597 h 426"/>
                                  <a:gd name="T70" fmla="*/ 219072 w 497"/>
                                  <a:gd name="T71" fmla="*/ 136016 h 426"/>
                                  <a:gd name="T72" fmla="*/ 123256 w 497"/>
                                  <a:gd name="T73" fmla="*/ 136016 h 426"/>
                                  <a:gd name="T74" fmla="*/ 123256 w 497"/>
                                  <a:gd name="T75" fmla="*/ 159887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fill="norm" h="426" w="497" stroke="1">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solidFill>
                                <a:srgbClr val="364455"/>
                              </a:solidFill>
                              <a:ln>
                                <a:noFill/>
                              </a:ln>
                              <a:effectLst/>
                            </wps:spPr>
                            <wps:bodyPr wrap="none" lIns="34290" tIns="17145" rIns="34290" bIns="17145" anchor="ctr"/>
                          </wps:wsp>
                        </a:graphicData>
                      </a:graphic>
                    </wp:inline>
                  </w:drawing>
                </mc:Choice>
                <mc:Fallback>
                  <w:pict>
                    <v:shape id="Freeform 97" o:spid="_x0000_i1050" style="width:17.6pt;height:15.15pt;mso-left-percent:-10001;mso-position-horizontal-relative:char;mso-position-vertical-relative:line;mso-top-percent:-10001;mso-wrap-style:none;visibility:visible;v-text-anchor:middle" coordsize="497,426" path="m230,231l230,231c274,231,274,231,274,231c274,275,274,275,274,275c496,275,496,275,496,275c496,275,496,168,487,133c487,97,478,80,443,80c363,80,363,80,363,80c345,53,337,27,337,27,328,9,319,,300,,194,,194,,194,,177,,168,9,168,27c159,27,150,53,133,80c53,80,53,80,53,80,17,80,9,97,9,133,,168,,275,,275c230,275,230,275,230,275l230,231xm186,53l186,53c194,44,194,36,212,36c284,36,284,36,284,36c300,36,300,44,309,53c309,53,319,71,319,80c177,80,177,80,177,80c186,71,186,53,186,53xm274,355l274,355c230,355,230,355,230,355c230,302,230,302,230,302c9,302,9,302,9,302c9,302,17,346,17,381c17,399,26,425,62,425c434,425,434,425,434,425c469,425,478,399,478,381c478,346,487,302,487,302c274,302,274,302,274,302l274,355xe" fillcolor="#364455" stroked="f">
                      <v:path arrowok="t" o:connecttype="custom" o:connectlocs="46597279,46912309;46597279,46912309;55511576,46912309;55511576,55848008;100487951,55848008;98664827,27010008;89750530,16246767;73542840,16246767;68275239,5483075;60779177,0;39303886,0;34036285,5483075;26945561,16246767;10737420,16246767;1823573,27010008;0,55848008;46597279,55848008;46597279,46912309;37682981,10763241;37682981,10763241;42950582,7311068;57537368,7311068;62602300,10763241;64628543,16246767;35859858,16246767;37682981,10763241;55511576,72094775;55511576,72094775;46597279,72094775;46597279,61331083;1823573,61331083;3444027,77374940;12560994,86310640;87926957,86310640;96841254,77374940;98664827,61331083;55511576,61331083;55511576,72094775" o:connectangles="0,0,0,0,0,0,0,0,0,0,0,0,0,0,0,0,0,0,0,0,0,0,0,0,0,0,0,0,0,0,0,0,0,0,0,0,0,0"/>
                      <w10:wrap type="none"/>
                      <w10:anchorlock/>
                    </v:shape>
                  </w:pict>
                </mc:Fallback>
              </mc:AlternateContent>
            </w:r>
            <w:r>
              <w:rPr>
                <w:rFonts w:asciiTheme="majorHAnsi" w:hAnsiTheme="majorHAnsi"/>
                <w:b/>
                <w:noProof/>
                <w:color w:val="C7A163"/>
                <w:sz w:val="28"/>
              </w:rPr>
              <w:t>CERTIFICATIONS</w:t>
            </w:r>
            <w:r w:rsidR="00001285">
              <w:rPr>
                <w:rFonts w:asciiTheme="majorHAnsi" w:hAnsiTheme="majorHAnsi"/>
                <w:b/>
                <w:noProof/>
                <w:color w:val="C7A163"/>
                <w:sz w:val="28"/>
              </w:rPr>
              <w:t xml:space="preserve"> with details</w:t>
            </w:r>
          </w:p>
          <w:p w:rsidR="00943075" w:rsidRPr="00DB3159" w:rsidP="00943075" w14:paraId="283C1DBE" w14:textId="77777777">
            <w:pPr>
              <w:shd w:val="clear" w:color="auto" w:fill="FFFFFF" w:themeFill="background1"/>
              <w:ind w:right="245"/>
              <w:jc w:val="both"/>
              <w:rPr>
                <w:rFonts w:eastAsia="Calibri" w:asciiTheme="majorHAnsi" w:hAnsiTheme="majorHAnsi" w:cstheme="minorHAnsi"/>
                <w:sz w:val="6"/>
              </w:rPr>
            </w:pPr>
          </w:p>
          <w:p w:rsidR="00943075" w:rsidP="00943075" w14:paraId="254DD904" w14:textId="77777777">
            <w:pPr>
              <w:shd w:val="clear" w:color="auto" w:fill="FFFFFF" w:themeFill="background1"/>
              <w:ind w:right="245"/>
              <w:jc w:val="both"/>
              <w:rPr>
                <w:rFonts w:eastAsia="Calibri" w:asciiTheme="majorHAnsi" w:hAnsiTheme="majorHAnsi" w:cstheme="minorHAnsi"/>
                <w:sz w:val="2"/>
              </w:rPr>
            </w:pPr>
          </w:p>
          <w:p w:rsidR="00943075" w:rsidP="00943075" w14:paraId="368B43DF" w14:textId="77777777">
            <w:pPr>
              <w:shd w:val="clear" w:color="auto" w:fill="FFFFFF" w:themeFill="background1"/>
              <w:ind w:right="245"/>
              <w:jc w:val="both"/>
              <w:rPr>
                <w:rFonts w:eastAsia="Calibri" w:asciiTheme="majorHAnsi" w:hAnsiTheme="majorHAnsi" w:cstheme="minorHAnsi"/>
                <w:sz w:val="2"/>
              </w:rPr>
            </w:pPr>
          </w:p>
          <w:p w:rsidR="00943075" w:rsidP="00B13C04" w14:paraId="00E49C67" w14:textId="3E2AD8B5">
            <w:pPr>
              <w:numPr>
                <w:ilvl w:val="0"/>
                <w:numId w:val="5"/>
              </w:numPr>
              <w:spacing w:after="200" w:line="276" w:lineRule="auto"/>
              <w:ind w:right="-108"/>
              <w:contextualSpacing/>
              <w:rPr>
                <w:rFonts w:asciiTheme="majorHAnsi" w:hAnsiTheme="majorHAnsi" w:cstheme="minorHAnsi"/>
                <w:noProof/>
                <w:spacing w:val="-6"/>
                <w:sz w:val="18"/>
                <w:szCs w:val="20"/>
              </w:rPr>
            </w:pPr>
            <w:r>
              <w:rPr>
                <w:rFonts w:asciiTheme="majorHAnsi" w:hAnsiTheme="majorHAnsi" w:cstheme="minorHAnsi"/>
                <w:noProof/>
                <w:spacing w:val="-6"/>
                <w:sz w:val="18"/>
                <w:szCs w:val="20"/>
              </w:rPr>
              <w:t>Salesforce certified administrator(Dec 2023, Credentia ID:3982328)</w:t>
            </w:r>
          </w:p>
          <w:p w:rsidR="00943075" w:rsidP="00B13C04" w14:paraId="0CC87F9C" w14:textId="4EBF09DE">
            <w:pPr>
              <w:numPr>
                <w:ilvl w:val="0"/>
                <w:numId w:val="5"/>
              </w:numPr>
              <w:spacing w:after="200" w:line="276" w:lineRule="auto"/>
              <w:ind w:right="-108"/>
              <w:contextualSpacing/>
              <w:rPr>
                <w:rFonts w:asciiTheme="majorHAnsi" w:hAnsiTheme="majorHAnsi" w:cstheme="minorHAnsi"/>
                <w:noProof/>
                <w:spacing w:val="-6"/>
                <w:sz w:val="18"/>
                <w:szCs w:val="20"/>
              </w:rPr>
            </w:pPr>
            <w:r>
              <w:rPr>
                <w:rFonts w:asciiTheme="majorHAnsi" w:hAnsiTheme="majorHAnsi" w:cstheme="minorHAnsi"/>
                <w:noProof/>
                <w:spacing w:val="-6"/>
                <w:sz w:val="18"/>
                <w:szCs w:val="20"/>
              </w:rPr>
              <w:t>Completed tableau Class room training in Aug 2023</w:t>
            </w:r>
          </w:p>
          <w:p w:rsidR="00943075" w:rsidRPr="00C65442" w:rsidP="00B13C04" w14:paraId="1627FBD6" w14:textId="0F90C64E">
            <w:pPr>
              <w:numPr>
                <w:ilvl w:val="0"/>
                <w:numId w:val="5"/>
              </w:numPr>
              <w:pBdr>
                <w:bottom w:val="single" w:sz="8" w:space="1" w:color="7F7F7F" w:themeColor="text1" w:themeTint="80"/>
              </w:pBdr>
              <w:spacing w:after="200" w:line="276" w:lineRule="auto"/>
              <w:ind w:right="-108"/>
              <w:contextualSpacing/>
              <w:jc w:val="both"/>
              <w:rPr>
                <w:rFonts w:asciiTheme="majorHAnsi" w:hAnsiTheme="majorHAnsi"/>
                <w:b/>
                <w:noProof/>
                <w:color w:val="C7A163"/>
                <w:sz w:val="28"/>
              </w:rPr>
            </w:pPr>
            <w:r w:rsidRPr="00C65442">
              <w:rPr>
                <w:rFonts w:asciiTheme="majorHAnsi" w:hAnsiTheme="majorHAnsi" w:cstheme="minorHAnsi"/>
                <w:noProof/>
                <w:spacing w:val="-6"/>
                <w:sz w:val="18"/>
                <w:szCs w:val="20"/>
              </w:rPr>
              <w:t>Prompt Engineering for Chat GPT certification from Coursera by VanderBilt undersity in Oc</w:t>
            </w:r>
            <w:r>
              <w:rPr>
                <w:rFonts w:asciiTheme="majorHAnsi" w:hAnsiTheme="majorHAnsi" w:cstheme="minorHAnsi"/>
                <w:noProof/>
                <w:spacing w:val="-6"/>
                <w:sz w:val="18"/>
                <w:szCs w:val="20"/>
              </w:rPr>
              <w:t>t 2023</w:t>
            </w:r>
          </w:p>
          <w:p w:rsidR="00DF661D" w:rsidRPr="00DB3159" w:rsidP="00DF661D" w14:paraId="369CAC4F" w14:textId="7D6E93C6">
            <w:pPr>
              <w:pBdr>
                <w:bottom w:val="single" w:sz="8" w:space="1" w:color="7F7F7F" w:themeColor="text1" w:themeTint="80"/>
              </w:pBdr>
              <w:jc w:val="both"/>
              <w:rPr>
                <w:rFonts w:asciiTheme="majorHAnsi" w:hAnsiTheme="majorHAnsi"/>
                <w:b/>
                <w:noProof/>
                <w:color w:val="C7A163"/>
                <w:sz w:val="28"/>
              </w:rPr>
            </w:pPr>
            <w:r w:rsidRPr="00DB3159">
              <w:rPr>
                <w:rFonts w:asciiTheme="majorHAnsi" w:hAnsiTheme="majorHAnsi"/>
                <w:b/>
                <w:noProof/>
                <w:color w:val="C7A163"/>
                <w:sz w:val="28"/>
              </w:rPr>
              <mc:AlternateContent>
                <mc:Choice Requires="wps">
                  <w:drawing>
                    <wp:inline distT="0" distB="0" distL="0" distR="0">
                      <wp:extent cx="223837" cy="192088"/>
                      <wp:effectExtent l="0" t="0" r="5080" b="0"/>
                      <wp:docPr id="35" name="Freeform 97">
                        <a:extLst xmlns:a="http://schemas.openxmlformats.org/drawingml/2006/main">
                          <a:ext xmlns:a="http://schemas.openxmlformats.org/drawingml/2006/main" uri="{FF2B5EF4-FFF2-40B4-BE49-F238E27FC236}">
                            <a16:creationId xmlns:a16="http://schemas.microsoft.com/office/drawing/2014/main" id="{B2C136C1-FCB7-6048-AFB0-EE7C6A785EBB}"/>
                          </a:ext>
                        </a:extLst>
                      </wp:docPr>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223837" cy="192088"/>
                              </a:xfrm>
                              <a:custGeom>
                                <a:avLst/>
                                <a:gdLst>
                                  <a:gd name="T0" fmla="*/ 103463 w 497"/>
                                  <a:gd name="T1" fmla="*/ 104039 h 426"/>
                                  <a:gd name="T2" fmla="*/ 103463 w 497"/>
                                  <a:gd name="T3" fmla="*/ 104039 h 426"/>
                                  <a:gd name="T4" fmla="*/ 123256 w 497"/>
                                  <a:gd name="T5" fmla="*/ 104039 h 426"/>
                                  <a:gd name="T6" fmla="*/ 123256 w 497"/>
                                  <a:gd name="T7" fmla="*/ 123856 h 426"/>
                                  <a:gd name="T8" fmla="*/ 223120 w 497"/>
                                  <a:gd name="T9" fmla="*/ 123856 h 426"/>
                                  <a:gd name="T10" fmla="*/ 219072 w 497"/>
                                  <a:gd name="T11" fmla="*/ 59901 h 426"/>
                                  <a:gd name="T12" fmla="*/ 199279 w 497"/>
                                  <a:gd name="T13" fmla="*/ 36031 h 426"/>
                                  <a:gd name="T14" fmla="*/ 163292 w 497"/>
                                  <a:gd name="T15" fmla="*/ 36031 h 426"/>
                                  <a:gd name="T16" fmla="*/ 151596 w 497"/>
                                  <a:gd name="T17" fmla="*/ 12160 h 426"/>
                                  <a:gd name="T18" fmla="*/ 134952 w 497"/>
                                  <a:gd name="T19" fmla="*/ 0 h 426"/>
                                  <a:gd name="T20" fmla="*/ 87269 w 497"/>
                                  <a:gd name="T21" fmla="*/ 0 h 426"/>
                                  <a:gd name="T22" fmla="*/ 75573 w 497"/>
                                  <a:gd name="T23" fmla="*/ 12160 h 426"/>
                                  <a:gd name="T24" fmla="*/ 59829 w 497"/>
                                  <a:gd name="T25" fmla="*/ 36031 h 426"/>
                                  <a:gd name="T26" fmla="*/ 23841 w 497"/>
                                  <a:gd name="T27" fmla="*/ 36031 h 426"/>
                                  <a:gd name="T28" fmla="*/ 4049 w 497"/>
                                  <a:gd name="T29" fmla="*/ 59901 h 426"/>
                                  <a:gd name="T30" fmla="*/ 0 w 497"/>
                                  <a:gd name="T31" fmla="*/ 123856 h 426"/>
                                  <a:gd name="T32" fmla="*/ 103463 w 497"/>
                                  <a:gd name="T33" fmla="*/ 123856 h 426"/>
                                  <a:gd name="T34" fmla="*/ 103463 w 497"/>
                                  <a:gd name="T35" fmla="*/ 104039 h 426"/>
                                  <a:gd name="T36" fmla="*/ 83670 w 497"/>
                                  <a:gd name="T37" fmla="*/ 23870 h 426"/>
                                  <a:gd name="T38" fmla="*/ 83670 w 497"/>
                                  <a:gd name="T39" fmla="*/ 23870 h 426"/>
                                  <a:gd name="T40" fmla="*/ 95366 w 497"/>
                                  <a:gd name="T41" fmla="*/ 16214 h 426"/>
                                  <a:gd name="T42" fmla="*/ 127754 w 497"/>
                                  <a:gd name="T43" fmla="*/ 16214 h 426"/>
                                  <a:gd name="T44" fmla="*/ 139000 w 497"/>
                                  <a:gd name="T45" fmla="*/ 23870 h 426"/>
                                  <a:gd name="T46" fmla="*/ 143499 w 497"/>
                                  <a:gd name="T47" fmla="*/ 36031 h 426"/>
                                  <a:gd name="T48" fmla="*/ 79622 w 497"/>
                                  <a:gd name="T49" fmla="*/ 36031 h 426"/>
                                  <a:gd name="T50" fmla="*/ 83670 w 497"/>
                                  <a:gd name="T51" fmla="*/ 23870 h 426"/>
                                  <a:gd name="T52" fmla="*/ 123256 w 497"/>
                                  <a:gd name="T53" fmla="*/ 159887 h 426"/>
                                  <a:gd name="T54" fmla="*/ 123256 w 497"/>
                                  <a:gd name="T55" fmla="*/ 159887 h 426"/>
                                  <a:gd name="T56" fmla="*/ 103463 w 497"/>
                                  <a:gd name="T57" fmla="*/ 159887 h 426"/>
                                  <a:gd name="T58" fmla="*/ 103463 w 497"/>
                                  <a:gd name="T59" fmla="*/ 136016 h 426"/>
                                  <a:gd name="T60" fmla="*/ 4049 w 497"/>
                                  <a:gd name="T61" fmla="*/ 136016 h 426"/>
                                  <a:gd name="T62" fmla="*/ 7647 w 497"/>
                                  <a:gd name="T63" fmla="*/ 171597 h 426"/>
                                  <a:gd name="T64" fmla="*/ 27890 w 497"/>
                                  <a:gd name="T65" fmla="*/ 191414 h 426"/>
                                  <a:gd name="T66" fmla="*/ 195230 w 497"/>
                                  <a:gd name="T67" fmla="*/ 191414 h 426"/>
                                  <a:gd name="T68" fmla="*/ 215023 w 497"/>
                                  <a:gd name="T69" fmla="*/ 171597 h 426"/>
                                  <a:gd name="T70" fmla="*/ 219072 w 497"/>
                                  <a:gd name="T71" fmla="*/ 136016 h 426"/>
                                  <a:gd name="T72" fmla="*/ 123256 w 497"/>
                                  <a:gd name="T73" fmla="*/ 136016 h 426"/>
                                  <a:gd name="T74" fmla="*/ 123256 w 497"/>
                                  <a:gd name="T75" fmla="*/ 159887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fill="norm" h="426" w="497" stroke="1">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solidFill>
                                <a:srgbClr val="364455"/>
                              </a:solidFill>
                              <a:ln>
                                <a:noFill/>
                              </a:ln>
                              <a:effectLst/>
                            </wps:spPr>
                            <wps:bodyPr wrap="none" lIns="34290" tIns="17145" rIns="34290" bIns="17145" anchor="ctr"/>
                          </wps:wsp>
                        </a:graphicData>
                      </a:graphic>
                    </wp:inline>
                  </w:drawing>
                </mc:Choice>
                <mc:Fallback>
                  <w:pict>
                    <v:shape id="Freeform 97" o:spid="_x0000_i1051" style="width:17.6pt;height:15.15pt;mso-left-percent:-10001;mso-position-horizontal-relative:char;mso-position-vertical-relative:line;mso-top-percent:-10001;mso-wrap-style:none;visibility:visible;v-text-anchor:middle" coordsize="497,426" path="m230,231l230,231c274,231,274,231,274,231c274,275,274,275,274,275c496,275,496,275,496,275c496,275,496,168,487,133c487,97,478,80,443,80c363,80,363,80,363,80c345,53,337,27,337,27,328,9,319,,300,,194,,194,,194,,177,,168,9,168,27c159,27,150,53,133,80c53,80,53,80,53,80,17,80,9,97,9,133,,168,,275,,275c230,275,230,275,230,275l230,231xm186,53l186,53c194,44,194,36,212,36c284,36,284,36,284,36c300,36,300,44,309,53c309,53,319,71,319,80c177,80,177,80,177,80c186,71,186,53,186,53xm274,355l274,355c230,355,230,355,230,355c230,302,230,302,230,302c9,302,9,302,9,302c9,302,17,346,17,381c17,399,26,425,62,425c434,425,434,425,434,425c469,425,478,399,478,381c478,346,487,302,487,302c274,302,274,302,274,302l274,355xe" fillcolor="#364455" stroked="f">
                      <v:path o:connecttype="custom" o:connectlocs="46597279,46912309;46597279,46912309;55511576,46912309;55511576,55848008;100487951,55848008;98664827,27010008;89750530,16246767;73542840,16246767;68275239,5483075;60779177,0;39303886,0;34036285,5483075;26945561,16246767;10737420,16246767;1823573,27010008;0,55848008;46597279,55848008;46597279,46912309;37682981,10763241;37682981,10763241;42950582,7311068;57537368,7311068;62602300,10763241;64628543,16246767;35859858,16246767;37682981,10763241;55511576,72094775;55511576,72094775;46597279,72094775;46597279,61331083;1823573,61331083;3444027,77374940;12560994,86310640;87926957,86310640;96841254,77374940;98664827,61331083;55511576,61331083;55511576,72094775" o:connectangles="0,0,0,0,0,0,0,0,0,0,0,0,0,0,0,0,0,0,0,0,0,0,0,0,0,0,0,0,0,0,0,0,0,0,0,0,0,0"/>
                      <w10:wrap type="none"/>
                      <w10:anchorlock/>
                    </v:shape>
                  </w:pict>
                </mc:Fallback>
              </mc:AlternateContent>
            </w:r>
            <w:r>
              <w:rPr>
                <w:rFonts w:asciiTheme="majorHAnsi" w:hAnsiTheme="majorHAnsi"/>
                <w:b/>
                <w:noProof/>
                <w:color w:val="C7A163"/>
                <w:sz w:val="28"/>
              </w:rPr>
              <w:t>INTERNSHIP</w:t>
            </w:r>
          </w:p>
          <w:p w:rsidR="0088052A" w:rsidRPr="00DB3159" w:rsidP="00AC16D3" w14:paraId="4B8C22A6" w14:textId="77777777">
            <w:pPr>
              <w:shd w:val="clear" w:color="auto" w:fill="FFFFFF" w:themeFill="background1"/>
              <w:ind w:right="245"/>
              <w:jc w:val="both"/>
              <w:rPr>
                <w:rFonts w:eastAsia="Calibri" w:asciiTheme="majorHAnsi" w:hAnsiTheme="majorHAnsi" w:cstheme="minorHAnsi"/>
                <w:sz w:val="6"/>
              </w:rPr>
            </w:pPr>
          </w:p>
          <w:p w:rsidR="00627C85" w:rsidP="00AC16D3" w14:paraId="312FAE90" w14:textId="77777777">
            <w:pPr>
              <w:shd w:val="clear" w:color="auto" w:fill="FFFFFF" w:themeFill="background1"/>
              <w:ind w:right="245"/>
              <w:jc w:val="both"/>
              <w:rPr>
                <w:rFonts w:eastAsia="Calibri" w:asciiTheme="majorHAnsi" w:hAnsiTheme="majorHAnsi" w:cstheme="minorHAnsi"/>
                <w:sz w:val="2"/>
              </w:rPr>
            </w:pPr>
          </w:p>
          <w:p w:rsidR="00DF661D" w:rsidP="00AC16D3" w14:paraId="36558346" w14:textId="77777777">
            <w:pPr>
              <w:shd w:val="clear" w:color="auto" w:fill="FFFFFF" w:themeFill="background1"/>
              <w:ind w:right="245"/>
              <w:jc w:val="both"/>
              <w:rPr>
                <w:rFonts w:eastAsia="Calibri" w:asciiTheme="majorHAnsi" w:hAnsiTheme="majorHAnsi" w:cstheme="minorHAnsi"/>
                <w:sz w:val="2"/>
              </w:rPr>
            </w:pPr>
          </w:p>
          <w:p w:rsidR="00DF661D" w:rsidP="00AC16D3" w14:paraId="6E76BFD8" w14:textId="77777777">
            <w:pPr>
              <w:shd w:val="clear" w:color="auto" w:fill="FFFFFF" w:themeFill="background1"/>
              <w:ind w:right="245"/>
              <w:jc w:val="both"/>
              <w:rPr>
                <w:rFonts w:eastAsia="Calibri" w:asciiTheme="majorHAnsi" w:hAnsiTheme="majorHAnsi" w:cstheme="minorHAnsi"/>
                <w:sz w:val="2"/>
              </w:rPr>
            </w:pPr>
          </w:p>
          <w:p w:rsidR="00DF661D" w:rsidP="00AC16D3" w14:paraId="1AE3971E" w14:textId="77777777">
            <w:pPr>
              <w:shd w:val="clear" w:color="auto" w:fill="FFFFFF" w:themeFill="background1"/>
              <w:ind w:right="245"/>
              <w:jc w:val="both"/>
              <w:rPr>
                <w:rFonts w:eastAsia="Calibri" w:asciiTheme="majorHAnsi" w:hAnsiTheme="majorHAnsi" w:cstheme="minorHAnsi"/>
                <w:sz w:val="2"/>
              </w:rPr>
            </w:pPr>
          </w:p>
          <w:p w:rsidR="00DF661D" w:rsidRPr="00DF661D" w:rsidP="00AC16D3" w14:paraId="4BC1B8BA" w14:textId="77777777">
            <w:pPr>
              <w:shd w:val="clear" w:color="auto" w:fill="FFFFFF" w:themeFill="background1"/>
              <w:ind w:right="245"/>
              <w:jc w:val="both"/>
              <w:rPr>
                <w:rFonts w:eastAsia="Calibri" w:asciiTheme="majorHAnsi" w:hAnsiTheme="majorHAnsi" w:cstheme="minorHAnsi"/>
                <w:sz w:val="2"/>
              </w:rPr>
            </w:pPr>
          </w:p>
          <w:p w:rsidR="00DF661D" w:rsidP="00AC16D3" w14:paraId="4A8BEF1F" w14:textId="77777777">
            <w:pPr>
              <w:shd w:val="clear" w:color="auto" w:fill="FFFFFF" w:themeFill="background1"/>
              <w:ind w:right="245"/>
              <w:jc w:val="both"/>
              <w:rPr>
                <w:rFonts w:eastAsia="Calibri" w:asciiTheme="majorHAnsi" w:hAnsiTheme="majorHAnsi" w:cstheme="minorHAnsi"/>
                <w:sz w:val="2"/>
              </w:rPr>
            </w:pPr>
          </w:p>
          <w:p w:rsidR="00DF661D" w:rsidP="00AC16D3" w14:paraId="30BFEAD1" w14:textId="77777777">
            <w:pPr>
              <w:shd w:val="clear" w:color="auto" w:fill="FFFFFF" w:themeFill="background1"/>
              <w:ind w:right="245"/>
              <w:jc w:val="both"/>
              <w:rPr>
                <w:rFonts w:eastAsia="Calibri" w:asciiTheme="majorHAnsi" w:hAnsiTheme="majorHAnsi" w:cstheme="minorHAnsi"/>
                <w:sz w:val="2"/>
              </w:rPr>
            </w:pPr>
          </w:p>
          <w:p w:rsidR="00DF661D" w:rsidP="00AC16D3" w14:paraId="154D86C6" w14:textId="77777777">
            <w:pPr>
              <w:shd w:val="clear" w:color="auto" w:fill="FFFFFF" w:themeFill="background1"/>
              <w:ind w:right="245"/>
              <w:jc w:val="both"/>
              <w:rPr>
                <w:rFonts w:eastAsia="Calibri" w:asciiTheme="majorHAnsi" w:hAnsiTheme="majorHAnsi" w:cstheme="minorHAnsi"/>
                <w:sz w:val="2"/>
              </w:rPr>
            </w:pPr>
          </w:p>
          <w:p w:rsidR="00DF661D" w:rsidP="00AC16D3" w14:paraId="7B8838DC" w14:textId="25D4638E">
            <w:pPr>
              <w:shd w:val="clear" w:color="auto" w:fill="FFFFFF" w:themeFill="background1"/>
              <w:ind w:right="245"/>
              <w:jc w:val="both"/>
              <w:rPr>
                <w:rFonts w:eastAsia="Calibri" w:asciiTheme="majorHAnsi" w:hAnsiTheme="majorHAnsi" w:cstheme="minorHAnsi"/>
                <w:sz w:val="2"/>
              </w:rPr>
            </w:pPr>
          </w:p>
          <w:p w:rsidR="00DF661D" w:rsidP="00AC16D3" w14:paraId="257EC656" w14:textId="77777777">
            <w:pPr>
              <w:shd w:val="clear" w:color="auto" w:fill="FFFFFF" w:themeFill="background1"/>
              <w:ind w:right="245"/>
              <w:jc w:val="both"/>
              <w:rPr>
                <w:rFonts w:eastAsia="Calibri" w:asciiTheme="majorHAnsi" w:hAnsiTheme="majorHAnsi" w:cstheme="minorHAnsi"/>
                <w:sz w:val="2"/>
              </w:rPr>
            </w:pPr>
          </w:p>
          <w:p w:rsidR="00DF661D" w:rsidRPr="00DF661D" w:rsidP="00DF661D" w14:paraId="220F8EF2" w14:textId="77777777">
            <w:pPr>
              <w:shd w:val="clear" w:color="auto" w:fill="FDE9D9" w:themeFill="accent6" w:themeFillTint="33"/>
              <w:tabs>
                <w:tab w:val="left" w:pos="10800"/>
              </w:tabs>
              <w:jc w:val="both"/>
              <w:rPr>
                <w:rFonts w:asciiTheme="majorHAnsi" w:hAnsiTheme="majorHAnsi" w:cstheme="minorHAnsi"/>
                <w:b/>
                <w:sz w:val="20"/>
              </w:rPr>
            </w:pPr>
            <w:r w:rsidRPr="00DF661D">
              <w:rPr>
                <w:rFonts w:asciiTheme="majorHAnsi" w:hAnsiTheme="majorHAnsi" w:cstheme="minorHAnsi"/>
                <w:b/>
                <w:sz w:val="20"/>
              </w:rPr>
              <w:t>Mar’13-Jun’13 with Hindustan Unilever as Marketing intern</w:t>
            </w:r>
          </w:p>
          <w:p w:rsidR="00DF661D" w:rsidRPr="00007797" w:rsidP="00DF661D" w14:paraId="49EB9F7C" w14:textId="77777777">
            <w:pPr>
              <w:ind w:left="360" w:right="-108"/>
              <w:contextualSpacing/>
              <w:rPr>
                <w:rFonts w:asciiTheme="majorHAnsi" w:hAnsiTheme="majorHAnsi" w:cstheme="minorHAnsi"/>
                <w:noProof/>
                <w:sz w:val="2"/>
                <w:szCs w:val="20"/>
              </w:rPr>
            </w:pPr>
          </w:p>
          <w:p w:rsidR="00DF661D" w:rsidP="00DF661D" w14:paraId="6F5237C4" w14:textId="77777777">
            <w:pPr>
              <w:spacing w:after="200"/>
              <w:ind w:left="360" w:right="-108"/>
              <w:contextualSpacing/>
              <w:rPr>
                <w:rFonts w:asciiTheme="majorHAnsi" w:hAnsiTheme="majorHAnsi" w:cstheme="minorHAnsi"/>
                <w:noProof/>
                <w:sz w:val="2"/>
                <w:szCs w:val="20"/>
              </w:rPr>
            </w:pPr>
          </w:p>
          <w:p w:rsidR="00DF661D" w:rsidP="00DF661D" w14:paraId="403248F3" w14:textId="77777777">
            <w:pPr>
              <w:spacing w:after="200"/>
              <w:ind w:left="360" w:right="-108"/>
              <w:contextualSpacing/>
              <w:rPr>
                <w:rFonts w:asciiTheme="majorHAnsi" w:hAnsiTheme="majorHAnsi" w:cstheme="minorHAnsi"/>
                <w:noProof/>
                <w:sz w:val="2"/>
                <w:szCs w:val="20"/>
              </w:rPr>
            </w:pPr>
          </w:p>
          <w:p w:rsidR="00DF661D" w:rsidP="00DF661D" w14:paraId="642557BC" w14:textId="77777777">
            <w:pPr>
              <w:spacing w:after="200"/>
              <w:ind w:left="360" w:right="-108"/>
              <w:contextualSpacing/>
              <w:rPr>
                <w:rFonts w:asciiTheme="majorHAnsi" w:hAnsiTheme="majorHAnsi" w:cstheme="minorHAnsi"/>
                <w:noProof/>
                <w:sz w:val="2"/>
                <w:szCs w:val="20"/>
              </w:rPr>
            </w:pPr>
          </w:p>
          <w:p w:rsidR="00DF661D" w:rsidP="00DF661D" w14:paraId="07A3AFC0" w14:textId="77777777">
            <w:pPr>
              <w:jc w:val="both"/>
              <w:rPr>
                <w:rFonts w:asciiTheme="majorHAnsi" w:hAnsiTheme="majorHAnsi" w:cstheme="minorHAnsi"/>
                <w:b/>
                <w:noProof/>
                <w:spacing w:val="-6"/>
                <w:sz w:val="18"/>
                <w:szCs w:val="20"/>
              </w:rPr>
            </w:pPr>
            <w:r w:rsidRPr="009B7958">
              <w:rPr>
                <w:rFonts w:asciiTheme="majorHAnsi" w:hAnsiTheme="majorHAnsi" w:cstheme="minorHAnsi"/>
                <w:b/>
                <w:noProof/>
                <w:spacing w:val="-6"/>
                <w:sz w:val="18"/>
                <w:szCs w:val="20"/>
              </w:rPr>
              <w:t>Description:</w:t>
            </w:r>
          </w:p>
          <w:p w:rsidR="00DF661D" w:rsidRPr="009B7958" w:rsidP="00B13C04" w14:paraId="2D9A142B" w14:textId="77777777">
            <w:pPr>
              <w:numPr>
                <w:ilvl w:val="0"/>
                <w:numId w:val="5"/>
              </w:numPr>
              <w:ind w:right="-108"/>
              <w:contextualSpacing/>
              <w:rPr>
                <w:rFonts w:asciiTheme="majorHAnsi" w:hAnsiTheme="majorHAnsi" w:cstheme="minorHAnsi"/>
                <w:noProof/>
                <w:spacing w:val="-6"/>
                <w:sz w:val="18"/>
                <w:szCs w:val="20"/>
              </w:rPr>
            </w:pPr>
            <w:r w:rsidRPr="009B7958">
              <w:rPr>
                <w:rFonts w:asciiTheme="majorHAnsi" w:hAnsiTheme="majorHAnsi" w:cstheme="minorHAnsi"/>
                <w:noProof/>
                <w:spacing w:val="-6"/>
                <w:sz w:val="18"/>
                <w:szCs w:val="20"/>
              </w:rPr>
              <w:t>Performed market study on the bread markets in Chennai HUL (Hindustan Unilever limited) &amp; its peripheral areas</w:t>
            </w:r>
          </w:p>
          <w:p w:rsidR="00DF661D" w:rsidP="00B13C04" w14:paraId="0B04910A" w14:textId="77777777">
            <w:pPr>
              <w:numPr>
                <w:ilvl w:val="0"/>
                <w:numId w:val="5"/>
              </w:numPr>
              <w:ind w:right="-108"/>
              <w:contextualSpacing/>
              <w:rPr>
                <w:rFonts w:asciiTheme="majorHAnsi" w:hAnsiTheme="majorHAnsi" w:cstheme="minorHAnsi"/>
                <w:noProof/>
                <w:spacing w:val="-6"/>
                <w:sz w:val="18"/>
                <w:szCs w:val="20"/>
              </w:rPr>
            </w:pPr>
            <w:r w:rsidRPr="009B7958">
              <w:rPr>
                <w:rFonts w:asciiTheme="majorHAnsi" w:hAnsiTheme="majorHAnsi" w:cstheme="minorHAnsi"/>
                <w:noProof/>
                <w:spacing w:val="-6"/>
                <w:sz w:val="18"/>
                <w:szCs w:val="20"/>
              </w:rPr>
              <w:t>Conducted customer segmentation based on survey data using SPSS, Tableau analytics</w:t>
            </w:r>
          </w:p>
          <w:p w:rsidR="00DF661D" w:rsidP="00AC16D3" w14:paraId="04FBDB2A" w14:textId="77777777">
            <w:pPr>
              <w:shd w:val="clear" w:color="auto" w:fill="FFFFFF" w:themeFill="background1"/>
              <w:ind w:right="245"/>
              <w:jc w:val="both"/>
              <w:rPr>
                <w:rFonts w:eastAsia="Calibri" w:asciiTheme="majorHAnsi" w:hAnsiTheme="majorHAnsi" w:cstheme="minorHAnsi"/>
                <w:sz w:val="2"/>
              </w:rPr>
            </w:pPr>
          </w:p>
          <w:p w:rsidR="00DF661D" w:rsidP="00AC16D3" w14:paraId="7FE9B138" w14:textId="77777777">
            <w:pPr>
              <w:shd w:val="clear" w:color="auto" w:fill="FFFFFF" w:themeFill="background1"/>
              <w:ind w:right="245"/>
              <w:jc w:val="both"/>
              <w:rPr>
                <w:rFonts w:eastAsia="Calibri" w:asciiTheme="majorHAnsi" w:hAnsiTheme="majorHAnsi" w:cstheme="minorHAnsi"/>
                <w:sz w:val="2"/>
              </w:rPr>
            </w:pPr>
          </w:p>
          <w:p w:rsidR="00DF661D" w:rsidP="00AC16D3" w14:paraId="22BA4743" w14:textId="77777777">
            <w:pPr>
              <w:shd w:val="clear" w:color="auto" w:fill="FFFFFF" w:themeFill="background1"/>
              <w:ind w:right="245"/>
              <w:jc w:val="both"/>
              <w:rPr>
                <w:rFonts w:eastAsia="Calibri" w:asciiTheme="majorHAnsi" w:hAnsiTheme="majorHAnsi" w:cstheme="minorHAnsi"/>
                <w:sz w:val="2"/>
              </w:rPr>
            </w:pPr>
          </w:p>
          <w:p w:rsidR="00DF661D" w:rsidP="00AC16D3" w14:paraId="19CA01D4" w14:textId="77777777">
            <w:pPr>
              <w:shd w:val="clear" w:color="auto" w:fill="FFFFFF" w:themeFill="background1"/>
              <w:ind w:right="245"/>
              <w:jc w:val="both"/>
              <w:rPr>
                <w:rFonts w:eastAsia="Calibri" w:asciiTheme="majorHAnsi" w:hAnsiTheme="majorHAnsi" w:cstheme="minorHAnsi"/>
                <w:sz w:val="2"/>
              </w:rPr>
            </w:pPr>
          </w:p>
          <w:p w:rsidR="00DF661D" w:rsidP="00AC16D3" w14:paraId="371B612D" w14:textId="77777777">
            <w:pPr>
              <w:shd w:val="clear" w:color="auto" w:fill="FFFFFF" w:themeFill="background1"/>
              <w:ind w:right="245"/>
              <w:jc w:val="both"/>
              <w:rPr>
                <w:rFonts w:eastAsia="Calibri" w:asciiTheme="majorHAnsi" w:hAnsiTheme="majorHAnsi" w:cstheme="minorHAnsi"/>
                <w:sz w:val="2"/>
              </w:rPr>
            </w:pPr>
          </w:p>
          <w:p w:rsidR="00DF661D" w:rsidP="00AC16D3" w14:paraId="33C76525" w14:textId="77777777">
            <w:pPr>
              <w:shd w:val="clear" w:color="auto" w:fill="FFFFFF" w:themeFill="background1"/>
              <w:ind w:right="245"/>
              <w:jc w:val="both"/>
              <w:rPr>
                <w:rFonts w:eastAsia="Calibri" w:asciiTheme="majorHAnsi" w:hAnsiTheme="majorHAnsi" w:cstheme="minorHAnsi"/>
                <w:sz w:val="2"/>
              </w:rPr>
            </w:pPr>
          </w:p>
          <w:p w:rsidR="00DF661D" w:rsidP="00AC16D3" w14:paraId="768691BA" w14:textId="452D407E">
            <w:pPr>
              <w:shd w:val="clear" w:color="auto" w:fill="FFFFFF" w:themeFill="background1"/>
              <w:ind w:right="245"/>
              <w:jc w:val="both"/>
              <w:rPr>
                <w:rFonts w:eastAsia="Calibri" w:asciiTheme="majorHAnsi" w:hAnsiTheme="majorHAnsi" w:cstheme="minorHAnsi"/>
                <w:sz w:val="2"/>
              </w:rPr>
            </w:pPr>
          </w:p>
          <w:p w:rsidR="00DF661D" w:rsidP="00AC16D3" w14:paraId="2042CB95" w14:textId="77777777">
            <w:pPr>
              <w:shd w:val="clear" w:color="auto" w:fill="FFFFFF" w:themeFill="background1"/>
              <w:ind w:right="245"/>
              <w:jc w:val="both"/>
              <w:rPr>
                <w:rFonts w:eastAsia="Calibri" w:asciiTheme="majorHAnsi" w:hAnsiTheme="majorHAnsi" w:cstheme="minorHAnsi"/>
                <w:sz w:val="2"/>
              </w:rPr>
            </w:pPr>
          </w:p>
          <w:p w:rsidR="00DF661D" w:rsidP="00AC16D3" w14:paraId="42C21F48" w14:textId="77777777">
            <w:pPr>
              <w:shd w:val="clear" w:color="auto" w:fill="FFFFFF" w:themeFill="background1"/>
              <w:ind w:right="245"/>
              <w:jc w:val="both"/>
              <w:rPr>
                <w:rFonts w:eastAsia="Calibri" w:asciiTheme="majorHAnsi" w:hAnsiTheme="majorHAnsi" w:cstheme="minorHAnsi"/>
                <w:sz w:val="2"/>
              </w:rPr>
            </w:pPr>
          </w:p>
          <w:p w:rsidR="00DF661D" w:rsidP="00AC16D3" w14:paraId="538A5C50" w14:textId="77777777">
            <w:pPr>
              <w:shd w:val="clear" w:color="auto" w:fill="FFFFFF" w:themeFill="background1"/>
              <w:ind w:right="245"/>
              <w:jc w:val="both"/>
              <w:rPr>
                <w:rFonts w:eastAsia="Calibri" w:asciiTheme="majorHAnsi" w:hAnsiTheme="majorHAnsi" w:cstheme="minorHAnsi"/>
                <w:sz w:val="2"/>
              </w:rPr>
            </w:pPr>
          </w:p>
          <w:p w:rsidR="00DF661D" w:rsidP="00AC16D3" w14:paraId="2FCE26C8" w14:textId="57F85C8D">
            <w:pPr>
              <w:shd w:val="clear" w:color="auto" w:fill="FFFFFF" w:themeFill="background1"/>
              <w:ind w:right="245"/>
              <w:jc w:val="both"/>
              <w:rPr>
                <w:rFonts w:eastAsia="Calibri" w:asciiTheme="majorHAnsi" w:hAnsiTheme="majorHAnsi" w:cstheme="minorHAnsi"/>
                <w:sz w:val="2"/>
              </w:rPr>
            </w:pPr>
          </w:p>
          <w:p w:rsidR="00DF661D" w:rsidP="00AC16D3" w14:paraId="69FD7738" w14:textId="77777777">
            <w:pPr>
              <w:shd w:val="clear" w:color="auto" w:fill="FFFFFF" w:themeFill="background1"/>
              <w:ind w:right="245"/>
              <w:jc w:val="both"/>
              <w:rPr>
                <w:rFonts w:eastAsia="Calibri" w:asciiTheme="majorHAnsi" w:hAnsiTheme="majorHAnsi" w:cstheme="minorHAnsi"/>
                <w:sz w:val="2"/>
              </w:rPr>
            </w:pPr>
          </w:p>
          <w:p w:rsidR="00DF661D" w:rsidRPr="00E277AA" w:rsidP="00AC16D3" w14:paraId="5A1A2740" w14:textId="12B2A1FF">
            <w:pPr>
              <w:shd w:val="clear" w:color="auto" w:fill="FFFFFF" w:themeFill="background1"/>
              <w:ind w:right="245"/>
              <w:jc w:val="both"/>
              <w:rPr>
                <w:rFonts w:eastAsia="Calibri" w:asciiTheme="majorHAnsi" w:hAnsiTheme="majorHAnsi" w:cstheme="minorHAnsi"/>
                <w:sz w:val="2"/>
              </w:rPr>
            </w:pPr>
          </w:p>
        </w:tc>
      </w:tr>
      <w:tr w14:paraId="60776582" w14:textId="77777777" w:rsidTr="00530485">
        <w:tblPrEx>
          <w:tblW w:w="12235" w:type="dxa"/>
          <w:tblLayout w:type="fixed"/>
          <w:tblCellMar>
            <w:left w:w="115" w:type="dxa"/>
            <w:right w:w="115" w:type="dxa"/>
          </w:tblCellMar>
          <w:tblLook w:val="04A0"/>
        </w:tblPrEx>
        <w:trPr>
          <w:trHeight w:val="77"/>
        </w:trPr>
        <w:tc>
          <w:tcPr>
            <w:tcW w:w="12235" w:type="dxa"/>
            <w:gridSpan w:val="4"/>
            <w:shd w:val="clear" w:color="auto" w:fill="C7A163"/>
          </w:tcPr>
          <w:p w:rsidR="0088052A" w:rsidRPr="00E277AA" w:rsidP="00AC16D3" w14:paraId="6DEC290B" w14:textId="77777777">
            <w:pPr>
              <w:pBdr>
                <w:bottom w:val="single" w:sz="8" w:space="1" w:color="FFFFFF" w:themeColor="background1"/>
              </w:pBdr>
              <w:ind w:right="245"/>
              <w:jc w:val="both"/>
              <w:rPr>
                <w:rFonts w:asciiTheme="majorHAnsi" w:hAnsiTheme="majorHAnsi"/>
                <w:b/>
                <w:noProof/>
                <w:color w:val="FFFFFF" w:themeColor="background1"/>
                <w:sz w:val="2"/>
              </w:rPr>
            </w:pPr>
          </w:p>
          <w:p w:rsidR="00D51D8C" w:rsidRPr="009C1911" w:rsidP="00AC16D3" w14:paraId="17EF6C08" w14:textId="77777777">
            <w:pPr>
              <w:pBdr>
                <w:bottom w:val="single" w:sz="8" w:space="1" w:color="FFFFFF" w:themeColor="background1"/>
              </w:pBdr>
              <w:ind w:left="150" w:right="245"/>
              <w:jc w:val="both"/>
              <w:rPr>
                <w:rFonts w:asciiTheme="majorHAnsi" w:hAnsiTheme="majorHAnsi"/>
                <w:b/>
                <w:noProof/>
                <w:color w:val="FFFFFF" w:themeColor="background1"/>
                <w:sz w:val="28"/>
              </w:rPr>
            </w:pPr>
            <w:r w:rsidRPr="00DB3159">
              <w:rPr>
                <w:rFonts w:asciiTheme="majorHAnsi" w:hAnsiTheme="majorHAnsi"/>
                <w:b/>
                <w:noProof/>
                <w:color w:val="FFFFFF" w:themeColor="background1"/>
                <w:sz w:val="28"/>
              </w:rPr>
              <w:t>PERSONAL DETAILS</w:t>
            </w:r>
          </w:p>
          <w:p w:rsidR="008062B1" w:rsidRPr="009C1911" w:rsidP="00AC16D3" w14:paraId="57102B13" w14:textId="77777777">
            <w:pPr>
              <w:ind w:left="150" w:right="245"/>
              <w:jc w:val="both"/>
              <w:rPr>
                <w:rFonts w:asciiTheme="majorHAnsi" w:hAnsiTheme="majorHAnsi"/>
                <w:noProof/>
                <w:color w:val="FFFFFF" w:themeColor="background1"/>
                <w:sz w:val="2"/>
              </w:rPr>
            </w:pPr>
          </w:p>
          <w:p w:rsidR="00E277AA" w:rsidRPr="00D93832" w:rsidP="00994D2C" w14:paraId="22514C46" w14:textId="7E781C3F">
            <w:pPr>
              <w:pStyle w:val="ListParagraph"/>
              <w:numPr>
                <w:ilvl w:val="0"/>
                <w:numId w:val="3"/>
              </w:numPr>
              <w:jc w:val="both"/>
              <w:rPr>
                <w:rFonts w:eastAsia="Calibri" w:asciiTheme="majorHAnsi" w:hAnsiTheme="majorHAnsi" w:cs="Calibri"/>
                <w:color w:val="FFFFFF" w:themeColor="background1"/>
                <w:sz w:val="20"/>
              </w:rPr>
            </w:pPr>
            <w:r w:rsidRPr="00E277AA">
              <w:rPr>
                <w:rFonts w:eastAsia="Calibri" w:asciiTheme="majorHAnsi" w:hAnsiTheme="majorHAnsi" w:cs="Calibri"/>
                <w:color w:val="FFFFFF" w:themeColor="background1"/>
                <w:sz w:val="20"/>
              </w:rPr>
              <w:t>Languages Known</w:t>
            </w:r>
            <w:r w:rsidRPr="00D93832">
              <w:rPr>
                <w:rFonts w:eastAsia="Calibri" w:asciiTheme="majorHAnsi" w:hAnsiTheme="majorHAnsi" w:cs="Calibri"/>
                <w:color w:val="FFFFFF" w:themeColor="background1"/>
                <w:sz w:val="20"/>
              </w:rPr>
              <w:t xml:space="preserve">: </w:t>
            </w:r>
            <w:r w:rsidRPr="00D93832">
              <w:rPr>
                <w:rFonts w:eastAsia="Calibri" w:asciiTheme="majorHAnsi" w:hAnsiTheme="majorHAnsi" w:cs="Calibri"/>
                <w:color w:val="FFFFFF" w:themeColor="background1"/>
                <w:sz w:val="20"/>
              </w:rPr>
              <w:t>English</w:t>
            </w:r>
            <w:r w:rsidR="00DF661D">
              <w:rPr>
                <w:rFonts w:eastAsia="Calibri" w:asciiTheme="majorHAnsi" w:hAnsiTheme="majorHAnsi" w:cs="Calibri"/>
                <w:color w:val="FFFFFF" w:themeColor="background1"/>
                <w:sz w:val="20"/>
              </w:rPr>
              <w:t xml:space="preserve"> &amp; Hindi </w:t>
            </w:r>
          </w:p>
          <w:p w:rsidR="00E277AA" w:rsidRPr="00E277AA" w:rsidP="00591835" w14:paraId="11B4CF0A" w14:textId="33394541">
            <w:pPr>
              <w:pStyle w:val="ListParagraph"/>
              <w:numPr>
                <w:ilvl w:val="0"/>
                <w:numId w:val="3"/>
              </w:numPr>
              <w:jc w:val="both"/>
              <w:rPr>
                <w:rFonts w:eastAsia="Calibri" w:asciiTheme="majorHAnsi" w:hAnsiTheme="majorHAnsi" w:cs="Calibri"/>
                <w:color w:val="FFFFFF" w:themeColor="background1"/>
                <w:sz w:val="20"/>
              </w:rPr>
            </w:pPr>
            <w:r w:rsidRPr="00D93832">
              <w:rPr>
                <w:rFonts w:eastAsia="Calibri" w:asciiTheme="majorHAnsi" w:hAnsiTheme="majorHAnsi" w:cs="Calibri"/>
                <w:color w:val="FFFFFF" w:themeColor="background1"/>
                <w:sz w:val="20"/>
              </w:rPr>
              <w:t xml:space="preserve">Date of Birth: </w:t>
            </w:r>
            <w:r w:rsidR="00591835">
              <w:rPr>
                <w:rFonts w:eastAsia="Calibri" w:asciiTheme="majorHAnsi" w:hAnsiTheme="majorHAnsi" w:cs="Calibri"/>
                <w:color w:val="FFFFFF" w:themeColor="background1"/>
                <w:sz w:val="20"/>
              </w:rPr>
              <w:t>08/08/1987</w:t>
            </w:r>
          </w:p>
        </w:tc>
      </w:tr>
    </w:tbl>
    <w:p w:rsidR="003365F3" w:rsidP="00AC16D3" w14:paraId="02A715BD" w14:textId="360CF852">
      <w:pPr>
        <w:tabs>
          <w:tab w:val="left" w:pos="0"/>
        </w:tabs>
        <w:jc w:val="both"/>
        <w:rPr>
          <w:rFonts w:asciiTheme="majorHAnsi" w:hAnsiTheme="majorHAnsi"/>
          <w:b/>
          <w:sz w:val="18"/>
        </w:rPr>
      </w:pPr>
      <w:r w:rsidRPr="00DF661D">
        <w:rPr>
          <w:rFonts w:asciiTheme="majorHAnsi" w:hAnsiTheme="majorHAnsi"/>
          <w:b/>
          <w:sz w:val="18"/>
        </w:rPr>
        <w:t xml:space="preserve">   </w:t>
      </w:r>
      <w:r w:rsidRPr="00DF661D" w:rsidR="00DF661D">
        <w:rPr>
          <w:rFonts w:asciiTheme="majorHAnsi" w:hAnsiTheme="majorHAnsi"/>
          <w:b/>
          <w:sz w:val="18"/>
        </w:rPr>
        <w:t>~Kindly Refer to the Annexure for Projects Executed</w:t>
      </w:r>
    </w:p>
    <w:p w:rsidR="00DF661D" w:rsidP="00AC16D3" w14:paraId="60203A5F" w14:textId="1DB9020B">
      <w:pPr>
        <w:tabs>
          <w:tab w:val="left" w:pos="0"/>
        </w:tabs>
        <w:jc w:val="both"/>
        <w:rPr>
          <w:rFonts w:eastAsia="Calibri" w:asciiTheme="majorHAnsi" w:hAnsiTheme="majorHAnsi" w:cs="Arial"/>
          <w:b/>
          <w:sz w:val="24"/>
          <w:szCs w:val="20"/>
        </w:rPr>
      </w:pPr>
    </w:p>
    <w:p w:rsidR="00DF661D" w:rsidRPr="00DF661D" w:rsidP="00AC16D3" w14:paraId="5D902E12" w14:textId="77777777">
      <w:pPr>
        <w:tabs>
          <w:tab w:val="left" w:pos="0"/>
        </w:tabs>
        <w:jc w:val="both"/>
        <w:rPr>
          <w:rFonts w:eastAsia="Calibri" w:asciiTheme="majorHAnsi" w:hAnsiTheme="majorHAnsi" w:cs="Arial"/>
          <w:b/>
          <w:sz w:val="4"/>
          <w:szCs w:val="20"/>
        </w:rPr>
      </w:pPr>
    </w:p>
    <w:p w:rsidR="00DF661D" w:rsidP="00AC16D3" w14:paraId="64372DAB" w14:textId="3E8DCB64">
      <w:pPr>
        <w:tabs>
          <w:tab w:val="left" w:pos="0"/>
        </w:tabs>
        <w:jc w:val="both"/>
        <w:rPr>
          <w:rFonts w:eastAsia="Calibri" w:asciiTheme="majorHAnsi" w:hAnsiTheme="majorHAnsi" w:cs="Arial"/>
          <w:b/>
          <w:sz w:val="24"/>
          <w:szCs w:val="20"/>
        </w:rPr>
      </w:pPr>
      <w:r>
        <w:rPr>
          <w:rFonts w:eastAsia="Calibri" w:asciiTheme="majorHAnsi" w:hAnsiTheme="majorHAnsi" w:cs="Arial"/>
          <w:b/>
          <w:sz w:val="24"/>
          <w:szCs w:val="20"/>
        </w:rPr>
        <w:t xml:space="preserve"> Projects Executed (Annexure)</w:t>
      </w:r>
    </w:p>
    <w:p w:rsidR="00DF661D" w:rsidP="00DF661D" w14:paraId="544A6545" w14:textId="77777777">
      <w:pPr>
        <w:shd w:val="clear" w:color="auto" w:fill="FDE9D9" w:themeFill="accent6" w:themeFillTint="33"/>
        <w:rPr>
          <w:rFonts w:asciiTheme="majorHAnsi" w:hAnsiTheme="majorHAnsi" w:cstheme="minorHAnsi"/>
          <w:b/>
        </w:rPr>
      </w:pPr>
      <w:r>
        <w:rPr>
          <w:rFonts w:asciiTheme="majorHAnsi" w:hAnsiTheme="majorHAnsi" w:cstheme="minorHAnsi"/>
          <w:b/>
        </w:rPr>
        <w:t xml:space="preserve">   </w:t>
      </w:r>
      <w:r w:rsidRPr="00DF661D">
        <w:rPr>
          <w:rFonts w:asciiTheme="majorHAnsi" w:hAnsiTheme="majorHAnsi" w:cstheme="minorHAnsi"/>
          <w:b/>
          <w:shd w:val="clear" w:color="auto" w:fill="FDE9D9" w:themeFill="accent6" w:themeFillTint="33"/>
        </w:rPr>
        <w:t>Organization: Ivy Mobility solutions</w:t>
      </w:r>
    </w:p>
    <w:p w:rsidR="00DF661D" w:rsidRPr="00D25A5F" w:rsidP="00994D2C" w14:paraId="451BF084" w14:textId="77777777">
      <w:pPr>
        <w:pStyle w:val="ListParagraph"/>
        <w:numPr>
          <w:ilvl w:val="0"/>
          <w:numId w:val="5"/>
        </w:numPr>
        <w:ind w:left="540"/>
        <w:rPr>
          <w:rFonts w:asciiTheme="majorHAnsi" w:hAnsiTheme="majorHAnsi" w:cstheme="minorHAnsi"/>
          <w:sz w:val="18"/>
        </w:rPr>
      </w:pPr>
      <w:r w:rsidRPr="00D25A5F">
        <w:rPr>
          <w:rFonts w:asciiTheme="majorHAnsi" w:hAnsiTheme="majorHAnsi" w:cstheme="minorHAnsi"/>
          <w:b/>
          <w:sz w:val="18"/>
        </w:rPr>
        <w:t>BAT -</w:t>
      </w:r>
      <w:r w:rsidRPr="00D25A5F">
        <w:rPr>
          <w:rFonts w:asciiTheme="majorHAnsi" w:hAnsiTheme="majorHAnsi" w:cstheme="minorHAnsi"/>
          <w:sz w:val="18"/>
        </w:rPr>
        <w:t>Took requirements and Solutioned the below Enhancement in Direct sales module in Ivy application and Salesforce</w:t>
      </w:r>
    </w:p>
    <w:p w:rsidR="00DF661D" w:rsidRPr="00D25A5F" w:rsidP="00994D2C" w14:paraId="5BE6D9BC" w14:textId="77777777">
      <w:pPr>
        <w:pStyle w:val="ListParagraph"/>
        <w:numPr>
          <w:ilvl w:val="0"/>
          <w:numId w:val="6"/>
        </w:numPr>
        <w:ind w:left="540"/>
        <w:rPr>
          <w:rFonts w:asciiTheme="majorHAnsi" w:hAnsiTheme="majorHAnsi" w:cstheme="minorHAnsi"/>
          <w:sz w:val="18"/>
        </w:rPr>
      </w:pPr>
      <w:r w:rsidRPr="00D25A5F">
        <w:rPr>
          <w:rFonts w:asciiTheme="majorHAnsi" w:hAnsiTheme="majorHAnsi" w:cstheme="minorHAnsi"/>
          <w:sz w:val="18"/>
        </w:rPr>
        <w:t>Sales order placement feature in different platforms (Ivy/mobile orders, Salesforce/backend orders, uploaded backend orders) with features like Credit limit, credit days, Discount application, Overdue threshold check, warn/block/send Order for approval, Suggested Order quantity, UOMs etc.</w:t>
      </w:r>
    </w:p>
    <w:p w:rsidR="00DF661D" w:rsidRPr="00D25A5F" w:rsidP="00994D2C" w14:paraId="423BDCB6" w14:textId="77777777">
      <w:pPr>
        <w:pStyle w:val="ListParagraph"/>
        <w:numPr>
          <w:ilvl w:val="0"/>
          <w:numId w:val="6"/>
        </w:numPr>
        <w:ind w:left="540"/>
        <w:rPr>
          <w:rFonts w:asciiTheme="majorHAnsi" w:hAnsiTheme="majorHAnsi" w:cstheme="minorHAnsi"/>
          <w:sz w:val="18"/>
        </w:rPr>
      </w:pPr>
      <w:r w:rsidRPr="00D25A5F">
        <w:rPr>
          <w:rFonts w:asciiTheme="majorHAnsi" w:hAnsiTheme="majorHAnsi" w:cstheme="minorHAnsi"/>
          <w:sz w:val="18"/>
        </w:rPr>
        <w:t xml:space="preserve">Load Van stock, verify &amp; accept van stock, fulfil orders from van stock, Stock Reconciliation, Van stock Movement -&gt; Van &lt;-&gt;Cage. </w:t>
      </w:r>
    </w:p>
    <w:p w:rsidR="00DF661D" w:rsidRPr="00D25A5F" w:rsidP="00994D2C" w14:paraId="0D8EFCAD" w14:textId="77777777">
      <w:pPr>
        <w:pStyle w:val="ListParagraph"/>
        <w:numPr>
          <w:ilvl w:val="0"/>
          <w:numId w:val="6"/>
        </w:numPr>
        <w:ind w:left="540"/>
        <w:rPr>
          <w:rFonts w:asciiTheme="majorHAnsi" w:hAnsiTheme="majorHAnsi" w:cstheme="minorHAnsi"/>
          <w:sz w:val="18"/>
        </w:rPr>
      </w:pPr>
      <w:r w:rsidRPr="00D25A5F">
        <w:rPr>
          <w:rFonts w:asciiTheme="majorHAnsi" w:hAnsiTheme="majorHAnsi" w:cstheme="minorHAnsi"/>
          <w:sz w:val="18"/>
        </w:rPr>
        <w:t>Collect money for Invoices by cash/cheque/Mobile money/EFT/</w:t>
      </w:r>
      <w:r w:rsidRPr="00D25A5F">
        <w:rPr>
          <w:rFonts w:asciiTheme="majorHAnsi" w:hAnsiTheme="majorHAnsi" w:cstheme="minorHAnsi"/>
          <w:sz w:val="18"/>
        </w:rPr>
        <w:t>Boleto</w:t>
      </w:r>
      <w:r w:rsidRPr="00D25A5F">
        <w:rPr>
          <w:rFonts w:asciiTheme="majorHAnsi" w:hAnsiTheme="majorHAnsi" w:cstheme="minorHAnsi"/>
          <w:sz w:val="18"/>
        </w:rPr>
        <w:t>/Promissory note/Credit Note/Loyalty points</w:t>
      </w:r>
    </w:p>
    <w:p w:rsidR="00DF661D" w:rsidRPr="00D25A5F" w:rsidP="00994D2C" w14:paraId="4180220F" w14:textId="77777777">
      <w:pPr>
        <w:pStyle w:val="ListParagraph"/>
        <w:numPr>
          <w:ilvl w:val="0"/>
          <w:numId w:val="6"/>
        </w:numPr>
        <w:ind w:left="540"/>
        <w:rPr>
          <w:rFonts w:asciiTheme="majorHAnsi" w:hAnsiTheme="majorHAnsi" w:cstheme="minorHAnsi"/>
          <w:sz w:val="18"/>
        </w:rPr>
      </w:pPr>
      <w:r w:rsidRPr="00D25A5F">
        <w:rPr>
          <w:rFonts w:asciiTheme="majorHAnsi" w:hAnsiTheme="majorHAnsi" w:cstheme="minorHAnsi"/>
          <w:sz w:val="18"/>
        </w:rPr>
        <w:t>Splitting single order into Multiple instalments and Integrating Ivy generated Invoice to external govt. systems</w:t>
      </w:r>
    </w:p>
    <w:p w:rsidR="00DF661D" w:rsidRPr="00D25A5F" w:rsidP="00994D2C" w14:paraId="6BA76F8A" w14:textId="77777777">
      <w:pPr>
        <w:pStyle w:val="ListParagraph"/>
        <w:numPr>
          <w:ilvl w:val="0"/>
          <w:numId w:val="6"/>
        </w:numPr>
        <w:ind w:left="540"/>
        <w:rPr>
          <w:rFonts w:asciiTheme="majorHAnsi" w:hAnsiTheme="majorHAnsi" w:cstheme="minorHAnsi"/>
          <w:sz w:val="18"/>
        </w:rPr>
      </w:pPr>
      <w:r w:rsidRPr="00D25A5F">
        <w:rPr>
          <w:rFonts w:asciiTheme="majorHAnsi" w:hAnsiTheme="majorHAnsi" w:cstheme="minorHAnsi"/>
          <w:sz w:val="18"/>
        </w:rPr>
        <w:t>Pricing solution in Salesforce, integrated with SAP along with country specific components like Alcohol tax, Red-bull tax, Sugar tax,  </w:t>
      </w:r>
      <w:r w:rsidRPr="00D25A5F">
        <w:rPr>
          <w:rFonts w:asciiTheme="majorHAnsi" w:hAnsiTheme="majorHAnsi" w:cstheme="minorHAnsi"/>
          <w:sz w:val="18"/>
        </w:rPr>
        <w:br/>
        <w:t>Distribution fee, cash fee, credit fee</w:t>
      </w:r>
    </w:p>
    <w:p w:rsidR="00DF661D" w:rsidRPr="00D25A5F" w:rsidP="00994D2C" w14:paraId="116EF606" w14:textId="77777777">
      <w:pPr>
        <w:pStyle w:val="ListParagraph"/>
        <w:numPr>
          <w:ilvl w:val="0"/>
          <w:numId w:val="6"/>
        </w:numPr>
        <w:ind w:left="540"/>
        <w:rPr>
          <w:rFonts w:asciiTheme="majorHAnsi" w:hAnsiTheme="majorHAnsi" w:cstheme="minorHAnsi"/>
          <w:sz w:val="18"/>
        </w:rPr>
      </w:pPr>
      <w:r w:rsidRPr="00D25A5F">
        <w:rPr>
          <w:rFonts w:asciiTheme="majorHAnsi" w:hAnsiTheme="majorHAnsi" w:cstheme="minorHAnsi"/>
          <w:sz w:val="18"/>
        </w:rPr>
        <w:t xml:space="preserve"> Return order &amp; Order delivery management, Stock check, price check, Freshness check, Share of shelf, Reports in Ivy like Collection report, day report and many more…</w:t>
      </w:r>
    </w:p>
    <w:p w:rsidR="00DF661D" w:rsidP="00994D2C" w14:paraId="68E10571" w14:textId="77777777">
      <w:pPr>
        <w:pStyle w:val="ListParagraph"/>
        <w:numPr>
          <w:ilvl w:val="0"/>
          <w:numId w:val="6"/>
        </w:numPr>
        <w:ind w:left="540"/>
        <w:rPr>
          <w:rFonts w:asciiTheme="majorHAnsi" w:hAnsiTheme="majorHAnsi" w:cstheme="minorHAnsi"/>
          <w:b/>
          <w:sz w:val="18"/>
        </w:rPr>
      </w:pPr>
      <w:r w:rsidRPr="00D25A5F">
        <w:rPr>
          <w:rFonts w:asciiTheme="majorHAnsi" w:hAnsiTheme="majorHAnsi" w:cstheme="minorHAnsi"/>
          <w:sz w:val="18"/>
        </w:rPr>
        <w:t>Contract management, targeting, agreement.</w:t>
      </w:r>
      <w:r w:rsidRPr="00D25A5F">
        <w:rPr>
          <w:rFonts w:asciiTheme="majorHAnsi" w:hAnsiTheme="majorHAnsi" w:cstheme="minorHAnsi"/>
          <w:sz w:val="18"/>
        </w:rPr>
        <w:br/>
      </w:r>
    </w:p>
    <w:p w:rsidR="00DF661D" w:rsidRPr="00D25A5F" w:rsidP="00994D2C" w14:paraId="1B9AA1E9" w14:textId="77777777">
      <w:pPr>
        <w:pStyle w:val="ListParagraph"/>
        <w:numPr>
          <w:ilvl w:val="0"/>
          <w:numId w:val="5"/>
        </w:numPr>
        <w:spacing w:after="0"/>
        <w:ind w:left="540"/>
        <w:rPr>
          <w:rFonts w:asciiTheme="majorHAnsi" w:hAnsiTheme="majorHAnsi" w:cstheme="minorHAnsi"/>
          <w:b/>
          <w:sz w:val="18"/>
        </w:rPr>
      </w:pPr>
      <w:r w:rsidRPr="00D25A5F">
        <w:rPr>
          <w:rFonts w:asciiTheme="majorHAnsi" w:hAnsiTheme="majorHAnsi" w:cstheme="minorHAnsi"/>
          <w:b/>
          <w:sz w:val="18"/>
        </w:rPr>
        <w:t>Solutioned from scratch Invest brief application in salesforce for BAT</w:t>
      </w:r>
    </w:p>
    <w:p w:rsidR="00DF661D" w:rsidRPr="00D25A5F" w:rsidP="00DF661D" w14:paraId="164223AA" w14:textId="77777777">
      <w:pPr>
        <w:spacing w:after="0"/>
        <w:rPr>
          <w:rFonts w:asciiTheme="majorHAnsi" w:hAnsiTheme="majorHAnsi" w:cstheme="minorHAnsi"/>
          <w:b/>
          <w:sz w:val="18"/>
        </w:rPr>
      </w:pPr>
      <w:r>
        <w:rPr>
          <w:rFonts w:asciiTheme="majorHAnsi" w:hAnsiTheme="majorHAnsi" w:cstheme="minorHAnsi"/>
          <w:b/>
          <w:sz w:val="18"/>
        </w:rPr>
        <w:t xml:space="preserve">               </w:t>
      </w:r>
      <w:r w:rsidRPr="00D25A5F">
        <w:rPr>
          <w:rFonts w:asciiTheme="majorHAnsi" w:hAnsiTheme="majorHAnsi" w:cstheme="minorHAnsi"/>
          <w:b/>
          <w:sz w:val="18"/>
        </w:rPr>
        <w:t xml:space="preserve">Description: </w:t>
      </w:r>
    </w:p>
    <w:p w:rsidR="00DF661D" w:rsidRPr="00D25A5F" w:rsidP="00994D2C" w14:paraId="025EF732" w14:textId="77777777">
      <w:pPr>
        <w:pStyle w:val="ListParagraph"/>
        <w:numPr>
          <w:ilvl w:val="0"/>
          <w:numId w:val="7"/>
        </w:numPr>
        <w:spacing w:after="0"/>
        <w:ind w:left="540"/>
        <w:rPr>
          <w:rFonts w:asciiTheme="majorHAnsi" w:hAnsiTheme="majorHAnsi" w:cstheme="minorHAnsi"/>
          <w:b/>
          <w:sz w:val="18"/>
        </w:rPr>
      </w:pPr>
      <w:r w:rsidRPr="00D25A5F">
        <w:rPr>
          <w:rFonts w:asciiTheme="majorHAnsi" w:hAnsiTheme="majorHAnsi" w:cstheme="minorHAnsi"/>
          <w:sz w:val="18"/>
        </w:rPr>
        <w:t xml:space="preserve">A set of Retailers are multi- selected and mapped them with multiple contract templates to form different group clusters. </w:t>
      </w:r>
      <w:r w:rsidRPr="00D25A5F">
        <w:rPr>
          <w:rFonts w:asciiTheme="majorHAnsi" w:hAnsiTheme="majorHAnsi" w:cstheme="minorHAnsi"/>
          <w:sz w:val="18"/>
        </w:rPr>
        <w:br/>
        <w:t>User Inputs contract start date, duration, Volume/month/category, FF/</w:t>
      </w:r>
      <w:r w:rsidRPr="00D25A5F">
        <w:rPr>
          <w:rFonts w:asciiTheme="majorHAnsi" w:hAnsiTheme="majorHAnsi" w:cstheme="minorHAnsi"/>
          <w:sz w:val="18"/>
        </w:rPr>
        <w:t>VarFee</w:t>
      </w:r>
      <w:r w:rsidRPr="00D25A5F">
        <w:rPr>
          <w:rFonts w:asciiTheme="majorHAnsi" w:hAnsiTheme="majorHAnsi" w:cstheme="minorHAnsi"/>
          <w:sz w:val="18"/>
        </w:rPr>
        <w:t xml:space="preserve">/template. Based on this complex calculation on several </w:t>
      </w:r>
      <w:r w:rsidRPr="00D25A5F">
        <w:rPr>
          <w:rFonts w:asciiTheme="majorHAnsi" w:hAnsiTheme="majorHAnsi" w:cstheme="minorHAnsi"/>
          <w:sz w:val="18"/>
        </w:rPr>
        <w:t>Kpi's</w:t>
      </w:r>
      <w:r w:rsidRPr="00D25A5F">
        <w:rPr>
          <w:rFonts w:asciiTheme="majorHAnsi" w:hAnsiTheme="majorHAnsi" w:cstheme="minorHAnsi"/>
          <w:sz w:val="18"/>
        </w:rPr>
        <w:t xml:space="preserve"> Like Trade margin absolute value, Front/back margin, Total fee etc</w:t>
      </w:r>
      <w:r>
        <w:rPr>
          <w:rFonts w:asciiTheme="majorHAnsi" w:hAnsiTheme="majorHAnsi" w:cstheme="minorHAnsi"/>
          <w:sz w:val="18"/>
        </w:rPr>
        <w:t>.</w:t>
      </w:r>
      <w:r w:rsidRPr="00D25A5F">
        <w:rPr>
          <w:rFonts w:asciiTheme="majorHAnsi" w:hAnsiTheme="majorHAnsi" w:cstheme="minorHAnsi"/>
          <w:sz w:val="18"/>
        </w:rPr>
        <w:t xml:space="preserve"> are calculated category wise. Then finally total</w:t>
      </w:r>
      <w:r>
        <w:rPr>
          <w:rFonts w:asciiTheme="majorHAnsi" w:hAnsiTheme="majorHAnsi" w:cstheme="minorHAnsi"/>
          <w:sz w:val="18"/>
        </w:rPr>
        <w:t xml:space="preserve"> investment value is obtained. </w:t>
      </w:r>
    </w:p>
    <w:p w:rsidR="00DF661D" w:rsidRPr="00D25A5F" w:rsidP="00994D2C" w14:paraId="103DE2C1" w14:textId="77777777">
      <w:pPr>
        <w:pStyle w:val="ListParagraph"/>
        <w:numPr>
          <w:ilvl w:val="0"/>
          <w:numId w:val="7"/>
        </w:numPr>
        <w:spacing w:after="0"/>
        <w:ind w:left="540"/>
        <w:rPr>
          <w:rFonts w:asciiTheme="majorHAnsi" w:hAnsiTheme="majorHAnsi" w:cstheme="minorHAnsi"/>
          <w:b/>
          <w:sz w:val="18"/>
        </w:rPr>
      </w:pPr>
      <w:r w:rsidRPr="00D25A5F">
        <w:rPr>
          <w:rFonts w:asciiTheme="majorHAnsi" w:hAnsiTheme="majorHAnsi" w:cstheme="minorHAnsi"/>
          <w:sz w:val="18"/>
        </w:rPr>
        <w:t>This Investment value is sent through a series of custom defined Multi-level approval flow in Salesforce based on Investment value range.</w:t>
      </w:r>
      <w:r w:rsidRPr="00D25A5F">
        <w:rPr>
          <w:rFonts w:asciiTheme="majorHAnsi" w:hAnsiTheme="majorHAnsi" w:cstheme="minorHAnsi"/>
          <w:sz w:val="18"/>
        </w:rPr>
        <w:br/>
        <w:t xml:space="preserve">Post approvals, System generates a contract PDF based on a template along with dynamic values obtained in the </w:t>
      </w:r>
      <w:r>
        <w:rPr>
          <w:rFonts w:asciiTheme="majorHAnsi" w:hAnsiTheme="majorHAnsi" w:cstheme="minorHAnsi"/>
          <w:sz w:val="18"/>
        </w:rPr>
        <w:t>KPI and Investment calculation.</w:t>
      </w:r>
    </w:p>
    <w:p w:rsidR="00DF661D" w:rsidRPr="00D25A5F" w:rsidP="00994D2C" w14:paraId="3130B253" w14:textId="77777777">
      <w:pPr>
        <w:pStyle w:val="ListParagraph"/>
        <w:numPr>
          <w:ilvl w:val="0"/>
          <w:numId w:val="7"/>
        </w:numPr>
        <w:spacing w:after="0"/>
        <w:ind w:left="540"/>
        <w:rPr>
          <w:rFonts w:asciiTheme="majorHAnsi" w:hAnsiTheme="majorHAnsi" w:cstheme="minorHAnsi"/>
          <w:b/>
          <w:sz w:val="18"/>
        </w:rPr>
      </w:pPr>
      <w:r w:rsidRPr="00D25A5F">
        <w:rPr>
          <w:rFonts w:asciiTheme="majorHAnsi" w:hAnsiTheme="majorHAnsi" w:cstheme="minorHAnsi"/>
          <w:sz w:val="18"/>
        </w:rPr>
        <w:t xml:space="preserve">This saved lots of time, effort and manpower from the Client side, as they were manually </w:t>
      </w:r>
      <w:r>
        <w:rPr>
          <w:rFonts w:asciiTheme="majorHAnsi" w:hAnsiTheme="majorHAnsi" w:cstheme="minorHAnsi"/>
          <w:sz w:val="18"/>
        </w:rPr>
        <w:t xml:space="preserve">doing this in Excel earlier. </w:t>
      </w:r>
    </w:p>
    <w:p w:rsidR="00DF661D" w:rsidRPr="00D25A5F" w:rsidP="00DF661D" w14:paraId="3435EB13" w14:textId="77777777">
      <w:pPr>
        <w:spacing w:after="0"/>
        <w:rPr>
          <w:rFonts w:asciiTheme="majorHAnsi" w:hAnsiTheme="majorHAnsi" w:cstheme="minorHAnsi"/>
          <w:b/>
          <w:sz w:val="18"/>
        </w:rPr>
      </w:pPr>
    </w:p>
    <w:p w:rsidR="00DF661D" w:rsidP="00994D2C" w14:paraId="13881857" w14:textId="77777777">
      <w:pPr>
        <w:pStyle w:val="ListParagraph"/>
        <w:numPr>
          <w:ilvl w:val="0"/>
          <w:numId w:val="8"/>
        </w:numPr>
        <w:spacing w:after="0"/>
        <w:rPr>
          <w:rFonts w:asciiTheme="majorHAnsi" w:hAnsiTheme="majorHAnsi" w:cstheme="minorHAnsi"/>
          <w:b/>
          <w:sz w:val="18"/>
        </w:rPr>
      </w:pPr>
      <w:r w:rsidRPr="00D25A5F">
        <w:rPr>
          <w:rFonts w:asciiTheme="majorHAnsi" w:hAnsiTheme="majorHAnsi" w:cstheme="minorHAnsi"/>
          <w:b/>
          <w:sz w:val="18"/>
        </w:rPr>
        <w:t>L’Oréal- So</w:t>
      </w:r>
      <w:r>
        <w:rPr>
          <w:rFonts w:asciiTheme="majorHAnsi" w:hAnsiTheme="majorHAnsi" w:cstheme="minorHAnsi"/>
          <w:b/>
          <w:sz w:val="18"/>
        </w:rPr>
        <w:t>lutioned the below requirements</w:t>
      </w:r>
    </w:p>
    <w:p w:rsidR="00DF661D" w:rsidRPr="00D25A5F" w:rsidP="00994D2C" w14:paraId="671A6C50" w14:textId="77777777">
      <w:pPr>
        <w:pStyle w:val="ListParagraph"/>
        <w:numPr>
          <w:ilvl w:val="0"/>
          <w:numId w:val="7"/>
        </w:numPr>
        <w:spacing w:after="0"/>
        <w:ind w:left="540"/>
        <w:rPr>
          <w:rFonts w:asciiTheme="majorHAnsi" w:hAnsiTheme="majorHAnsi" w:cstheme="minorHAnsi"/>
          <w:sz w:val="18"/>
        </w:rPr>
      </w:pPr>
      <w:r w:rsidRPr="00D25A5F">
        <w:rPr>
          <w:rFonts w:asciiTheme="majorHAnsi" w:hAnsiTheme="majorHAnsi" w:cstheme="minorHAnsi"/>
          <w:sz w:val="18"/>
        </w:rPr>
        <w:t>Contributed in Sales forecasting, Promotion schemes, Geo Location Updates, Pricing, Salon visit journey Plan, E-visit options etc</w:t>
      </w:r>
      <w:r>
        <w:rPr>
          <w:rFonts w:asciiTheme="majorHAnsi" w:hAnsiTheme="majorHAnsi" w:cstheme="minorHAnsi"/>
          <w:sz w:val="18"/>
        </w:rPr>
        <w:t>.</w:t>
      </w:r>
    </w:p>
    <w:p w:rsidR="00DF661D" w:rsidRPr="00DF661D" w:rsidP="00DF661D" w14:paraId="7BBA276E" w14:textId="77777777">
      <w:pPr>
        <w:rPr>
          <w:rFonts w:asciiTheme="majorHAnsi" w:hAnsiTheme="majorHAnsi" w:cstheme="minorHAnsi"/>
          <w:b/>
          <w:sz w:val="12"/>
        </w:rPr>
      </w:pPr>
    </w:p>
    <w:p w:rsidR="00DF661D" w:rsidRPr="00DF661D" w:rsidP="00DF661D" w14:paraId="7F984548" w14:textId="6A02330B">
      <w:pPr>
        <w:shd w:val="clear" w:color="auto" w:fill="FDE9D9" w:themeFill="accent6" w:themeFillTint="33"/>
        <w:rPr>
          <w:rFonts w:asciiTheme="majorHAnsi" w:hAnsiTheme="majorHAnsi" w:cstheme="minorHAnsi"/>
          <w:b/>
        </w:rPr>
      </w:pPr>
      <w:r>
        <w:rPr>
          <w:rFonts w:asciiTheme="majorHAnsi" w:hAnsiTheme="majorHAnsi" w:cstheme="minorHAnsi"/>
          <w:b/>
        </w:rPr>
        <w:t xml:space="preserve">   </w:t>
      </w:r>
      <w:r w:rsidRPr="00DF661D">
        <w:rPr>
          <w:rFonts w:asciiTheme="majorHAnsi" w:hAnsiTheme="majorHAnsi" w:cstheme="minorHAnsi"/>
          <w:b/>
          <w:shd w:val="clear" w:color="auto" w:fill="FDE9D9" w:themeFill="accent6" w:themeFillTint="33"/>
        </w:rPr>
        <w:t>Organization: Flex Technologies</w:t>
      </w:r>
    </w:p>
    <w:p w:rsidR="00DF661D" w:rsidRPr="00D25A5F" w:rsidP="00994D2C" w14:paraId="0FA6E9AC" w14:textId="77777777">
      <w:pPr>
        <w:pStyle w:val="ListParagraph"/>
        <w:numPr>
          <w:ilvl w:val="0"/>
          <w:numId w:val="5"/>
        </w:numPr>
        <w:ind w:left="630"/>
        <w:rPr>
          <w:rFonts w:asciiTheme="majorHAnsi" w:hAnsiTheme="majorHAnsi" w:cstheme="minorHAnsi"/>
          <w:sz w:val="18"/>
        </w:rPr>
      </w:pPr>
      <w:r w:rsidRPr="00D25A5F">
        <w:rPr>
          <w:rFonts w:asciiTheme="majorHAnsi" w:hAnsiTheme="majorHAnsi" w:cstheme="minorHAnsi"/>
          <w:b/>
          <w:sz w:val="18"/>
        </w:rPr>
        <w:t>Supermarket-</w:t>
      </w:r>
      <w:r w:rsidRPr="00D25A5F">
        <w:rPr>
          <w:rFonts w:asciiTheme="majorHAnsi" w:hAnsiTheme="majorHAnsi" w:cstheme="minorHAnsi"/>
          <w:sz w:val="18"/>
        </w:rPr>
        <w:t xml:space="preserve"> Created an application with a complex workflow to manage, &amp; store WIP (PCBA-printed circuit board assembly) inventory of semi-finished goods in super markets (storage area). Interfaced with planning systems to prevent over-stocking/stock out in WIP. Application decides correct position PCBA should be stored, so that travelling distance to assembly area is minimum. This led to improved productivity (reduction in WIP inv. 100%-time reduction to search PCBA, 60% improvement in storing time of PCB) also went onsite to Malaysia factory requirements gathering and then for implementation.</w:t>
      </w:r>
    </w:p>
    <w:p w:rsidR="00DF661D" w:rsidRPr="00D25A5F" w:rsidP="00994D2C" w14:paraId="115F318C" w14:textId="77777777">
      <w:pPr>
        <w:pStyle w:val="ListParagraph"/>
        <w:numPr>
          <w:ilvl w:val="0"/>
          <w:numId w:val="5"/>
        </w:numPr>
        <w:ind w:left="630"/>
        <w:rPr>
          <w:rFonts w:asciiTheme="majorHAnsi" w:hAnsiTheme="majorHAnsi" w:cstheme="minorHAnsi"/>
          <w:sz w:val="18"/>
        </w:rPr>
      </w:pPr>
      <w:r w:rsidRPr="00D25A5F">
        <w:rPr>
          <w:rFonts w:asciiTheme="majorHAnsi" w:hAnsiTheme="majorHAnsi" w:cstheme="minorHAnsi"/>
          <w:b/>
          <w:sz w:val="18"/>
        </w:rPr>
        <w:t>Flex Smart-</w:t>
      </w:r>
      <w:r w:rsidRPr="00D25A5F">
        <w:rPr>
          <w:rFonts w:asciiTheme="majorHAnsi" w:hAnsiTheme="majorHAnsi" w:cstheme="minorHAnsi"/>
          <w:sz w:val="18"/>
        </w:rPr>
        <w:t xml:space="preserve">Process automation project, to automate sending of SMT line parameters sent from inside of the machines, while production. The data is displayed in live dashboard using IBM </w:t>
      </w:r>
      <w:r w:rsidRPr="00D25A5F">
        <w:rPr>
          <w:rFonts w:asciiTheme="majorHAnsi" w:hAnsiTheme="majorHAnsi" w:cstheme="minorHAnsi"/>
          <w:sz w:val="18"/>
        </w:rPr>
        <w:t>thingworx</w:t>
      </w:r>
      <w:r w:rsidRPr="00D25A5F">
        <w:rPr>
          <w:rFonts w:asciiTheme="majorHAnsi" w:hAnsiTheme="majorHAnsi" w:cstheme="minorHAnsi"/>
          <w:sz w:val="18"/>
        </w:rPr>
        <w:t xml:space="preserve"> platform. This includes tabular data as well as statistical graph display of machine parameters (</w:t>
      </w:r>
      <w:r w:rsidRPr="00D25A5F">
        <w:rPr>
          <w:rFonts w:asciiTheme="majorHAnsi" w:hAnsiTheme="majorHAnsi" w:cstheme="minorHAnsi"/>
          <w:sz w:val="18"/>
        </w:rPr>
        <w:t>i</w:t>
      </w:r>
      <w:r w:rsidRPr="00D25A5F">
        <w:rPr>
          <w:rFonts w:asciiTheme="majorHAnsi" w:hAnsiTheme="majorHAnsi" w:cstheme="minorHAnsi"/>
          <w:sz w:val="18"/>
        </w:rPr>
        <w:t xml:space="preserve">-MR, X Bar R, P, U chart and histogram). Prioritized the parameters by liaising between the customer and factory production managers, to display on dashboard. </w:t>
      </w:r>
    </w:p>
    <w:p w:rsidR="00DF661D" w:rsidRPr="00D25A5F" w:rsidP="00994D2C" w14:paraId="0BFC74F8" w14:textId="77777777">
      <w:pPr>
        <w:pStyle w:val="ListParagraph"/>
        <w:numPr>
          <w:ilvl w:val="0"/>
          <w:numId w:val="5"/>
        </w:numPr>
        <w:ind w:left="630"/>
        <w:rPr>
          <w:rFonts w:asciiTheme="majorHAnsi" w:hAnsiTheme="majorHAnsi" w:cstheme="minorHAnsi"/>
          <w:sz w:val="18"/>
        </w:rPr>
      </w:pPr>
      <w:r w:rsidRPr="00D25A5F">
        <w:rPr>
          <w:rFonts w:asciiTheme="majorHAnsi" w:hAnsiTheme="majorHAnsi" w:cstheme="minorHAnsi"/>
          <w:b/>
          <w:sz w:val="18"/>
        </w:rPr>
        <w:t>Bill of materials application-</w:t>
      </w:r>
      <w:r w:rsidRPr="00D25A5F">
        <w:rPr>
          <w:rFonts w:asciiTheme="majorHAnsi" w:hAnsiTheme="majorHAnsi" w:cstheme="minorHAnsi"/>
          <w:sz w:val="18"/>
        </w:rPr>
        <w:t xml:space="preserve"> small application to read, store and display bill of material structures from BAAN ERP Qualitative and quantitative analysis of transactional data to draw key business insights and reports</w:t>
      </w:r>
    </w:p>
    <w:p w:rsidR="00DF661D" w:rsidRPr="00D25A5F" w:rsidP="00994D2C" w14:paraId="6F200EE7" w14:textId="77777777">
      <w:pPr>
        <w:pStyle w:val="ListParagraph"/>
        <w:numPr>
          <w:ilvl w:val="0"/>
          <w:numId w:val="5"/>
        </w:numPr>
        <w:ind w:left="630"/>
        <w:rPr>
          <w:rFonts w:asciiTheme="majorHAnsi" w:hAnsiTheme="majorHAnsi" w:cstheme="minorHAnsi"/>
          <w:sz w:val="18"/>
        </w:rPr>
      </w:pPr>
      <w:r w:rsidRPr="00D25A5F">
        <w:rPr>
          <w:rFonts w:asciiTheme="majorHAnsi" w:hAnsiTheme="majorHAnsi" w:cstheme="minorHAnsi"/>
          <w:b/>
          <w:sz w:val="18"/>
        </w:rPr>
        <w:t>AR factoring-</w:t>
      </w:r>
      <w:r w:rsidRPr="00D25A5F">
        <w:rPr>
          <w:rFonts w:asciiTheme="majorHAnsi" w:hAnsiTheme="majorHAnsi" w:cstheme="minorHAnsi"/>
          <w:sz w:val="18"/>
        </w:rPr>
        <w:t xml:space="preserve"> An application to automate the entire accounts receivable factoring process with AR sales, reconciliation, cash settlement, defaulting client status to bank and various reports using analytics.</w:t>
      </w:r>
      <w:r w:rsidRPr="00D25A5F">
        <w:rPr>
          <w:rFonts w:asciiTheme="majorHAnsi" w:hAnsiTheme="majorHAnsi" w:cstheme="minorHAnsi"/>
          <w:sz w:val="18"/>
        </w:rPr>
        <w:cr/>
      </w:r>
    </w:p>
    <w:p w:rsidR="00DF661D" w:rsidRPr="00DF661D" w:rsidP="00DF661D" w14:paraId="60C0820F" w14:textId="77777777">
      <w:pPr>
        <w:rPr>
          <w:rFonts w:eastAsia="Calibri" w:asciiTheme="majorHAnsi" w:hAnsiTheme="majorHAnsi" w:cs="Arial"/>
          <w:sz w:val="24"/>
          <w:szCs w:val="20"/>
        </w:rPr>
      </w:pPr>
    </w:p>
    <w:p w:rsidR="00F029C3" w:rsidRPr="00DF661D" w14:paraId="1DB6D6C3" w14:textId="77777777">
      <w:pPr>
        <w:rPr>
          <w:rFonts w:eastAsia="Calibri" w:asciiTheme="majorHAnsi" w:hAnsiTheme="majorHAnsi" w:cs="Arial"/>
          <w:sz w:val="24"/>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width:1pt;height:1pt;margin-top:0;margin-left:0;position:absolute;z-index:251659264">
            <v:imagedata r:id="rId18"/>
          </v:shape>
        </w:pict>
      </w:r>
    </w:p>
    <w:sectPr w:rsidSect="006A11CE">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00193C"/>
    <w:multiLevelType w:val="hybridMultilevel"/>
    <w:tmpl w:val="83B40C7C"/>
    <w:lvl w:ilvl="0">
      <w:start w:val="1"/>
      <w:numFmt w:val="bullet"/>
      <w:lvlText w:val=""/>
      <w:lvlJc w:val="left"/>
      <w:pPr>
        <w:ind w:left="360" w:hanging="360"/>
      </w:pPr>
      <w:rPr>
        <w:rFonts w:ascii="Symbol" w:hAnsi="Symbol" w:hint="default"/>
        <w:color w:val="auto"/>
        <w:sz w:val="20"/>
        <w:szCs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0A4247CC"/>
    <w:multiLevelType w:val="hybridMultilevel"/>
    <w:tmpl w:val="294C8E40"/>
    <w:lvl w:ilvl="0">
      <w:start w:val="1"/>
      <w:numFmt w:val="bullet"/>
      <w:lvlText w:val=""/>
      <w:lvlJc w:val="left"/>
      <w:pPr>
        <w:ind w:left="677" w:hanging="360"/>
      </w:pPr>
      <w:rPr>
        <w:rFonts w:ascii="Symbol" w:hAnsi="Symbol" w:hint="default"/>
      </w:rPr>
    </w:lvl>
    <w:lvl w:ilvl="1" w:tentative="1">
      <w:start w:val="1"/>
      <w:numFmt w:val="bullet"/>
      <w:lvlText w:val="o"/>
      <w:lvlJc w:val="left"/>
      <w:pPr>
        <w:ind w:left="1397" w:hanging="360"/>
      </w:pPr>
      <w:rPr>
        <w:rFonts w:ascii="Courier New" w:hAnsi="Courier New" w:cs="Courier New" w:hint="default"/>
      </w:rPr>
    </w:lvl>
    <w:lvl w:ilvl="2" w:tentative="1">
      <w:start w:val="1"/>
      <w:numFmt w:val="bullet"/>
      <w:lvlText w:val=""/>
      <w:lvlJc w:val="left"/>
      <w:pPr>
        <w:ind w:left="2117" w:hanging="360"/>
      </w:pPr>
      <w:rPr>
        <w:rFonts w:ascii="Wingdings" w:hAnsi="Wingdings" w:hint="default"/>
      </w:rPr>
    </w:lvl>
    <w:lvl w:ilvl="3" w:tentative="1">
      <w:start w:val="1"/>
      <w:numFmt w:val="bullet"/>
      <w:lvlText w:val=""/>
      <w:lvlJc w:val="left"/>
      <w:pPr>
        <w:ind w:left="2837" w:hanging="360"/>
      </w:pPr>
      <w:rPr>
        <w:rFonts w:ascii="Symbol" w:hAnsi="Symbol" w:hint="default"/>
      </w:rPr>
    </w:lvl>
    <w:lvl w:ilvl="4" w:tentative="1">
      <w:start w:val="1"/>
      <w:numFmt w:val="bullet"/>
      <w:lvlText w:val="o"/>
      <w:lvlJc w:val="left"/>
      <w:pPr>
        <w:ind w:left="3557" w:hanging="360"/>
      </w:pPr>
      <w:rPr>
        <w:rFonts w:ascii="Courier New" w:hAnsi="Courier New" w:cs="Courier New" w:hint="default"/>
      </w:rPr>
    </w:lvl>
    <w:lvl w:ilvl="5" w:tentative="1">
      <w:start w:val="1"/>
      <w:numFmt w:val="bullet"/>
      <w:lvlText w:val=""/>
      <w:lvlJc w:val="left"/>
      <w:pPr>
        <w:ind w:left="4277" w:hanging="360"/>
      </w:pPr>
      <w:rPr>
        <w:rFonts w:ascii="Wingdings" w:hAnsi="Wingdings" w:hint="default"/>
      </w:rPr>
    </w:lvl>
    <w:lvl w:ilvl="6" w:tentative="1">
      <w:start w:val="1"/>
      <w:numFmt w:val="bullet"/>
      <w:lvlText w:val=""/>
      <w:lvlJc w:val="left"/>
      <w:pPr>
        <w:ind w:left="4997" w:hanging="360"/>
      </w:pPr>
      <w:rPr>
        <w:rFonts w:ascii="Symbol" w:hAnsi="Symbol" w:hint="default"/>
      </w:rPr>
    </w:lvl>
    <w:lvl w:ilvl="7" w:tentative="1">
      <w:start w:val="1"/>
      <w:numFmt w:val="bullet"/>
      <w:lvlText w:val="o"/>
      <w:lvlJc w:val="left"/>
      <w:pPr>
        <w:ind w:left="5717" w:hanging="360"/>
      </w:pPr>
      <w:rPr>
        <w:rFonts w:ascii="Courier New" w:hAnsi="Courier New" w:cs="Courier New" w:hint="default"/>
      </w:rPr>
    </w:lvl>
    <w:lvl w:ilvl="8" w:tentative="1">
      <w:start w:val="1"/>
      <w:numFmt w:val="bullet"/>
      <w:lvlText w:val=""/>
      <w:lvlJc w:val="left"/>
      <w:pPr>
        <w:ind w:left="6437" w:hanging="360"/>
      </w:pPr>
      <w:rPr>
        <w:rFonts w:ascii="Wingdings" w:hAnsi="Wingdings" w:hint="default"/>
      </w:rPr>
    </w:lvl>
  </w:abstractNum>
  <w:abstractNum w:abstractNumId="2">
    <w:nsid w:val="10E12DB0"/>
    <w:multiLevelType w:val="hybridMultilevel"/>
    <w:tmpl w:val="D41CD34E"/>
    <w:lvl w:ilvl="0">
      <w:start w:val="1"/>
      <w:numFmt w:val="bullet"/>
      <w:lvlText w:val="o"/>
      <w:lvlJc w:val="left"/>
      <w:pPr>
        <w:ind w:left="360" w:hanging="360"/>
      </w:pPr>
      <w:rPr>
        <w:rFonts w:ascii="Courier New" w:hAnsi="Courier New" w:cs="Courier New"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272C7437"/>
    <w:multiLevelType w:val="hybridMultilevel"/>
    <w:tmpl w:val="B7EA046A"/>
    <w:lvl w:ilvl="0">
      <w:start w:val="1"/>
      <w:numFmt w:val="bullet"/>
      <w:lvlText w:val=""/>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293E653E"/>
    <w:multiLevelType w:val="multilevel"/>
    <w:tmpl w:val="70782CC0"/>
    <w:styleLink w:val="WWNum4"/>
    <w:lvl w:ilvl="0">
      <w:start w:val="0"/>
      <w:numFmt w:val="bullet"/>
      <w:lvlText w:val=""/>
      <w:lvlJc w:val="left"/>
      <w:pPr>
        <w:ind w:left="360" w:hanging="360"/>
      </w:pPr>
      <w:rPr>
        <w:rFonts w:ascii="Symbol" w:hAnsi="Symbol"/>
      </w:rPr>
    </w:lvl>
    <w:lvl w:ilvl="1">
      <w:start w:val="0"/>
      <w:numFmt w:val="bullet"/>
      <w:lvlText w:val="o"/>
      <w:lvlJc w:val="left"/>
      <w:pPr>
        <w:ind w:left="1080" w:hanging="360"/>
      </w:pPr>
      <w:rPr>
        <w:rFonts w:ascii="Courier New" w:hAnsi="Courier New" w:cs="Courier New"/>
      </w:rPr>
    </w:lvl>
    <w:lvl w:ilvl="2">
      <w:start w:val="0"/>
      <w:numFmt w:val="bullet"/>
      <w:lvlText w:val=""/>
      <w:lvlJc w:val="left"/>
      <w:pPr>
        <w:ind w:left="1800" w:hanging="360"/>
      </w:pPr>
      <w:rPr>
        <w:rFonts w:ascii="Wingdings" w:hAnsi="Wingdings"/>
      </w:rPr>
    </w:lvl>
    <w:lvl w:ilvl="3">
      <w:start w:val="0"/>
      <w:numFmt w:val="bullet"/>
      <w:lvlText w:val=""/>
      <w:lvlJc w:val="left"/>
      <w:pPr>
        <w:ind w:left="2520" w:hanging="360"/>
      </w:pPr>
      <w:rPr>
        <w:rFonts w:ascii="Symbol" w:hAnsi="Symbol"/>
      </w:rPr>
    </w:lvl>
    <w:lvl w:ilvl="4">
      <w:start w:val="0"/>
      <w:numFmt w:val="bullet"/>
      <w:lvlText w:val="o"/>
      <w:lvlJc w:val="left"/>
      <w:pPr>
        <w:ind w:left="3240" w:hanging="360"/>
      </w:pPr>
      <w:rPr>
        <w:rFonts w:ascii="Courier New" w:hAnsi="Courier New" w:cs="Courier New"/>
      </w:rPr>
    </w:lvl>
    <w:lvl w:ilvl="5">
      <w:start w:val="0"/>
      <w:numFmt w:val="bullet"/>
      <w:lvlText w:val=""/>
      <w:lvlJc w:val="left"/>
      <w:pPr>
        <w:ind w:left="3960" w:hanging="360"/>
      </w:pPr>
      <w:rPr>
        <w:rFonts w:ascii="Wingdings" w:hAnsi="Wingdings"/>
      </w:rPr>
    </w:lvl>
    <w:lvl w:ilvl="6">
      <w:start w:val="0"/>
      <w:numFmt w:val="bullet"/>
      <w:lvlText w:val=""/>
      <w:lvlJc w:val="left"/>
      <w:pPr>
        <w:ind w:left="4680" w:hanging="360"/>
      </w:pPr>
      <w:rPr>
        <w:rFonts w:ascii="Symbol" w:hAnsi="Symbol"/>
      </w:rPr>
    </w:lvl>
    <w:lvl w:ilvl="7">
      <w:start w:val="0"/>
      <w:numFmt w:val="bullet"/>
      <w:lvlText w:val="o"/>
      <w:lvlJc w:val="left"/>
      <w:pPr>
        <w:ind w:left="5400" w:hanging="360"/>
      </w:pPr>
      <w:rPr>
        <w:rFonts w:ascii="Courier New" w:hAnsi="Courier New" w:cs="Courier New"/>
      </w:rPr>
    </w:lvl>
    <w:lvl w:ilvl="8">
      <w:start w:val="0"/>
      <w:numFmt w:val="bullet"/>
      <w:lvlText w:val=""/>
      <w:lvlJc w:val="left"/>
      <w:pPr>
        <w:ind w:left="6120" w:hanging="360"/>
      </w:pPr>
      <w:rPr>
        <w:rFonts w:ascii="Wingdings" w:hAnsi="Wingdings"/>
      </w:rPr>
    </w:lvl>
  </w:abstractNum>
  <w:abstractNum w:abstractNumId="5">
    <w:nsid w:val="461F65A3"/>
    <w:multiLevelType w:val="hybridMultilevel"/>
    <w:tmpl w:val="B7E4349A"/>
    <w:lvl w:ilvl="0">
      <w:start w:val="1"/>
      <w:numFmt w:val="bullet"/>
      <w:lvlText w:val=""/>
      <w:lvlJc w:val="left"/>
      <w:pPr>
        <w:ind w:left="870" w:hanging="360"/>
      </w:pPr>
      <w:rPr>
        <w:rFonts w:ascii="Symbol" w:hAnsi="Symbol" w:hint="default"/>
      </w:rPr>
    </w:lvl>
    <w:lvl w:ilvl="1" w:tentative="1">
      <w:start w:val="1"/>
      <w:numFmt w:val="bullet"/>
      <w:lvlText w:val="o"/>
      <w:lvlJc w:val="left"/>
      <w:pPr>
        <w:ind w:left="1590" w:hanging="360"/>
      </w:pPr>
      <w:rPr>
        <w:rFonts w:ascii="Courier New" w:hAnsi="Courier New" w:cs="Courier New" w:hint="default"/>
      </w:rPr>
    </w:lvl>
    <w:lvl w:ilvl="2" w:tentative="1">
      <w:start w:val="1"/>
      <w:numFmt w:val="bullet"/>
      <w:lvlText w:val=""/>
      <w:lvlJc w:val="left"/>
      <w:pPr>
        <w:ind w:left="2310" w:hanging="360"/>
      </w:pPr>
      <w:rPr>
        <w:rFonts w:ascii="Wingdings" w:hAnsi="Wingdings" w:hint="default"/>
      </w:rPr>
    </w:lvl>
    <w:lvl w:ilvl="3" w:tentative="1">
      <w:start w:val="1"/>
      <w:numFmt w:val="bullet"/>
      <w:lvlText w:val=""/>
      <w:lvlJc w:val="left"/>
      <w:pPr>
        <w:ind w:left="3030" w:hanging="360"/>
      </w:pPr>
      <w:rPr>
        <w:rFonts w:ascii="Symbol" w:hAnsi="Symbol" w:hint="default"/>
      </w:rPr>
    </w:lvl>
    <w:lvl w:ilvl="4" w:tentative="1">
      <w:start w:val="1"/>
      <w:numFmt w:val="bullet"/>
      <w:lvlText w:val="o"/>
      <w:lvlJc w:val="left"/>
      <w:pPr>
        <w:ind w:left="3750" w:hanging="360"/>
      </w:pPr>
      <w:rPr>
        <w:rFonts w:ascii="Courier New" w:hAnsi="Courier New" w:cs="Courier New" w:hint="default"/>
      </w:rPr>
    </w:lvl>
    <w:lvl w:ilvl="5" w:tentative="1">
      <w:start w:val="1"/>
      <w:numFmt w:val="bullet"/>
      <w:lvlText w:val=""/>
      <w:lvlJc w:val="left"/>
      <w:pPr>
        <w:ind w:left="4470" w:hanging="360"/>
      </w:pPr>
      <w:rPr>
        <w:rFonts w:ascii="Wingdings" w:hAnsi="Wingdings" w:hint="default"/>
      </w:rPr>
    </w:lvl>
    <w:lvl w:ilvl="6" w:tentative="1">
      <w:start w:val="1"/>
      <w:numFmt w:val="bullet"/>
      <w:lvlText w:val=""/>
      <w:lvlJc w:val="left"/>
      <w:pPr>
        <w:ind w:left="5190" w:hanging="360"/>
      </w:pPr>
      <w:rPr>
        <w:rFonts w:ascii="Symbol" w:hAnsi="Symbol" w:hint="default"/>
      </w:rPr>
    </w:lvl>
    <w:lvl w:ilvl="7" w:tentative="1">
      <w:start w:val="1"/>
      <w:numFmt w:val="bullet"/>
      <w:lvlText w:val="o"/>
      <w:lvlJc w:val="left"/>
      <w:pPr>
        <w:ind w:left="5910" w:hanging="360"/>
      </w:pPr>
      <w:rPr>
        <w:rFonts w:ascii="Courier New" w:hAnsi="Courier New" w:cs="Courier New" w:hint="default"/>
      </w:rPr>
    </w:lvl>
    <w:lvl w:ilvl="8" w:tentative="1">
      <w:start w:val="1"/>
      <w:numFmt w:val="bullet"/>
      <w:lvlText w:val=""/>
      <w:lvlJc w:val="left"/>
      <w:pPr>
        <w:ind w:left="6630" w:hanging="360"/>
      </w:pPr>
      <w:rPr>
        <w:rFonts w:ascii="Wingdings" w:hAnsi="Wingdings" w:hint="default"/>
      </w:rPr>
    </w:lvl>
  </w:abstractNum>
  <w:abstractNum w:abstractNumId="6">
    <w:nsid w:val="494B7355"/>
    <w:multiLevelType w:val="hybridMultilevel"/>
    <w:tmpl w:val="89DEAE18"/>
    <w:lvl w:ilvl="0">
      <w:start w:val="1"/>
      <w:numFmt w:val="bullet"/>
      <w:lvlText w:val="o"/>
      <w:lvlJc w:val="left"/>
      <w:pPr>
        <w:ind w:left="1240" w:hanging="360"/>
      </w:pPr>
      <w:rPr>
        <w:rFonts w:ascii="Courier New" w:hAnsi="Courier New" w:cs="Courier New" w:hint="default"/>
      </w:rPr>
    </w:lvl>
    <w:lvl w:ilvl="1" w:tentative="1">
      <w:start w:val="1"/>
      <w:numFmt w:val="bullet"/>
      <w:lvlText w:val="o"/>
      <w:lvlJc w:val="left"/>
      <w:pPr>
        <w:ind w:left="1960" w:hanging="360"/>
      </w:pPr>
      <w:rPr>
        <w:rFonts w:ascii="Courier New" w:hAnsi="Courier New" w:cs="Courier New" w:hint="default"/>
      </w:rPr>
    </w:lvl>
    <w:lvl w:ilvl="2" w:tentative="1">
      <w:start w:val="1"/>
      <w:numFmt w:val="bullet"/>
      <w:lvlText w:val=""/>
      <w:lvlJc w:val="left"/>
      <w:pPr>
        <w:ind w:left="2680" w:hanging="360"/>
      </w:pPr>
      <w:rPr>
        <w:rFonts w:ascii="Wingdings" w:hAnsi="Wingdings" w:hint="default"/>
      </w:rPr>
    </w:lvl>
    <w:lvl w:ilvl="3" w:tentative="1">
      <w:start w:val="1"/>
      <w:numFmt w:val="bullet"/>
      <w:lvlText w:val=""/>
      <w:lvlJc w:val="left"/>
      <w:pPr>
        <w:ind w:left="3400" w:hanging="360"/>
      </w:pPr>
      <w:rPr>
        <w:rFonts w:ascii="Symbol" w:hAnsi="Symbol" w:hint="default"/>
      </w:rPr>
    </w:lvl>
    <w:lvl w:ilvl="4" w:tentative="1">
      <w:start w:val="1"/>
      <w:numFmt w:val="bullet"/>
      <w:lvlText w:val="o"/>
      <w:lvlJc w:val="left"/>
      <w:pPr>
        <w:ind w:left="4120" w:hanging="360"/>
      </w:pPr>
      <w:rPr>
        <w:rFonts w:ascii="Courier New" w:hAnsi="Courier New" w:cs="Courier New" w:hint="default"/>
      </w:rPr>
    </w:lvl>
    <w:lvl w:ilvl="5" w:tentative="1">
      <w:start w:val="1"/>
      <w:numFmt w:val="bullet"/>
      <w:lvlText w:val=""/>
      <w:lvlJc w:val="left"/>
      <w:pPr>
        <w:ind w:left="4840" w:hanging="360"/>
      </w:pPr>
      <w:rPr>
        <w:rFonts w:ascii="Wingdings" w:hAnsi="Wingdings" w:hint="default"/>
      </w:rPr>
    </w:lvl>
    <w:lvl w:ilvl="6" w:tentative="1">
      <w:start w:val="1"/>
      <w:numFmt w:val="bullet"/>
      <w:lvlText w:val=""/>
      <w:lvlJc w:val="left"/>
      <w:pPr>
        <w:ind w:left="5560" w:hanging="360"/>
      </w:pPr>
      <w:rPr>
        <w:rFonts w:ascii="Symbol" w:hAnsi="Symbol" w:hint="default"/>
      </w:rPr>
    </w:lvl>
    <w:lvl w:ilvl="7" w:tentative="1">
      <w:start w:val="1"/>
      <w:numFmt w:val="bullet"/>
      <w:lvlText w:val="o"/>
      <w:lvlJc w:val="left"/>
      <w:pPr>
        <w:ind w:left="6280" w:hanging="360"/>
      </w:pPr>
      <w:rPr>
        <w:rFonts w:ascii="Courier New" w:hAnsi="Courier New" w:cs="Courier New" w:hint="default"/>
      </w:rPr>
    </w:lvl>
    <w:lvl w:ilvl="8" w:tentative="1">
      <w:start w:val="1"/>
      <w:numFmt w:val="bullet"/>
      <w:lvlText w:val=""/>
      <w:lvlJc w:val="left"/>
      <w:pPr>
        <w:ind w:left="7000" w:hanging="360"/>
      </w:pPr>
      <w:rPr>
        <w:rFonts w:ascii="Wingdings" w:hAnsi="Wingdings" w:hint="default"/>
      </w:rPr>
    </w:lvl>
  </w:abstractNum>
  <w:abstractNum w:abstractNumId="7">
    <w:nsid w:val="61264A16"/>
    <w:multiLevelType w:val="hybridMultilevel"/>
    <w:tmpl w:val="C69CC912"/>
    <w:lvl w:ilvl="0">
      <w:start w:val="1"/>
      <w:numFmt w:val="bullet"/>
      <w:lvlText w:val=""/>
      <w:lvlJc w:val="left"/>
      <w:pPr>
        <w:ind w:left="540" w:hanging="360"/>
      </w:pPr>
      <w:rPr>
        <w:rFonts w:ascii="Symbol" w:hAnsi="Symbol" w:hint="default"/>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8">
    <w:nsid w:val="6EAE6730"/>
    <w:multiLevelType w:val="multilevel"/>
    <w:tmpl w:val="BDAE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6"/>
  </w:num>
  <w:num w:numId="8">
    <w:abstractNumId w:val="7"/>
  </w:num>
  <w:num w:numId="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F36"/>
    <w:rsid w:val="00001285"/>
    <w:rsid w:val="000043A4"/>
    <w:rsid w:val="00007797"/>
    <w:rsid w:val="00016D9A"/>
    <w:rsid w:val="000178EC"/>
    <w:rsid w:val="0002017B"/>
    <w:rsid w:val="000456CF"/>
    <w:rsid w:val="000462A2"/>
    <w:rsid w:val="00054217"/>
    <w:rsid w:val="00070088"/>
    <w:rsid w:val="00074325"/>
    <w:rsid w:val="000933B5"/>
    <w:rsid w:val="00094E2E"/>
    <w:rsid w:val="00096F51"/>
    <w:rsid w:val="000A5E81"/>
    <w:rsid w:val="000B6DED"/>
    <w:rsid w:val="000D1D44"/>
    <w:rsid w:val="000E5CB6"/>
    <w:rsid w:val="000F38BB"/>
    <w:rsid w:val="000F4D17"/>
    <w:rsid w:val="000F52FD"/>
    <w:rsid w:val="00101B35"/>
    <w:rsid w:val="001052D3"/>
    <w:rsid w:val="0011230A"/>
    <w:rsid w:val="00121373"/>
    <w:rsid w:val="001270FC"/>
    <w:rsid w:val="00144238"/>
    <w:rsid w:val="001628FD"/>
    <w:rsid w:val="00167AB7"/>
    <w:rsid w:val="00170512"/>
    <w:rsid w:val="001812DE"/>
    <w:rsid w:val="001A11D9"/>
    <w:rsid w:val="001C1A63"/>
    <w:rsid w:val="001C4CA9"/>
    <w:rsid w:val="001D2B11"/>
    <w:rsid w:val="001D5D18"/>
    <w:rsid w:val="001D6D03"/>
    <w:rsid w:val="001E1BE2"/>
    <w:rsid w:val="001E7456"/>
    <w:rsid w:val="001F215E"/>
    <w:rsid w:val="001F303D"/>
    <w:rsid w:val="001F7722"/>
    <w:rsid w:val="001F79C6"/>
    <w:rsid w:val="00200CBA"/>
    <w:rsid w:val="00206B5C"/>
    <w:rsid w:val="00237DFB"/>
    <w:rsid w:val="00251DF5"/>
    <w:rsid w:val="002531B6"/>
    <w:rsid w:val="00267FAD"/>
    <w:rsid w:val="00276C68"/>
    <w:rsid w:val="00290CCA"/>
    <w:rsid w:val="00297649"/>
    <w:rsid w:val="002A100D"/>
    <w:rsid w:val="002A55CF"/>
    <w:rsid w:val="002B3EBF"/>
    <w:rsid w:val="002D502D"/>
    <w:rsid w:val="002E590F"/>
    <w:rsid w:val="002F249E"/>
    <w:rsid w:val="002F44BE"/>
    <w:rsid w:val="003053E2"/>
    <w:rsid w:val="00305CB4"/>
    <w:rsid w:val="0032451F"/>
    <w:rsid w:val="0033509C"/>
    <w:rsid w:val="003365F3"/>
    <w:rsid w:val="00345244"/>
    <w:rsid w:val="00345B23"/>
    <w:rsid w:val="00346CD4"/>
    <w:rsid w:val="00351515"/>
    <w:rsid w:val="00351722"/>
    <w:rsid w:val="0036495E"/>
    <w:rsid w:val="003724F7"/>
    <w:rsid w:val="003A6304"/>
    <w:rsid w:val="003B014B"/>
    <w:rsid w:val="003B1FD0"/>
    <w:rsid w:val="003B72ED"/>
    <w:rsid w:val="003C5908"/>
    <w:rsid w:val="003E1EDA"/>
    <w:rsid w:val="003E32CC"/>
    <w:rsid w:val="003E5D7E"/>
    <w:rsid w:val="00400E12"/>
    <w:rsid w:val="00403C5B"/>
    <w:rsid w:val="004103E1"/>
    <w:rsid w:val="00410494"/>
    <w:rsid w:val="004161DC"/>
    <w:rsid w:val="00417866"/>
    <w:rsid w:val="00426671"/>
    <w:rsid w:val="00437E30"/>
    <w:rsid w:val="004463AF"/>
    <w:rsid w:val="004B302B"/>
    <w:rsid w:val="004B342F"/>
    <w:rsid w:val="004C19E4"/>
    <w:rsid w:val="004C4676"/>
    <w:rsid w:val="004F5F7A"/>
    <w:rsid w:val="004F7765"/>
    <w:rsid w:val="004F7F67"/>
    <w:rsid w:val="0050357A"/>
    <w:rsid w:val="00513840"/>
    <w:rsid w:val="005151E7"/>
    <w:rsid w:val="00520F6D"/>
    <w:rsid w:val="00530485"/>
    <w:rsid w:val="00530623"/>
    <w:rsid w:val="00534964"/>
    <w:rsid w:val="00535F94"/>
    <w:rsid w:val="00541535"/>
    <w:rsid w:val="00543313"/>
    <w:rsid w:val="00550FF3"/>
    <w:rsid w:val="00564CD6"/>
    <w:rsid w:val="00591835"/>
    <w:rsid w:val="0059440A"/>
    <w:rsid w:val="005959F0"/>
    <w:rsid w:val="005A3D20"/>
    <w:rsid w:val="005A69A6"/>
    <w:rsid w:val="005B3F10"/>
    <w:rsid w:val="005B4B78"/>
    <w:rsid w:val="005C4ED6"/>
    <w:rsid w:val="005C79CB"/>
    <w:rsid w:val="005D7C9B"/>
    <w:rsid w:val="005E7F75"/>
    <w:rsid w:val="006113ED"/>
    <w:rsid w:val="006223DA"/>
    <w:rsid w:val="00623727"/>
    <w:rsid w:val="00624DCF"/>
    <w:rsid w:val="00626DC3"/>
    <w:rsid w:val="00626E59"/>
    <w:rsid w:val="00627C85"/>
    <w:rsid w:val="00631DA3"/>
    <w:rsid w:val="006413FC"/>
    <w:rsid w:val="00645FF1"/>
    <w:rsid w:val="0064639F"/>
    <w:rsid w:val="006558BD"/>
    <w:rsid w:val="00660D76"/>
    <w:rsid w:val="006620BC"/>
    <w:rsid w:val="00663FF8"/>
    <w:rsid w:val="00666E4E"/>
    <w:rsid w:val="00671514"/>
    <w:rsid w:val="0068219A"/>
    <w:rsid w:val="00682B4D"/>
    <w:rsid w:val="00684CA4"/>
    <w:rsid w:val="00690DC1"/>
    <w:rsid w:val="00695683"/>
    <w:rsid w:val="00695FE5"/>
    <w:rsid w:val="0069671C"/>
    <w:rsid w:val="00696DE9"/>
    <w:rsid w:val="006A11CE"/>
    <w:rsid w:val="006A65B3"/>
    <w:rsid w:val="006B55AD"/>
    <w:rsid w:val="006C25D8"/>
    <w:rsid w:val="006D0E54"/>
    <w:rsid w:val="006E2563"/>
    <w:rsid w:val="006F03CD"/>
    <w:rsid w:val="00704E14"/>
    <w:rsid w:val="007128E4"/>
    <w:rsid w:val="00713329"/>
    <w:rsid w:val="0071382B"/>
    <w:rsid w:val="00713EFD"/>
    <w:rsid w:val="007255C5"/>
    <w:rsid w:val="007311A4"/>
    <w:rsid w:val="00734785"/>
    <w:rsid w:val="00734B5B"/>
    <w:rsid w:val="00737E39"/>
    <w:rsid w:val="00742A58"/>
    <w:rsid w:val="0074666A"/>
    <w:rsid w:val="007507A9"/>
    <w:rsid w:val="00753A0B"/>
    <w:rsid w:val="007620D6"/>
    <w:rsid w:val="007631E5"/>
    <w:rsid w:val="00766F55"/>
    <w:rsid w:val="0076788B"/>
    <w:rsid w:val="00770733"/>
    <w:rsid w:val="007830C0"/>
    <w:rsid w:val="00786DB0"/>
    <w:rsid w:val="00793700"/>
    <w:rsid w:val="007A54EC"/>
    <w:rsid w:val="007A6F9E"/>
    <w:rsid w:val="007C61E3"/>
    <w:rsid w:val="007D666C"/>
    <w:rsid w:val="007E0313"/>
    <w:rsid w:val="007F15C0"/>
    <w:rsid w:val="007F6C89"/>
    <w:rsid w:val="008020D7"/>
    <w:rsid w:val="008062B1"/>
    <w:rsid w:val="008136C6"/>
    <w:rsid w:val="008161BC"/>
    <w:rsid w:val="00821C10"/>
    <w:rsid w:val="0083201E"/>
    <w:rsid w:val="00833F4C"/>
    <w:rsid w:val="0083717B"/>
    <w:rsid w:val="00850E8F"/>
    <w:rsid w:val="008639C2"/>
    <w:rsid w:val="00876A4C"/>
    <w:rsid w:val="0088052A"/>
    <w:rsid w:val="00885766"/>
    <w:rsid w:val="00885F93"/>
    <w:rsid w:val="0088620B"/>
    <w:rsid w:val="00887533"/>
    <w:rsid w:val="0088778D"/>
    <w:rsid w:val="00891A3C"/>
    <w:rsid w:val="008B6C6A"/>
    <w:rsid w:val="008D39B3"/>
    <w:rsid w:val="008D5E74"/>
    <w:rsid w:val="008E7105"/>
    <w:rsid w:val="008E7659"/>
    <w:rsid w:val="008F1CEE"/>
    <w:rsid w:val="0090080F"/>
    <w:rsid w:val="00904B2C"/>
    <w:rsid w:val="009056A4"/>
    <w:rsid w:val="00906F28"/>
    <w:rsid w:val="00916B6E"/>
    <w:rsid w:val="00943075"/>
    <w:rsid w:val="0094419D"/>
    <w:rsid w:val="00944904"/>
    <w:rsid w:val="0095069C"/>
    <w:rsid w:val="00953F36"/>
    <w:rsid w:val="0097603A"/>
    <w:rsid w:val="00980D87"/>
    <w:rsid w:val="0098256C"/>
    <w:rsid w:val="0098348D"/>
    <w:rsid w:val="00994D2C"/>
    <w:rsid w:val="009954E8"/>
    <w:rsid w:val="0099738C"/>
    <w:rsid w:val="009A0A34"/>
    <w:rsid w:val="009B039D"/>
    <w:rsid w:val="009B2E2F"/>
    <w:rsid w:val="009B7958"/>
    <w:rsid w:val="009C0234"/>
    <w:rsid w:val="009C151A"/>
    <w:rsid w:val="009C1911"/>
    <w:rsid w:val="009C7614"/>
    <w:rsid w:val="009D140C"/>
    <w:rsid w:val="009E6588"/>
    <w:rsid w:val="009E6C0D"/>
    <w:rsid w:val="009F19A3"/>
    <w:rsid w:val="009F2A13"/>
    <w:rsid w:val="00A25FCB"/>
    <w:rsid w:val="00A32FCA"/>
    <w:rsid w:val="00A41C1C"/>
    <w:rsid w:val="00A44411"/>
    <w:rsid w:val="00A47C0B"/>
    <w:rsid w:val="00A60184"/>
    <w:rsid w:val="00A62D8F"/>
    <w:rsid w:val="00A735ED"/>
    <w:rsid w:val="00A85C97"/>
    <w:rsid w:val="00A8729D"/>
    <w:rsid w:val="00A913D8"/>
    <w:rsid w:val="00AA5515"/>
    <w:rsid w:val="00AB50C8"/>
    <w:rsid w:val="00AC16D3"/>
    <w:rsid w:val="00AC56C7"/>
    <w:rsid w:val="00AC7618"/>
    <w:rsid w:val="00AD05D7"/>
    <w:rsid w:val="00AD1997"/>
    <w:rsid w:val="00AD7300"/>
    <w:rsid w:val="00AE2CEF"/>
    <w:rsid w:val="00B042BB"/>
    <w:rsid w:val="00B066D3"/>
    <w:rsid w:val="00B13C04"/>
    <w:rsid w:val="00B31514"/>
    <w:rsid w:val="00B449B1"/>
    <w:rsid w:val="00B61E6C"/>
    <w:rsid w:val="00B66799"/>
    <w:rsid w:val="00B67719"/>
    <w:rsid w:val="00B75E6B"/>
    <w:rsid w:val="00B820C8"/>
    <w:rsid w:val="00B9284E"/>
    <w:rsid w:val="00B93C34"/>
    <w:rsid w:val="00B9435C"/>
    <w:rsid w:val="00B96858"/>
    <w:rsid w:val="00BA1D12"/>
    <w:rsid w:val="00BA58B6"/>
    <w:rsid w:val="00BB1C9A"/>
    <w:rsid w:val="00BB5100"/>
    <w:rsid w:val="00BB6349"/>
    <w:rsid w:val="00BB65EA"/>
    <w:rsid w:val="00BC7679"/>
    <w:rsid w:val="00BD7C7B"/>
    <w:rsid w:val="00BE3CF8"/>
    <w:rsid w:val="00BE4FF8"/>
    <w:rsid w:val="00BE525F"/>
    <w:rsid w:val="00BF1308"/>
    <w:rsid w:val="00C01FCB"/>
    <w:rsid w:val="00C023A9"/>
    <w:rsid w:val="00C04199"/>
    <w:rsid w:val="00C04699"/>
    <w:rsid w:val="00C05447"/>
    <w:rsid w:val="00C22B9A"/>
    <w:rsid w:val="00C23E15"/>
    <w:rsid w:val="00C32EA4"/>
    <w:rsid w:val="00C33F95"/>
    <w:rsid w:val="00C61B42"/>
    <w:rsid w:val="00C65442"/>
    <w:rsid w:val="00C839ED"/>
    <w:rsid w:val="00C84874"/>
    <w:rsid w:val="00C85819"/>
    <w:rsid w:val="00C86E67"/>
    <w:rsid w:val="00C91ACA"/>
    <w:rsid w:val="00C96B5F"/>
    <w:rsid w:val="00CA2B92"/>
    <w:rsid w:val="00CC3C9C"/>
    <w:rsid w:val="00CD7449"/>
    <w:rsid w:val="00CE4EBB"/>
    <w:rsid w:val="00CF6FF5"/>
    <w:rsid w:val="00D02125"/>
    <w:rsid w:val="00D070C7"/>
    <w:rsid w:val="00D213F8"/>
    <w:rsid w:val="00D232E1"/>
    <w:rsid w:val="00D252F7"/>
    <w:rsid w:val="00D25A5F"/>
    <w:rsid w:val="00D27250"/>
    <w:rsid w:val="00D27B4E"/>
    <w:rsid w:val="00D32D33"/>
    <w:rsid w:val="00D33527"/>
    <w:rsid w:val="00D35553"/>
    <w:rsid w:val="00D3616E"/>
    <w:rsid w:val="00D40700"/>
    <w:rsid w:val="00D51D8C"/>
    <w:rsid w:val="00D52CFE"/>
    <w:rsid w:val="00D567FB"/>
    <w:rsid w:val="00D61F91"/>
    <w:rsid w:val="00D67BD2"/>
    <w:rsid w:val="00D77C06"/>
    <w:rsid w:val="00D829FF"/>
    <w:rsid w:val="00D82B44"/>
    <w:rsid w:val="00D87A93"/>
    <w:rsid w:val="00D910DC"/>
    <w:rsid w:val="00D91BB5"/>
    <w:rsid w:val="00D93832"/>
    <w:rsid w:val="00D93FF7"/>
    <w:rsid w:val="00D94932"/>
    <w:rsid w:val="00DA187B"/>
    <w:rsid w:val="00DA5410"/>
    <w:rsid w:val="00DA7916"/>
    <w:rsid w:val="00DB26DC"/>
    <w:rsid w:val="00DB3159"/>
    <w:rsid w:val="00DB36BA"/>
    <w:rsid w:val="00DB4165"/>
    <w:rsid w:val="00DC1000"/>
    <w:rsid w:val="00DC1B4A"/>
    <w:rsid w:val="00DC2EE7"/>
    <w:rsid w:val="00DD0073"/>
    <w:rsid w:val="00DD13A0"/>
    <w:rsid w:val="00DE20AA"/>
    <w:rsid w:val="00DF661D"/>
    <w:rsid w:val="00E04906"/>
    <w:rsid w:val="00E07561"/>
    <w:rsid w:val="00E10910"/>
    <w:rsid w:val="00E211BF"/>
    <w:rsid w:val="00E2622C"/>
    <w:rsid w:val="00E275C9"/>
    <w:rsid w:val="00E277AA"/>
    <w:rsid w:val="00E53093"/>
    <w:rsid w:val="00E5345D"/>
    <w:rsid w:val="00E60C46"/>
    <w:rsid w:val="00E62654"/>
    <w:rsid w:val="00E65FD7"/>
    <w:rsid w:val="00E72AB4"/>
    <w:rsid w:val="00E843AC"/>
    <w:rsid w:val="00E84736"/>
    <w:rsid w:val="00E971F1"/>
    <w:rsid w:val="00EA6933"/>
    <w:rsid w:val="00ED67FB"/>
    <w:rsid w:val="00EE1A45"/>
    <w:rsid w:val="00EE1FC4"/>
    <w:rsid w:val="00EF1F2D"/>
    <w:rsid w:val="00F029C3"/>
    <w:rsid w:val="00F04E2E"/>
    <w:rsid w:val="00F105CC"/>
    <w:rsid w:val="00F11B42"/>
    <w:rsid w:val="00F319B1"/>
    <w:rsid w:val="00F34F97"/>
    <w:rsid w:val="00F46739"/>
    <w:rsid w:val="00F51FA0"/>
    <w:rsid w:val="00F7192C"/>
    <w:rsid w:val="00F755A2"/>
    <w:rsid w:val="00F80200"/>
    <w:rsid w:val="00F930B6"/>
    <w:rsid w:val="00FB15DB"/>
    <w:rsid w:val="00FB256D"/>
    <w:rsid w:val="00FC2BAF"/>
    <w:rsid w:val="00FE5316"/>
  </w:rsids>
  <w:docVars>
    <w:docVar w:name="__Grammarly_42___1" w:val="H4sIAAAAAAAEAKtWcslP9kxRslIyNDYyMjYzNTAxMjU3MLIwMTJT0lEKTi0uzszPAykwrAUAx8HREi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F980C862-0173-41E4-A9AC-9FFE66B8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4F7F67"/>
    <w:pPr>
      <w:keepNext/>
      <w:keepLines/>
      <w:spacing w:after="3" w:line="252" w:lineRule="auto"/>
      <w:ind w:left="10" w:right="6"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rsid w:val="004F7F67"/>
    <w:pPr>
      <w:keepNext/>
      <w:keepLines/>
      <w:spacing w:after="3" w:line="252" w:lineRule="auto"/>
      <w:ind w:left="10" w:right="6"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5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5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553"/>
    <w:rPr>
      <w:rFonts w:ascii="Tahoma" w:hAnsi="Tahoma" w:cs="Tahoma"/>
      <w:sz w:val="16"/>
      <w:szCs w:val="16"/>
    </w:rPr>
  </w:style>
  <w:style w:type="character" w:styleId="Hyperlink">
    <w:name w:val="Hyperlink"/>
    <w:basedOn w:val="DefaultParagraphFont"/>
    <w:uiPriority w:val="99"/>
    <w:unhideWhenUsed/>
    <w:rsid w:val="00876A4C"/>
    <w:rPr>
      <w:color w:val="0000FF" w:themeColor="hyperlink"/>
      <w:u w:val="single"/>
    </w:rPr>
  </w:style>
  <w:style w:type="paragraph" w:styleId="ListParagraph">
    <w:name w:val="List Paragraph"/>
    <w:aliases w:val="Bullets1,Citation List,Colorful List - Accent 11,Graphic,Ha,Heading 41,Lettre d'introduction,List Paragraph1,List_Paragraph,Multilevel para_II,Numbered paragraph 1,Paragraphe de liste1,Puces,References,Resume Title,heading 4,texte de base"/>
    <w:basedOn w:val="Normal"/>
    <w:link w:val="ListParagraphChar"/>
    <w:uiPriority w:val="34"/>
    <w:qFormat/>
    <w:rsid w:val="00E275C9"/>
    <w:pPr>
      <w:ind w:left="720"/>
      <w:contextualSpacing/>
    </w:pPr>
  </w:style>
  <w:style w:type="character" w:customStyle="1" w:styleId="rvts36">
    <w:name w:val="rvts36"/>
    <w:rsid w:val="007E0313"/>
  </w:style>
  <w:style w:type="character" w:customStyle="1" w:styleId="ListParagraphChar">
    <w:name w:val="List Paragraph Char"/>
    <w:aliases w:val="Citation List Char,Graphic Char,Lettre d'introduction Char,List_Paragraph Char,Multilevel para_II Char,Numbered paragraph 1 Char,Paragraphe de liste1 Char,Puces Char,References Char,Resume Title Char,heading 4 Char,texte de base Char"/>
    <w:link w:val="ListParagraph"/>
    <w:uiPriority w:val="34"/>
    <w:qFormat/>
    <w:rsid w:val="007128E4"/>
  </w:style>
  <w:style w:type="table" w:customStyle="1" w:styleId="TableGrid1">
    <w:name w:val="Table Grid1"/>
    <w:basedOn w:val="TableNormal"/>
    <w:next w:val="TableGrid"/>
    <w:uiPriority w:val="39"/>
    <w:rsid w:val="00CF6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20BC"/>
    <w:rPr>
      <w:sz w:val="16"/>
      <w:szCs w:val="16"/>
    </w:rPr>
  </w:style>
  <w:style w:type="paragraph" w:styleId="CommentText">
    <w:name w:val="annotation text"/>
    <w:basedOn w:val="Normal"/>
    <w:link w:val="CommentTextChar"/>
    <w:uiPriority w:val="99"/>
    <w:semiHidden/>
    <w:unhideWhenUsed/>
    <w:rsid w:val="006620BC"/>
    <w:pPr>
      <w:spacing w:after="5" w:line="240" w:lineRule="auto"/>
      <w:ind w:left="370" w:hanging="10"/>
    </w:pPr>
    <w:rPr>
      <w:rFonts w:ascii="Times New Roman" w:eastAsia="Times New Roman" w:hAnsi="Times New Roman" w:cs="Times New Roman"/>
      <w:color w:val="000000"/>
      <w:sz w:val="20"/>
      <w:szCs w:val="20"/>
    </w:rPr>
  </w:style>
  <w:style w:type="character" w:customStyle="1" w:styleId="CommentTextChar">
    <w:name w:val="Comment Text Char"/>
    <w:basedOn w:val="DefaultParagraphFont"/>
    <w:link w:val="CommentText"/>
    <w:uiPriority w:val="99"/>
    <w:semiHidden/>
    <w:rsid w:val="006620B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944904"/>
    <w:pPr>
      <w:spacing w:after="200"/>
      <w:ind w:left="0" w:firstLine="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944904"/>
    <w:rPr>
      <w:rFonts w:ascii="Times New Roman" w:eastAsia="Times New Roman" w:hAnsi="Times New Roman" w:cs="Times New Roman"/>
      <w:b/>
      <w:bCs/>
      <w:color w:val="000000"/>
      <w:sz w:val="20"/>
      <w:szCs w:val="20"/>
    </w:rPr>
  </w:style>
  <w:style w:type="character" w:customStyle="1" w:styleId="Heading1Char">
    <w:name w:val="Heading 1 Char"/>
    <w:basedOn w:val="DefaultParagraphFont"/>
    <w:link w:val="Heading1"/>
    <w:uiPriority w:val="9"/>
    <w:rsid w:val="004F7F67"/>
    <w:rPr>
      <w:rFonts w:ascii="Times New Roman" w:eastAsia="Times New Roman" w:hAnsi="Times New Roman" w:cs="Times New Roman"/>
      <w:b/>
      <w:color w:val="000000"/>
    </w:rPr>
  </w:style>
  <w:style w:type="character" w:customStyle="1" w:styleId="Heading2Char">
    <w:name w:val="Heading 2 Char"/>
    <w:basedOn w:val="DefaultParagraphFont"/>
    <w:link w:val="Heading2"/>
    <w:uiPriority w:val="9"/>
    <w:rsid w:val="004F7F67"/>
    <w:rPr>
      <w:rFonts w:ascii="Times New Roman" w:eastAsia="Times New Roman" w:hAnsi="Times New Roman" w:cs="Times New Roman"/>
      <w:b/>
      <w:color w:val="000000"/>
    </w:rPr>
  </w:style>
  <w:style w:type="character" w:customStyle="1" w:styleId="rvts32">
    <w:name w:val="rvts32"/>
    <w:basedOn w:val="DefaultParagraphFont"/>
    <w:rsid w:val="003053E2"/>
  </w:style>
  <w:style w:type="character" w:customStyle="1" w:styleId="rvts40">
    <w:name w:val="rvts40"/>
    <w:basedOn w:val="DefaultParagraphFont"/>
    <w:rsid w:val="00DA7916"/>
  </w:style>
  <w:style w:type="character" w:customStyle="1" w:styleId="rvts34">
    <w:name w:val="rvts34"/>
    <w:basedOn w:val="DefaultParagraphFont"/>
    <w:rsid w:val="00DA7916"/>
  </w:style>
  <w:style w:type="character" w:customStyle="1" w:styleId="rvts288">
    <w:name w:val="rvts288"/>
    <w:basedOn w:val="DefaultParagraphFont"/>
    <w:rsid w:val="00DA7916"/>
  </w:style>
  <w:style w:type="character" w:customStyle="1" w:styleId="rvts35">
    <w:name w:val="rvts35"/>
    <w:basedOn w:val="DefaultParagraphFont"/>
    <w:rsid w:val="00DA7916"/>
  </w:style>
  <w:style w:type="paragraph" w:customStyle="1" w:styleId="rvps32">
    <w:name w:val="rvps32"/>
    <w:basedOn w:val="Normal"/>
    <w:rsid w:val="00DA7916"/>
    <w:pPr>
      <w:spacing w:before="100" w:beforeAutospacing="1" w:after="100" w:afterAutospacing="1" w:line="240" w:lineRule="auto"/>
    </w:pPr>
    <w:rPr>
      <w:rFonts w:ascii="Times New Roman" w:hAnsi="Times New Roman" w:eastAsiaTheme="minorEastAsia" w:cs="Times New Roman"/>
      <w:sz w:val="24"/>
      <w:szCs w:val="24"/>
    </w:rPr>
  </w:style>
  <w:style w:type="paragraph" w:styleId="PlainText">
    <w:name w:val="Plain Text"/>
    <w:basedOn w:val="Normal"/>
    <w:link w:val="PlainTextChar"/>
    <w:uiPriority w:val="99"/>
    <w:semiHidden/>
    <w:unhideWhenUsed/>
    <w:rsid w:val="00DB315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B3159"/>
    <w:rPr>
      <w:rFonts w:ascii="Consolas" w:hAnsi="Consolas"/>
      <w:sz w:val="21"/>
      <w:szCs w:val="21"/>
    </w:rPr>
  </w:style>
  <w:style w:type="numbering" w:customStyle="1" w:styleId="WWNum4">
    <w:name w:val="WWNum4"/>
    <w:basedOn w:val="NoList"/>
    <w:rsid w:val="00FC2BAF"/>
    <w:pPr>
      <w:numPr>
        <w:numId w:val="4"/>
      </w:numPr>
    </w:pPr>
  </w:style>
  <w:style w:type="numbering" w:customStyle="1" w:styleId="WWNum41">
    <w:name w:val="WWNum41"/>
    <w:basedOn w:val="NoList"/>
    <w:rsid w:val="00B04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diagramQuickStyle" Target="diagrams/quickStyle1.xml" /><Relationship Id="rId11" Type="http://schemas.openxmlformats.org/officeDocument/2006/relationships/diagramColors" Target="diagrams/colors1.xml" /><Relationship Id="rId12" Type="http://schemas.microsoft.com/office/2007/relationships/diagramDrawing" Target="diagrams/drawing2.xml" /><Relationship Id="rId13" Type="http://schemas.openxmlformats.org/officeDocument/2006/relationships/diagramData" Target="diagrams/data2.xml" /><Relationship Id="rId14" Type="http://schemas.openxmlformats.org/officeDocument/2006/relationships/diagramLayout" Target="diagrams/layout2.xml" /><Relationship Id="rId15" Type="http://schemas.openxmlformats.org/officeDocument/2006/relationships/diagramQuickStyle" Target="diagrams/quickStyle2.xml" /><Relationship Id="rId16" Type="http://schemas.openxmlformats.org/officeDocument/2006/relationships/diagramColors" Target="diagrams/colors2.xml" /><Relationship Id="rId17" Type="http://schemas.openxmlformats.org/officeDocument/2006/relationships/image" Target="media/image2.png" /><Relationship Id="rId18" Type="http://schemas.openxmlformats.org/officeDocument/2006/relationships/image" Target="https://rdxfootmark.naukri.com/v2/track/openCv?trackingInfo=7007682f817db58696d5913ea8b51193134f4b0419514c4847440321091b5b58120b120a18495c590c435601514841481f0f2b561358191b195115495d0c00584e4209430247460c590858184508105042445b0c0f054e4108120211474a411b02154e49405d58380c4f03434b110a190212465e5e1b4d5849564360441403084b281e0103030a15425b5c0a504d0115034048154a571b574c110910041541515f1b1c6&amp;docType=docx"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www.linkedin.com/in/deepak-m-r-a4575538" TargetMode="External" /><Relationship Id="rId7" Type="http://schemas.microsoft.com/office/2007/relationships/diagramDrawing" Target="diagrams/drawing1.xml" /><Relationship Id="rId8" Type="http://schemas.openxmlformats.org/officeDocument/2006/relationships/diagramData" Target="diagrams/data1.xml" /><Relationship Id="rId9" Type="http://schemas.openxmlformats.org/officeDocument/2006/relationships/diagramLayout" Target="diagrams/layout1.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sayem.ahsan\Desktop\220713CS6078943%20A%20sathiya.dotm" TargetMode="External" /></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5">
  <dgm:title val=""/>
  <dgm:desc val=""/>
  <dgm:catLst>
    <dgm:cat type="accent6" pri="11500"/>
  </dgm:catLst>
  <dgm:styleLbl name="node0">
    <dgm:fillClrLst meth="cycle">
      <a:schemeClr val="accent6">
        <a:alpha val="80000"/>
      </a:schemeClr>
    </dgm:fillClrLst>
    <dgm:linClrLst meth="repeat">
      <a:schemeClr val="lt1"/>
    </dgm:linClrLst>
    <dgm:effectClrLst/>
    <dgm:txLinClrLst/>
    <dgm:txFillClrLst/>
    <dgm:txEffectClrLst/>
  </dgm:styleLbl>
  <dgm:styleLbl name="alignNode1">
    <dgm:fillClrLst>
      <a:schemeClr val="accent6">
        <a:alpha val="90000"/>
      </a:schemeClr>
      <a:schemeClr val="accent6">
        <a:alpha val="50000"/>
      </a:schemeClr>
    </dgm:fillClrLst>
    <dgm:linClrLst>
      <a:schemeClr val="accent6">
        <a:alpha val="90000"/>
      </a:schemeClr>
      <a:schemeClr val="accent6">
        <a:alpha val="50000"/>
      </a:schemeClr>
    </dgm:linClrLst>
    <dgm:effectClrLst/>
    <dgm:txLinClrLst/>
    <dgm:txFillClrLst/>
    <dgm:txEffectClrLst/>
  </dgm:styleLbl>
  <dgm:styleLbl name="node1">
    <dgm:fillClrLst>
      <a:schemeClr val="accent6">
        <a:alpha val="90000"/>
      </a:schemeClr>
      <a:schemeClr val="accent6">
        <a:alpha val="50000"/>
      </a:schemeClr>
    </dgm:fillClrLst>
    <dgm:linClrLst meth="repeat">
      <a:schemeClr val="lt1"/>
    </dgm:linClrLst>
    <dgm:effectClrLst/>
    <dgm:txLinClrLst/>
    <dgm:txFillClrLst/>
    <dgm:txEffectClrLst/>
  </dgm:styleLbl>
  <dgm:styleLbl name="lnNode1">
    <dgm:fillClrLst>
      <a:schemeClr val="accent6">
        <a:shade val="90000"/>
      </a:schemeClr>
      <a:schemeClr val="accent6">
        <a:tint val="50000"/>
        <a:alpha val="5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alpha val="80000"/>
      </a:schemeClr>
    </dgm:fillClrLst>
    <dgm:linClrLst meth="repeat">
      <a:schemeClr val="lt1"/>
    </dgm:linClrLst>
    <dgm:effectClrLst/>
    <dgm:txLinClrLst/>
    <dgm:txFillClrLst/>
    <dgm:txEffectClrLst/>
  </dgm:styleLbl>
  <dgm:styleLbl name="node2">
    <dgm:fillClrLst>
      <a:schemeClr val="accent6">
        <a:alpha val="70000"/>
      </a:schemeClr>
    </dgm:fillClrLst>
    <dgm:linClrLst meth="repeat">
      <a:schemeClr val="lt1"/>
    </dgm:linClrLst>
    <dgm:effectClrLst/>
    <dgm:txLinClrLst/>
    <dgm:txFillClrLst/>
    <dgm:txEffectClrLst/>
  </dgm:styleLbl>
  <dgm:styleLbl name="node3">
    <dgm:fillClrLst>
      <a:schemeClr val="accent6">
        <a:alpha val="50000"/>
      </a:schemeClr>
    </dgm:fillClrLst>
    <dgm:linClrLst meth="repeat">
      <a:schemeClr val="lt1"/>
    </dgm:linClrLst>
    <dgm:effectClrLst/>
    <dgm:txLinClrLst/>
    <dgm:txFillClrLst/>
    <dgm:txEffectClrLst/>
  </dgm:styleLbl>
  <dgm:styleLbl name="node4">
    <dgm:fillClrLst>
      <a:schemeClr val="accent6">
        <a:alpha val="30000"/>
      </a:schemeClr>
    </dgm:fillClrLst>
    <dgm:linClrLst meth="repeat">
      <a:schemeClr val="lt1"/>
    </dgm:linClrLst>
    <dgm:effectClrLst/>
    <dgm:txLinClrLst/>
    <dgm:txFillClrLst/>
    <dgm:txEffectClrLst/>
  </dgm:styleLbl>
  <dgm:styleLbl name="fgImgPlace1">
    <dgm:fillClrLst>
      <a:schemeClr val="accent6">
        <a:tint val="50000"/>
        <a:alpha val="90000"/>
      </a:schemeClr>
      <a:schemeClr val="accent6">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f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b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sibTrans1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alpha val="90000"/>
      </a:schemeClr>
    </dgm:fillClrLst>
    <dgm:linClrLst meth="repeat">
      <a:schemeClr val="lt1"/>
    </dgm:linClrLst>
    <dgm:effectClrLst/>
    <dgm:txLinClrLst/>
    <dgm:txFillClrLst/>
    <dgm:txEffectClrLst/>
  </dgm:styleLbl>
  <dgm:styleLbl name="asst1">
    <dgm:fillClrLst meth="repeat">
      <a:schemeClr val="accent6">
        <a:alpha val="90000"/>
      </a:schemeClr>
    </dgm:fillClrLst>
    <dgm:linClrLst meth="repeat">
      <a:schemeClr val="lt1"/>
    </dgm:linClrLst>
    <dgm:effectClrLst/>
    <dgm:txLinClrLst/>
    <dgm:txFillClrLst/>
    <dgm:txEffectClrLst/>
  </dgm:styleLbl>
  <dgm:styleLbl name="asst2">
    <dgm:fillClrLst>
      <a:schemeClr val="accent6">
        <a:alpha val="90000"/>
      </a:schemeClr>
    </dgm:fillClrLst>
    <dgm:linClrLst meth="repeat">
      <a:schemeClr val="lt1"/>
    </dgm:linClrLst>
    <dgm:effectClrLst/>
    <dgm:txLinClrLst/>
    <dgm:txFillClrLst/>
    <dgm:txEffectClrLst/>
  </dgm:styleLbl>
  <dgm:styleLbl name="asst3">
    <dgm:fillClrLst>
      <a:schemeClr val="accent6">
        <a:alpha val="70000"/>
      </a:schemeClr>
    </dgm:fillClrLst>
    <dgm:linClrLst meth="repeat">
      <a:schemeClr val="lt1"/>
    </dgm:linClrLst>
    <dgm:effectClrLst/>
    <dgm:txLinClrLst/>
    <dgm:txFillClrLst/>
    <dgm:txEffectClrLst/>
  </dgm:styleLbl>
  <dgm:styleLbl name="asst4">
    <dgm:fillClrLst>
      <a:schemeClr val="accent6">
        <a:alpha val="50000"/>
      </a:schemeClr>
    </dgm:fillClrLst>
    <dgm:linClrLst meth="repeat">
      <a:schemeClr val="lt1"/>
    </dgm:linClrLst>
    <dgm:effectClrLst/>
    <dgm:txLinClrLst/>
    <dgm:txFillClrLst/>
    <dgm:txEffectClrLst/>
  </dgm:styleLbl>
  <dgm:styleLbl name="parChTrans2D1">
    <dgm:fillClrLst meth="repeat">
      <a:schemeClr val="accent6">
        <a:shade val="8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a:schemeClr val="accent6">
        <a:alpha val="90000"/>
        <a:tint val="40000"/>
      </a:schemeClr>
      <a:schemeClr val="accent6">
        <a:alpha val="5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ED6962-CE0A-4A8B-9D47-78919D57C4B1}" type="doc">
      <dgm:prSet loTypeId="urn:microsoft.com/office/officeart/2005/8/layout/rings+Icon" loCatId="officeonline" qsTypeId="urn:microsoft.com/office/officeart/2005/8/quickstyle/simple2" qsCatId="simple" csTypeId="urn:microsoft.com/office/officeart/2005/8/colors/accent5_1" csCatId="accent5" phldr="1"/>
      <dgm:spPr/>
    </dgm:pt>
    <dgm:pt modelId="{A1B56D9A-9D8F-4759-8DD4-622FB93BD14A}">
      <dgm:prSet phldrT="[Text]"/>
      <dgm:spPr>
        <a:xfrm>
          <a:off x="370443" y="1035263"/>
          <a:ext cx="713181" cy="713217"/>
        </a:xfrm>
        <a:prstGeom prst="ellipse">
          <a:avLst/>
        </a:prstGeom>
        <a:solidFill>
          <a:sysClr val="window" lastClr="FFFFFF">
            <a:alpha val="50000"/>
            <a:hueOff val="0"/>
            <a:satOff val="0"/>
            <a:lumOff val="0"/>
            <a:alphaOff val="0"/>
          </a:sysClr>
        </a:solidFill>
        <a:ln w="38100">
          <a:solidFill>
            <a:scrgbClr r="0" g="0" b="0"/>
          </a:solidFill>
          <a:prstDash val="sysDash"/>
        </a:ln>
        <a:effectLst/>
      </dgm:spPr>
      <dgm:t>
        <a:bodyPr/>
        <a:lstStyle/>
        <a:p>
          <a:r>
            <a:rPr lang="en-US" b="1">
              <a:solidFill>
                <a:sysClr val="windowText" lastClr="000000"/>
              </a:solidFill>
              <a:latin typeface="Cambria"/>
              <a:ea typeface="+mn-ea"/>
              <a:cs typeface="+mn-cs"/>
            </a:rPr>
            <a:t>Adaptable</a:t>
          </a:r>
        </a:p>
      </dgm:t>
    </dgm:pt>
    <dgm:pt modelId="{1E2CB7D9-B0FF-4659-8377-68FCFF3EF46B}" type="parTrans" cxnId="{C23DE72B-AD75-4257-8F06-8B93986A348F}">
      <dgm:prSet/>
      <dgm:spPr/>
      <dgm:t>
        <a:bodyPr/>
        <a:lstStyle/>
        <a:p>
          <a:endParaRPr lang="en-US"/>
        </a:p>
      </dgm:t>
    </dgm:pt>
    <dgm:pt modelId="{C31C316E-452F-44A9-884F-F975C3D3D62C}" type="sibTrans" cxnId="{C23DE72B-AD75-4257-8F06-8B93986A348F}">
      <dgm:prSet/>
      <dgm:spPr/>
      <dgm:t>
        <a:bodyPr/>
        <a:lstStyle/>
        <a:p>
          <a:endParaRPr lang="en-US"/>
        </a:p>
      </dgm:t>
    </dgm:pt>
    <dgm:pt modelId="{EE056E7C-8470-4385-956C-18B98068656A}">
      <dgm:prSet phldrT="[Text]"/>
      <dgm:spPr>
        <a:xfrm>
          <a:off x="740887" y="575619"/>
          <a:ext cx="713181" cy="713217"/>
        </a:xfrm>
        <a:prstGeom prst="ellipse">
          <a:avLst/>
        </a:prstGeom>
        <a:solidFill>
          <a:sysClr val="window" lastClr="FFFFFF">
            <a:alpha val="50000"/>
            <a:hueOff val="0"/>
            <a:satOff val="0"/>
            <a:lumOff val="0"/>
            <a:alphaOff val="0"/>
          </a:sysClr>
        </a:solidFill>
        <a:ln w="38100">
          <a:solidFill>
            <a:scrgbClr r="0" g="0" b="0"/>
          </a:solidFill>
          <a:prstDash val="sysDash"/>
        </a:ln>
        <a:effectLst/>
      </dgm:spPr>
      <dgm:t>
        <a:bodyPr/>
        <a:lstStyle/>
        <a:p>
          <a:r>
            <a:rPr lang="en-US" b="1">
              <a:solidFill>
                <a:sysClr val="windowText" lastClr="000000"/>
              </a:solidFill>
              <a:latin typeface="Cambria"/>
              <a:ea typeface="+mn-ea"/>
              <a:cs typeface="+mn-cs"/>
            </a:rPr>
            <a:t>Problem Solver</a:t>
          </a:r>
        </a:p>
      </dgm:t>
    </dgm:pt>
    <dgm:pt modelId="{37E44805-4AE3-4AE3-9115-A946FCBAB96A}" type="parTrans" cxnId="{04B89D34-18CC-4CD7-86C8-8007A7523EB6}">
      <dgm:prSet/>
      <dgm:spPr/>
      <dgm:t>
        <a:bodyPr/>
        <a:lstStyle/>
        <a:p>
          <a:endParaRPr lang="en-US"/>
        </a:p>
      </dgm:t>
    </dgm:pt>
    <dgm:pt modelId="{C69A520D-CD1E-4FB3-A075-3858729BFC04}" type="sibTrans" cxnId="{04B89D34-18CC-4CD7-86C8-8007A7523EB6}">
      <dgm:prSet/>
      <dgm:spPr/>
      <dgm:t>
        <a:bodyPr/>
        <a:lstStyle/>
        <a:p>
          <a:endParaRPr lang="en-US"/>
        </a:p>
      </dgm:t>
    </dgm:pt>
    <dgm:pt modelId="{3F6334DA-0553-4AE6-82C7-19F4754FA304}">
      <dgm:prSet phldrT="[Text]"/>
      <dgm:spPr>
        <a:xfrm>
          <a:off x="1111331" y="1035263"/>
          <a:ext cx="713181" cy="713217"/>
        </a:xfrm>
        <a:prstGeom prst="ellipse">
          <a:avLst/>
        </a:prstGeom>
        <a:solidFill>
          <a:sysClr val="window" lastClr="FFFFFF">
            <a:alpha val="50000"/>
            <a:hueOff val="0"/>
            <a:satOff val="0"/>
            <a:lumOff val="0"/>
            <a:alphaOff val="0"/>
          </a:sysClr>
        </a:solidFill>
        <a:ln w="38100">
          <a:solidFill>
            <a:scrgbClr r="0" g="0" b="0"/>
          </a:solidFill>
          <a:prstDash val="sysDash"/>
        </a:ln>
        <a:effectLst/>
      </dgm:spPr>
      <dgm:t>
        <a:bodyPr/>
        <a:lstStyle/>
        <a:p>
          <a:r>
            <a:rPr lang="en-US" b="1">
              <a:solidFill>
                <a:sysClr val="windowText" lastClr="000000"/>
              </a:solidFill>
              <a:latin typeface="Cambria"/>
              <a:ea typeface="+mn-ea"/>
              <a:cs typeface="+mn-cs"/>
            </a:rPr>
            <a:t>Strategic Thinker</a:t>
          </a:r>
        </a:p>
      </dgm:t>
    </dgm:pt>
    <dgm:pt modelId="{5809B32E-D4FF-49AF-BA22-CEFAE55E5B7F}" type="parTrans" cxnId="{E5CE20A4-1143-4E48-855C-81F043A722B0}">
      <dgm:prSet/>
      <dgm:spPr/>
      <dgm:t>
        <a:bodyPr/>
        <a:lstStyle/>
        <a:p>
          <a:endParaRPr lang="en-US"/>
        </a:p>
      </dgm:t>
    </dgm:pt>
    <dgm:pt modelId="{429B5185-907B-430B-A0C4-EB90AB7CDF6E}" type="sibTrans" cxnId="{E5CE20A4-1143-4E48-855C-81F043A722B0}">
      <dgm:prSet/>
      <dgm:spPr/>
      <dgm:t>
        <a:bodyPr/>
        <a:lstStyle/>
        <a:p>
          <a:endParaRPr lang="en-US"/>
        </a:p>
      </dgm:t>
    </dgm:pt>
    <dgm:pt modelId="{E25C653C-E8A5-4AAC-BDC7-295B238F7628}">
      <dgm:prSet phldrT="[Text]"/>
      <dgm:spPr>
        <a:xfrm>
          <a:off x="1481775" y="575619"/>
          <a:ext cx="713181" cy="713217"/>
        </a:xfrm>
        <a:prstGeom prst="ellipse">
          <a:avLst/>
        </a:prstGeom>
        <a:solidFill>
          <a:sysClr val="window" lastClr="FFFFFF">
            <a:alpha val="50000"/>
            <a:hueOff val="0"/>
            <a:satOff val="0"/>
            <a:lumOff val="0"/>
            <a:alphaOff val="0"/>
          </a:sysClr>
        </a:solidFill>
        <a:ln w="38100">
          <a:solidFill>
            <a:scrgbClr r="0" g="0" b="0"/>
          </a:solidFill>
          <a:prstDash val="sysDash"/>
        </a:ln>
        <a:effectLst/>
      </dgm:spPr>
      <dgm:t>
        <a:bodyPr/>
        <a:lstStyle/>
        <a:p>
          <a:r>
            <a:rPr lang="en-US" b="1">
              <a:solidFill>
                <a:sysClr val="windowText" lastClr="000000"/>
              </a:solidFill>
              <a:latin typeface="Cambria"/>
              <a:ea typeface="+mn-ea"/>
              <a:cs typeface="+mn-cs"/>
            </a:rPr>
            <a:t>Tech Savy</a:t>
          </a:r>
        </a:p>
      </dgm:t>
    </dgm:pt>
    <dgm:pt modelId="{5DF2B23D-CFEC-4FD4-8D37-202326501BA5}" type="parTrans" cxnId="{E8C78F7F-4393-4FBF-81C7-51A01FF94862}">
      <dgm:prSet/>
      <dgm:spPr/>
      <dgm:t>
        <a:bodyPr/>
        <a:lstStyle/>
        <a:p>
          <a:endParaRPr lang="en-US"/>
        </a:p>
      </dgm:t>
    </dgm:pt>
    <dgm:pt modelId="{7465EFA7-7DBC-48CD-98DC-24418E23447A}" type="sibTrans" cxnId="{E8C78F7F-4393-4FBF-81C7-51A01FF94862}">
      <dgm:prSet/>
      <dgm:spPr/>
      <dgm:t>
        <a:bodyPr/>
        <a:lstStyle/>
        <a:p>
          <a:endParaRPr lang="en-US"/>
        </a:p>
      </dgm:t>
    </dgm:pt>
    <dgm:pt modelId="{DBF1D025-DFC6-4827-B2FE-6F41F3FF830D}">
      <dgm:prSet phldrT="[Text]"/>
      <dgm:spPr>
        <a:xfrm>
          <a:off x="1852218" y="1035263"/>
          <a:ext cx="713181" cy="713217"/>
        </a:xfrm>
        <a:prstGeom prst="ellipse">
          <a:avLst/>
        </a:prstGeom>
        <a:solidFill>
          <a:sysClr val="window" lastClr="FFFFFF">
            <a:alpha val="50000"/>
            <a:hueOff val="0"/>
            <a:satOff val="0"/>
            <a:lumOff val="0"/>
            <a:alphaOff val="0"/>
          </a:sysClr>
        </a:solidFill>
        <a:ln w="38100">
          <a:solidFill>
            <a:scrgbClr r="0" g="0" b="0"/>
          </a:solidFill>
          <a:prstDash val="sysDash"/>
        </a:ln>
        <a:effectLst/>
      </dgm:spPr>
      <dgm:t>
        <a:bodyPr/>
        <a:lstStyle/>
        <a:p>
          <a:r>
            <a:rPr lang="en-US" b="1">
              <a:solidFill>
                <a:sysClr val="windowText" lastClr="000000"/>
              </a:solidFill>
              <a:latin typeface="Cambria"/>
              <a:ea typeface="+mn-ea"/>
              <a:cs typeface="+mn-cs"/>
            </a:rPr>
            <a:t>Detail Oriented</a:t>
          </a:r>
        </a:p>
      </dgm:t>
    </dgm:pt>
    <dgm:pt modelId="{EECA66F8-4C1E-4608-8C12-0D5122C98B7B}" type="parTrans" cxnId="{43DC3DCF-6698-424A-95B3-89064F152D99}">
      <dgm:prSet/>
      <dgm:spPr/>
      <dgm:t>
        <a:bodyPr/>
        <a:lstStyle/>
        <a:p>
          <a:endParaRPr lang="en-US"/>
        </a:p>
      </dgm:t>
    </dgm:pt>
    <dgm:pt modelId="{2D3525F9-7D4A-4A82-8365-7A228B7D6F10}" type="sibTrans" cxnId="{43DC3DCF-6698-424A-95B3-89064F152D99}">
      <dgm:prSet/>
      <dgm:spPr/>
      <dgm:t>
        <a:bodyPr/>
        <a:lstStyle/>
        <a:p>
          <a:endParaRPr lang="en-US"/>
        </a:p>
      </dgm:t>
    </dgm:pt>
    <dgm:pt modelId="{7F3A172E-9706-4830-AE87-D7555F5B2E69}">
      <dgm:prSet phldrT="[Text]"/>
      <dgm:spPr>
        <a:xfrm>
          <a:off x="0" y="575619"/>
          <a:ext cx="713181" cy="713217"/>
        </a:xfrm>
        <a:prstGeom prst="ellipse">
          <a:avLst/>
        </a:prstGeom>
        <a:solidFill>
          <a:sysClr val="window" lastClr="FFFFFF">
            <a:alpha val="50000"/>
            <a:hueOff val="0"/>
            <a:satOff val="0"/>
            <a:lumOff val="0"/>
            <a:alphaOff val="0"/>
          </a:sysClr>
        </a:solidFill>
        <a:ln w="38100">
          <a:solidFill>
            <a:scrgbClr r="0" g="0" b="0"/>
          </a:solidFill>
          <a:prstDash val="sysDash"/>
        </a:ln>
        <a:effectLst/>
      </dgm:spPr>
      <dgm:t>
        <a:bodyPr/>
        <a:lstStyle/>
        <a:p>
          <a:r>
            <a:rPr lang="en-US" b="1">
              <a:solidFill>
                <a:sysClr val="windowText" lastClr="000000"/>
              </a:solidFill>
              <a:latin typeface="Cambria"/>
              <a:ea typeface="+mn-ea"/>
              <a:cs typeface="+mn-cs"/>
            </a:rPr>
            <a:t>Analytical Thinking</a:t>
          </a:r>
        </a:p>
      </dgm:t>
    </dgm:pt>
    <dgm:pt modelId="{20A4B156-0ADC-4C53-8882-976AC8D08B0C}" type="parTrans" cxnId="{57E4392E-A7DA-4A60-9B77-6223EEDC14B5}">
      <dgm:prSet/>
      <dgm:spPr/>
      <dgm:t>
        <a:bodyPr/>
        <a:lstStyle/>
        <a:p>
          <a:endParaRPr lang="en-US"/>
        </a:p>
      </dgm:t>
    </dgm:pt>
    <dgm:pt modelId="{6EDF9DC5-36C1-4DA2-A8AC-D41A37E5EED8}" type="sibTrans" cxnId="{57E4392E-A7DA-4A60-9B77-6223EEDC14B5}">
      <dgm:prSet/>
      <dgm:spPr/>
      <dgm:t>
        <a:bodyPr/>
        <a:lstStyle/>
        <a:p>
          <a:endParaRPr lang="en-US"/>
        </a:p>
      </dgm:t>
    </dgm:pt>
    <dgm:pt modelId="{0BE84222-2932-4B6D-8671-BC365615CCAF}" type="pres">
      <dgm:prSet presAssocID="{E7ED6962-CE0A-4A8B-9D47-78919D57C4B1}" presName="Name0" presStyleCnt="0">
        <dgm:presLayoutVars>
          <dgm:chMax val="7"/>
          <dgm:dir val="norm"/>
          <dgm:resizeHandles val="exact"/>
        </dgm:presLayoutVars>
      </dgm:prSet>
      <dgm:spPr/>
    </dgm:pt>
    <dgm:pt modelId="{D360B8A8-FE3D-4800-8423-117EDBBD7C19}" type="pres">
      <dgm:prSet presAssocID="{E7ED6962-CE0A-4A8B-9D47-78919D57C4B1}" presName="ellipse1" presStyleLbl="vennNode1" presStyleIdx="0" presStyleCnt="6">
        <dgm:presLayoutVars>
          <dgm:bulletEnabled val="1"/>
        </dgm:presLayoutVars>
      </dgm:prSet>
      <dgm:spPr/>
    </dgm:pt>
    <dgm:pt modelId="{0A45EF8D-CD85-4966-A9CC-BD089C65B7EA}" type="pres">
      <dgm:prSet presAssocID="{E7ED6962-CE0A-4A8B-9D47-78919D57C4B1}" presName="ellipse2" presStyleLbl="vennNode1" presStyleIdx="1" presStyleCnt="6">
        <dgm:presLayoutVars>
          <dgm:bulletEnabled val="1"/>
        </dgm:presLayoutVars>
      </dgm:prSet>
      <dgm:spPr/>
    </dgm:pt>
    <dgm:pt modelId="{C24675B5-8B7D-4C6A-B800-26949042D34B}" type="pres">
      <dgm:prSet presAssocID="{E7ED6962-CE0A-4A8B-9D47-78919D57C4B1}" presName="ellipse3" presStyleLbl="vennNode1" presStyleIdx="2" presStyleCnt="6">
        <dgm:presLayoutVars>
          <dgm:bulletEnabled val="1"/>
        </dgm:presLayoutVars>
      </dgm:prSet>
      <dgm:spPr/>
    </dgm:pt>
    <dgm:pt modelId="{F0F8535B-5F34-49DB-BE8B-2A668CBBFA55}" type="pres">
      <dgm:prSet presAssocID="{E7ED6962-CE0A-4A8B-9D47-78919D57C4B1}" presName="ellipse4" presStyleLbl="vennNode1" presStyleIdx="3" presStyleCnt="6">
        <dgm:presLayoutVars>
          <dgm:bulletEnabled val="1"/>
        </dgm:presLayoutVars>
      </dgm:prSet>
      <dgm:spPr/>
    </dgm:pt>
    <dgm:pt modelId="{814D0E42-2A8E-4470-8B2F-77C427D2804B}" type="pres">
      <dgm:prSet presAssocID="{E7ED6962-CE0A-4A8B-9D47-78919D57C4B1}" presName="ellipse5" presStyleLbl="vennNode1" presStyleIdx="4" presStyleCnt="6">
        <dgm:presLayoutVars>
          <dgm:bulletEnabled val="1"/>
        </dgm:presLayoutVars>
      </dgm:prSet>
      <dgm:spPr/>
    </dgm:pt>
    <dgm:pt modelId="{E46F7847-C954-408E-9A5D-783723A6886D}" type="pres">
      <dgm:prSet presAssocID="{E7ED6962-CE0A-4A8B-9D47-78919D57C4B1}" presName="ellipse6" presStyleLbl="vennNode1" presStyleIdx="5" presStyleCnt="6">
        <dgm:presLayoutVars>
          <dgm:bulletEnabled val="1"/>
        </dgm:presLayoutVars>
      </dgm:prSet>
      <dgm:spPr/>
    </dgm:pt>
  </dgm:ptLst>
  <dgm:cxnLst>
    <dgm:cxn modelId="{C23DE72B-AD75-4257-8F06-8B93986A348F}" srcId="{E7ED6962-CE0A-4A8B-9D47-78919D57C4B1}" destId="{A1B56D9A-9D8F-4759-8DD4-622FB93BD14A}" srcOrd="1" destOrd="0" parTransId="{1E2CB7D9-B0FF-4659-8377-68FCFF3EF46B}" sibTransId="{C31C316E-452F-44A9-884F-F975C3D3D62C}"/>
    <dgm:cxn modelId="{57E4392E-A7DA-4A60-9B77-6223EEDC14B5}" srcId="{E7ED6962-CE0A-4A8B-9D47-78919D57C4B1}" destId="{7F3A172E-9706-4830-AE87-D7555F5B2E69}" srcOrd="0" destOrd="0" parTransId="{20A4B156-0ADC-4C53-8882-976AC8D08B0C}" sibTransId="{6EDF9DC5-36C1-4DA2-A8AC-D41A37E5EED8}"/>
    <dgm:cxn modelId="{10BBFD31-AB0C-4BC2-8D97-7500CA6A3F3F}" type="presOf" srcId="{A1B56D9A-9D8F-4759-8DD4-622FB93BD14A}" destId="{0A45EF8D-CD85-4966-A9CC-BD089C65B7EA}" srcOrd="0" destOrd="0" presId="urn:microsoft.com/office/officeart/2005/8/layout/rings+Icon"/>
    <dgm:cxn modelId="{04B89D34-18CC-4CD7-86C8-8007A7523EB6}" srcId="{E7ED6962-CE0A-4A8B-9D47-78919D57C4B1}" destId="{EE056E7C-8470-4385-956C-18B98068656A}" srcOrd="2" destOrd="0" parTransId="{37E44805-4AE3-4AE3-9115-A946FCBAB96A}" sibTransId="{C69A520D-CD1E-4FB3-A075-3858729BFC04}"/>
    <dgm:cxn modelId="{7E67D36D-1A43-4080-9B68-E1B5A7F63B4F}" type="presOf" srcId="{E7ED6962-CE0A-4A8B-9D47-78919D57C4B1}" destId="{0BE84222-2932-4B6D-8671-BC365615CCAF}" srcOrd="0" destOrd="0" presId="urn:microsoft.com/office/officeart/2005/8/layout/rings+Icon"/>
    <dgm:cxn modelId="{8DD67254-4FEE-4CA0-88DD-9FD6EB975B59}" type="presOf" srcId="{DBF1D025-DFC6-4827-B2FE-6F41F3FF830D}" destId="{E46F7847-C954-408E-9A5D-783723A6886D}" srcOrd="0" destOrd="0" presId="urn:microsoft.com/office/officeart/2005/8/layout/rings+Icon"/>
    <dgm:cxn modelId="{E8C78F7F-4393-4FBF-81C7-51A01FF94862}" srcId="{E7ED6962-CE0A-4A8B-9D47-78919D57C4B1}" destId="{E25C653C-E8A5-4AAC-BDC7-295B238F7628}" srcOrd="4" destOrd="0" parTransId="{5DF2B23D-CFEC-4FD4-8D37-202326501BA5}" sibTransId="{7465EFA7-7DBC-48CD-98DC-24418E23447A}"/>
    <dgm:cxn modelId="{E5CE20A4-1143-4E48-855C-81F043A722B0}" srcId="{E7ED6962-CE0A-4A8B-9D47-78919D57C4B1}" destId="{3F6334DA-0553-4AE6-82C7-19F4754FA304}" srcOrd="3" destOrd="0" parTransId="{5809B32E-D4FF-49AF-BA22-CEFAE55E5B7F}" sibTransId="{429B5185-907B-430B-A0C4-EB90AB7CDF6E}"/>
    <dgm:cxn modelId="{796363A9-67C0-4563-8D7C-A5778313293D}" type="presOf" srcId="{E25C653C-E8A5-4AAC-BDC7-295B238F7628}" destId="{814D0E42-2A8E-4470-8B2F-77C427D2804B}" srcOrd="0" destOrd="0" presId="urn:microsoft.com/office/officeart/2005/8/layout/rings+Icon"/>
    <dgm:cxn modelId="{126936AD-3453-41B2-90DD-280C32339F2C}" type="presOf" srcId="{7F3A172E-9706-4830-AE87-D7555F5B2E69}" destId="{D360B8A8-FE3D-4800-8423-117EDBBD7C19}" srcOrd="0" destOrd="0" presId="urn:microsoft.com/office/officeart/2005/8/layout/rings+Icon"/>
    <dgm:cxn modelId="{864EA5BA-0226-46B9-B532-65615D415AE4}" type="presOf" srcId="{EE056E7C-8470-4385-956C-18B98068656A}" destId="{C24675B5-8B7D-4C6A-B800-26949042D34B}" srcOrd="0" destOrd="0" presId="urn:microsoft.com/office/officeart/2005/8/layout/rings+Icon"/>
    <dgm:cxn modelId="{43DC3DCF-6698-424A-95B3-89064F152D99}" srcId="{E7ED6962-CE0A-4A8B-9D47-78919D57C4B1}" destId="{DBF1D025-DFC6-4827-B2FE-6F41F3FF830D}" srcOrd="5" destOrd="0" parTransId="{EECA66F8-4C1E-4608-8C12-0D5122C98B7B}" sibTransId="{2D3525F9-7D4A-4A82-8365-7A228B7D6F10}"/>
    <dgm:cxn modelId="{B48687E0-1A01-4D62-A2FE-DD997FA7CB57}" type="presOf" srcId="{3F6334DA-0553-4AE6-82C7-19F4754FA304}" destId="{F0F8535B-5F34-49DB-BE8B-2A668CBBFA55}" srcOrd="0" destOrd="0" presId="urn:microsoft.com/office/officeart/2005/8/layout/rings+Icon"/>
    <dgm:cxn modelId="{2DAA8ECC-4F0B-49E9-B0A5-AA9C5C654D80}" type="presParOf" srcId="{0BE84222-2932-4B6D-8671-BC365615CCAF}" destId="{D360B8A8-FE3D-4800-8423-117EDBBD7C19}" srcOrd="0" destOrd="0" presId="urn:microsoft.com/office/officeart/2005/8/layout/rings+Icon"/>
    <dgm:cxn modelId="{D3A66D88-36B1-4F4D-BA84-12693F306532}" type="presParOf" srcId="{0BE84222-2932-4B6D-8671-BC365615CCAF}" destId="{0A45EF8D-CD85-4966-A9CC-BD089C65B7EA}" srcOrd="1" destOrd="0" presId="urn:microsoft.com/office/officeart/2005/8/layout/rings+Icon"/>
    <dgm:cxn modelId="{5887B311-37C6-4809-A625-F3E70712B9EF}" type="presParOf" srcId="{0BE84222-2932-4B6D-8671-BC365615CCAF}" destId="{C24675B5-8B7D-4C6A-B800-26949042D34B}" srcOrd="2" destOrd="0" presId="urn:microsoft.com/office/officeart/2005/8/layout/rings+Icon"/>
    <dgm:cxn modelId="{7AAAFC75-FC4F-4769-A41D-91A6D68E1601}" type="presParOf" srcId="{0BE84222-2932-4B6D-8671-BC365615CCAF}" destId="{F0F8535B-5F34-49DB-BE8B-2A668CBBFA55}" srcOrd="3" destOrd="0" presId="urn:microsoft.com/office/officeart/2005/8/layout/rings+Icon"/>
    <dgm:cxn modelId="{3C58AA4D-8203-4FEA-BB00-260ADCC97162}" type="presParOf" srcId="{0BE84222-2932-4B6D-8671-BC365615CCAF}" destId="{814D0E42-2A8E-4470-8B2F-77C427D2804B}" srcOrd="4" destOrd="0" presId="urn:microsoft.com/office/officeart/2005/8/layout/rings+Icon"/>
    <dgm:cxn modelId="{C9D1F94D-CB10-436E-92EF-A34DBB26E496}" type="presParOf" srcId="{0BE84222-2932-4B6D-8671-BC365615CCAF}" destId="{E46F7847-C954-408E-9A5D-783723A6886D}" srcOrd="5" destOrd="0" presId="urn:microsoft.com/office/officeart/2005/8/layout/rings+Icon"/>
  </dgm:cxnLst>
  <dgm:bg/>
  <dgm:whole/>
  <dgm:extLst>
    <a:ext xmlns:a="http://schemas.openxmlformats.org/drawingml/2006/main" uri="http://schemas.microsoft.com/office/drawing/2008/diagram">
      <dsp:dataModelExt xmlns:dsp="http://schemas.microsoft.com/office/drawing/2008/diagram" minVer="http://schemas.openxmlformats.org/drawingml/2006/diagram" relId="rId7"/>
    </a:ext>
  </dgm:extLst>
</dgm:dataModel>
</file>

<file path=word/diagrams/data2.xml><?xml version="1.0" encoding="utf-8"?>
<dgm:dataModel xmlns:dgm="http://schemas.openxmlformats.org/drawingml/2006/diagram" xmlns:a="http://schemas.openxmlformats.org/drawingml/2006/main">
  <dgm:ptLst>
    <dgm:pt modelId="{A17BC4B6-D57B-4368-8FE5-5979919EFE72}" type="doc">
      <dgm:prSet loTypeId="urn:microsoft.com/office/officeart/2005/8/layout/hProcess9" loCatId="process" qsTypeId="urn:microsoft.com/office/officeart/2005/8/quickstyle/3d1" qsCatId="3D" csTypeId="urn:microsoft.com/office/officeart/2005/8/colors/accent6_5" csCatId="accent6" phldr="1"/>
      <dgm:spPr/>
      <dgm:t>
        <a:bodyPr/>
        <a:lstStyle/>
        <a:p>
          <a:endParaRPr lang="en-US"/>
        </a:p>
      </dgm:t>
    </dgm:pt>
    <dgm:pt modelId="{A2CB1D12-F83B-45C5-A27D-F544EAF0EEAA}">
      <dgm:prSet phldrT="[Text]"/>
      <dgm:spPr/>
      <dgm:t>
        <a:bodyPr/>
        <a:lstStyle/>
        <a:p>
          <a:r>
            <a:rPr lang="en-US" b="1">
              <a:latin typeface="+mj-lt"/>
            </a:rPr>
            <a:t>Jun’09-Jun’12</a:t>
          </a:r>
        </a:p>
      </dgm:t>
    </dgm:pt>
    <dgm:pt modelId="{87B3B0D5-F7B0-4A17-87C1-E8887B9889CA}" type="parTrans" cxnId="{C4C66C3D-9178-4935-AB30-BD4D92DD6BD8}">
      <dgm:prSet/>
      <dgm:spPr/>
      <dgm:t>
        <a:bodyPr/>
        <a:lstStyle/>
        <a:p>
          <a:endParaRPr lang="en-US"/>
        </a:p>
      </dgm:t>
    </dgm:pt>
    <dgm:pt modelId="{C664582C-4274-465C-85C9-421B6178A830}" type="sibTrans" cxnId="{C4C66C3D-9178-4935-AB30-BD4D92DD6BD8}">
      <dgm:prSet/>
      <dgm:spPr/>
      <dgm:t>
        <a:bodyPr/>
        <a:lstStyle/>
        <a:p>
          <a:endParaRPr lang="en-US"/>
        </a:p>
      </dgm:t>
    </dgm:pt>
    <dgm:pt modelId="{BA13EFE3-ABA9-481B-970A-B1777FC493FD}">
      <dgm:prSet phldrT="[Text]"/>
      <dgm:spPr/>
      <dgm:t>
        <a:bodyPr/>
        <a:lstStyle/>
        <a:p>
          <a:r>
            <a:rPr lang="en-US" b="1">
              <a:latin typeface="+mj-lt"/>
            </a:rPr>
            <a:t>Infosys</a:t>
          </a:r>
        </a:p>
      </dgm:t>
    </dgm:pt>
    <dgm:pt modelId="{5DF53B88-3F25-4821-BFE0-7DCFDEDDE040}" type="parTrans" cxnId="{5B6C44BA-F41D-4062-A4AB-5389416061F6}">
      <dgm:prSet/>
      <dgm:spPr/>
      <dgm:t>
        <a:bodyPr/>
        <a:lstStyle/>
        <a:p>
          <a:endParaRPr lang="en-US"/>
        </a:p>
      </dgm:t>
    </dgm:pt>
    <dgm:pt modelId="{16373605-5E8B-4EDD-A2DE-CBDA0E4F44D0}" type="sibTrans" cxnId="{5B6C44BA-F41D-4062-A4AB-5389416061F6}">
      <dgm:prSet/>
      <dgm:spPr/>
      <dgm:t>
        <a:bodyPr/>
        <a:lstStyle/>
        <a:p>
          <a:endParaRPr lang="en-US"/>
        </a:p>
      </dgm:t>
    </dgm:pt>
    <dgm:pt modelId="{61492EA0-2280-4144-A6D2-9C564F114CC4}">
      <dgm:prSet phldrT="[Text]"/>
      <dgm:spPr/>
      <dgm:t>
        <a:bodyPr/>
        <a:lstStyle/>
        <a:p>
          <a:r>
            <a:rPr lang="en-US" b="1">
              <a:latin typeface="+mj-lt"/>
            </a:rPr>
            <a:t>May’14-Mar’18</a:t>
          </a:r>
        </a:p>
      </dgm:t>
    </dgm:pt>
    <dgm:pt modelId="{AAE429C8-7114-4266-9135-F0B91FC62A4B}" type="parTrans" cxnId="{D87318BF-397B-4D85-ACED-D136B8AA152E}">
      <dgm:prSet/>
      <dgm:spPr/>
      <dgm:t>
        <a:bodyPr/>
        <a:lstStyle/>
        <a:p>
          <a:endParaRPr lang="en-US"/>
        </a:p>
      </dgm:t>
    </dgm:pt>
    <dgm:pt modelId="{1594E871-AF71-40F8-97F1-B99D0CBF8885}" type="sibTrans" cxnId="{D87318BF-397B-4D85-ACED-D136B8AA152E}">
      <dgm:prSet/>
      <dgm:spPr/>
      <dgm:t>
        <a:bodyPr/>
        <a:lstStyle/>
        <a:p>
          <a:endParaRPr lang="en-US"/>
        </a:p>
      </dgm:t>
    </dgm:pt>
    <dgm:pt modelId="{A7F6BE83-3AFC-48A7-A1EE-1E27289257F0}">
      <dgm:prSet phldrT="[Text]"/>
      <dgm:spPr/>
      <dgm:t>
        <a:bodyPr/>
        <a:lstStyle/>
        <a:p>
          <a:r>
            <a:rPr lang="en-US" b="1">
              <a:latin typeface="+mj-lt"/>
            </a:rPr>
            <a:t>Flex Technologies </a:t>
          </a:r>
        </a:p>
      </dgm:t>
    </dgm:pt>
    <dgm:pt modelId="{2C65774E-5F28-49FA-A7C6-6BA248427C4E}" type="parTrans" cxnId="{DF1246BD-DDF1-4E99-8792-7D9624FF468A}">
      <dgm:prSet/>
      <dgm:spPr/>
      <dgm:t>
        <a:bodyPr/>
        <a:lstStyle/>
        <a:p>
          <a:endParaRPr lang="en-US"/>
        </a:p>
      </dgm:t>
    </dgm:pt>
    <dgm:pt modelId="{0D195279-6600-413D-B984-CFE5C79E354D}" type="sibTrans" cxnId="{DF1246BD-DDF1-4E99-8792-7D9624FF468A}">
      <dgm:prSet/>
      <dgm:spPr/>
      <dgm:t>
        <a:bodyPr/>
        <a:lstStyle/>
        <a:p>
          <a:endParaRPr lang="en-US"/>
        </a:p>
      </dgm:t>
    </dgm:pt>
    <dgm:pt modelId="{F6A54DE2-CF71-4BE6-AD5A-A69050634B87}">
      <dgm:prSet phldrT="[Text]"/>
      <dgm:spPr/>
      <dgm:t>
        <a:bodyPr/>
        <a:lstStyle/>
        <a:p>
          <a:r>
            <a:rPr lang="en-US" b="1">
              <a:latin typeface="+mj-lt"/>
            </a:rPr>
            <a:t>Jun'18-Till Date</a:t>
          </a:r>
        </a:p>
      </dgm:t>
    </dgm:pt>
    <dgm:pt modelId="{BA08B185-A2AF-4423-8572-5ADCD5146D61}" type="parTrans" cxnId="{DE7F0BAC-810D-4B64-BD86-6B43F94F129B}">
      <dgm:prSet/>
      <dgm:spPr/>
      <dgm:t>
        <a:bodyPr/>
        <a:lstStyle/>
        <a:p>
          <a:endParaRPr lang="en-US"/>
        </a:p>
      </dgm:t>
    </dgm:pt>
    <dgm:pt modelId="{2A2B0F52-8F96-475A-9A5A-7B2A9671D0B2}" type="sibTrans" cxnId="{DE7F0BAC-810D-4B64-BD86-6B43F94F129B}">
      <dgm:prSet/>
      <dgm:spPr/>
      <dgm:t>
        <a:bodyPr/>
        <a:lstStyle/>
        <a:p>
          <a:endParaRPr lang="en-US"/>
        </a:p>
      </dgm:t>
    </dgm:pt>
    <dgm:pt modelId="{38BD0F8A-AA5C-4736-B610-2E6B92842F81}">
      <dgm:prSet phldrT="[Text]"/>
      <dgm:spPr/>
      <dgm:t>
        <a:bodyPr/>
        <a:lstStyle/>
        <a:p>
          <a:r>
            <a:rPr lang="en-US" b="1">
              <a:latin typeface="+mj-lt"/>
            </a:rPr>
            <a:t>Ivy Mobility solutions</a:t>
          </a:r>
        </a:p>
      </dgm:t>
    </dgm:pt>
    <dgm:pt modelId="{5966B52A-4DC9-46C8-9CD5-9579C0EC90E0}" type="parTrans" cxnId="{99A69577-3EE9-4D47-A37F-CE3B0328FB56}">
      <dgm:prSet/>
      <dgm:spPr/>
      <dgm:t>
        <a:bodyPr/>
        <a:lstStyle/>
        <a:p>
          <a:endParaRPr lang="en-US"/>
        </a:p>
      </dgm:t>
    </dgm:pt>
    <dgm:pt modelId="{D1E9233B-6727-4EEC-A0DE-0109EF07CA98}" type="sibTrans" cxnId="{99A69577-3EE9-4D47-A37F-CE3B0328FB56}">
      <dgm:prSet/>
      <dgm:spPr/>
      <dgm:t>
        <a:bodyPr/>
        <a:lstStyle/>
        <a:p>
          <a:endParaRPr lang="en-US"/>
        </a:p>
      </dgm:t>
    </dgm:pt>
    <dgm:pt modelId="{DB377EDF-CE18-4E14-948D-C61A45EFC51E}" type="pres">
      <dgm:prSet presAssocID="{A17BC4B6-D57B-4368-8FE5-5979919EFE72}" presName="CompostProcess" presStyleCnt="0">
        <dgm:presLayoutVars>
          <dgm:dir val="norm"/>
          <dgm:resizeHandles val="exact"/>
        </dgm:presLayoutVars>
      </dgm:prSet>
      <dgm:spPr/>
    </dgm:pt>
    <dgm:pt modelId="{AB7B1017-08D2-4FD4-BE58-B5B68378EF4C}" type="pres">
      <dgm:prSet presAssocID="{A17BC4B6-D57B-4368-8FE5-5979919EFE72}" presName="arrow" presStyleLbl="bgShp" presStyleIdx="0" presStyleCnt="1"/>
      <dgm:spPr/>
    </dgm:pt>
    <dgm:pt modelId="{BFB8715D-7A15-4895-A321-ED606437F5FE}" type="pres">
      <dgm:prSet presAssocID="{A17BC4B6-D57B-4368-8FE5-5979919EFE72}" presName="linearProcess" presStyleCnt="0"/>
      <dgm:spPr/>
    </dgm:pt>
    <dgm:pt modelId="{5082E185-74C5-4182-8376-388B52BB8996}" type="pres">
      <dgm:prSet presAssocID="{A2CB1D12-F83B-45C5-A27D-F544EAF0EEAA}" presName="textNode" presStyleLbl="node1" presStyleIdx="0" presStyleCnt="3">
        <dgm:presLayoutVars>
          <dgm:bulletEnabled val="1"/>
        </dgm:presLayoutVars>
      </dgm:prSet>
      <dgm:spPr/>
    </dgm:pt>
    <dgm:pt modelId="{719A5BE3-93C9-4FED-A860-BCD3CBC9C212}" type="pres">
      <dgm:prSet presAssocID="{C664582C-4274-465C-85C9-421B6178A830}" presName="sibTrans" presStyleCnt="0"/>
      <dgm:spPr/>
    </dgm:pt>
    <dgm:pt modelId="{48A77F56-491D-4478-9F75-48E8CA01464F}" type="pres">
      <dgm:prSet presAssocID="{61492EA0-2280-4144-A6D2-9C564F114CC4}" presName="textNode" presStyleLbl="node1" presStyleIdx="1" presStyleCnt="3">
        <dgm:presLayoutVars>
          <dgm:bulletEnabled val="1"/>
        </dgm:presLayoutVars>
      </dgm:prSet>
      <dgm:spPr/>
    </dgm:pt>
    <dgm:pt modelId="{D4F80244-94DE-48F1-8525-BC174107D604}" type="pres">
      <dgm:prSet presAssocID="{1594E871-AF71-40F8-97F1-B99D0CBF8885}" presName="sibTrans" presStyleCnt="0"/>
      <dgm:spPr/>
    </dgm:pt>
    <dgm:pt modelId="{A3207E6E-203A-40FD-8C93-DE31876C2508}" type="pres">
      <dgm:prSet presAssocID="{F6A54DE2-CF71-4BE6-AD5A-A69050634B87}" presName="textNode" presStyleLbl="node1" presStyleIdx="2" presStyleCnt="3">
        <dgm:presLayoutVars>
          <dgm:bulletEnabled val="1"/>
        </dgm:presLayoutVars>
      </dgm:prSet>
      <dgm:spPr/>
    </dgm:pt>
  </dgm:ptLst>
  <dgm:cxnLst>
    <dgm:cxn modelId="{C4C66C3D-9178-4935-AB30-BD4D92DD6BD8}" srcId="{A17BC4B6-D57B-4368-8FE5-5979919EFE72}" destId="{A2CB1D12-F83B-45C5-A27D-F544EAF0EEAA}" srcOrd="0" destOrd="0" parTransId="{87B3B0D5-F7B0-4A17-87C1-E8887B9889CA}" sibTransId="{C664582C-4274-465C-85C9-421B6178A830}"/>
    <dgm:cxn modelId="{A9BFA348-3370-477B-8FE6-84B966A8ABF8}" type="presOf" srcId="{F6A54DE2-CF71-4BE6-AD5A-A69050634B87}" destId="{A3207E6E-203A-40FD-8C93-DE31876C2508}" srcOrd="0" destOrd="0" presId="urn:microsoft.com/office/officeart/2005/8/layout/hProcess9"/>
    <dgm:cxn modelId="{59155950-F752-4F12-976D-C37EFFB5ABC8}" type="presOf" srcId="{A17BC4B6-D57B-4368-8FE5-5979919EFE72}" destId="{DB377EDF-CE18-4E14-948D-C61A45EFC51E}" srcOrd="0" destOrd="0" presId="urn:microsoft.com/office/officeart/2005/8/layout/hProcess9"/>
    <dgm:cxn modelId="{99A69577-3EE9-4D47-A37F-CE3B0328FB56}" srcId="{F6A54DE2-CF71-4BE6-AD5A-A69050634B87}" destId="{38BD0F8A-AA5C-4736-B610-2E6B92842F81}" srcOrd="0" destOrd="0" parTransId="{5966B52A-4DC9-46C8-9CD5-9579C0EC90E0}" sibTransId="{D1E9233B-6727-4EEC-A0DE-0109EF07CA98}"/>
    <dgm:cxn modelId="{009E1578-0CFA-4E02-BD12-18F37A0F2765}" type="presOf" srcId="{BA13EFE3-ABA9-481B-970A-B1777FC493FD}" destId="{5082E185-74C5-4182-8376-388B52BB8996}" srcOrd="0" destOrd="1" presId="urn:microsoft.com/office/officeart/2005/8/layout/hProcess9"/>
    <dgm:cxn modelId="{75524E7A-7A0F-4268-BFB0-BB57B720B680}" type="presOf" srcId="{61492EA0-2280-4144-A6D2-9C564F114CC4}" destId="{48A77F56-491D-4478-9F75-48E8CA01464F}" srcOrd="0" destOrd="0" presId="urn:microsoft.com/office/officeart/2005/8/layout/hProcess9"/>
    <dgm:cxn modelId="{DB6C298D-BD3E-4F47-9FCE-44D08C09F0EC}" type="presOf" srcId="{A2CB1D12-F83B-45C5-A27D-F544EAF0EEAA}" destId="{5082E185-74C5-4182-8376-388B52BB8996}" srcOrd="0" destOrd="0" presId="urn:microsoft.com/office/officeart/2005/8/layout/hProcess9"/>
    <dgm:cxn modelId="{DE7F0BAC-810D-4B64-BD86-6B43F94F129B}" srcId="{A17BC4B6-D57B-4368-8FE5-5979919EFE72}" destId="{F6A54DE2-CF71-4BE6-AD5A-A69050634B87}" srcOrd="2" destOrd="0" parTransId="{BA08B185-A2AF-4423-8572-5ADCD5146D61}" sibTransId="{2A2B0F52-8F96-475A-9A5A-7B2A9671D0B2}"/>
    <dgm:cxn modelId="{D8EAF6B9-1963-449D-8EFE-21CE06702BB9}" type="presOf" srcId="{38BD0F8A-AA5C-4736-B610-2E6B92842F81}" destId="{A3207E6E-203A-40FD-8C93-DE31876C2508}" srcOrd="0" destOrd="1" presId="urn:microsoft.com/office/officeart/2005/8/layout/hProcess9"/>
    <dgm:cxn modelId="{5B6C44BA-F41D-4062-A4AB-5389416061F6}" srcId="{A2CB1D12-F83B-45C5-A27D-F544EAF0EEAA}" destId="{BA13EFE3-ABA9-481B-970A-B1777FC493FD}" srcOrd="0" destOrd="0" parTransId="{5DF53B88-3F25-4821-BFE0-7DCFDEDDE040}" sibTransId="{16373605-5E8B-4EDD-A2DE-CBDA0E4F44D0}"/>
    <dgm:cxn modelId="{DF1246BD-DDF1-4E99-8792-7D9624FF468A}" srcId="{61492EA0-2280-4144-A6D2-9C564F114CC4}" destId="{A7F6BE83-3AFC-48A7-A1EE-1E27289257F0}" srcOrd="0" destOrd="0" parTransId="{2C65774E-5F28-49FA-A7C6-6BA248427C4E}" sibTransId="{0D195279-6600-413D-B984-CFE5C79E354D}"/>
    <dgm:cxn modelId="{D87318BF-397B-4D85-ACED-D136B8AA152E}" srcId="{A17BC4B6-D57B-4368-8FE5-5979919EFE72}" destId="{61492EA0-2280-4144-A6D2-9C564F114CC4}" srcOrd="1" destOrd="0" parTransId="{AAE429C8-7114-4266-9135-F0B91FC62A4B}" sibTransId="{1594E871-AF71-40F8-97F1-B99D0CBF8885}"/>
    <dgm:cxn modelId="{A0A593FF-B39D-4FD3-8167-C6D2708E7BDC}" type="presOf" srcId="{A7F6BE83-3AFC-48A7-A1EE-1E27289257F0}" destId="{48A77F56-491D-4478-9F75-48E8CA01464F}" srcOrd="0" destOrd="1" presId="urn:microsoft.com/office/officeart/2005/8/layout/hProcess9"/>
    <dgm:cxn modelId="{3E70D2A4-AF84-4D3B-A74B-4EC5B4C0E63C}" type="presParOf" srcId="{DB377EDF-CE18-4E14-948D-C61A45EFC51E}" destId="{AB7B1017-08D2-4FD4-BE58-B5B68378EF4C}" srcOrd="0" destOrd="0" presId="urn:microsoft.com/office/officeart/2005/8/layout/hProcess9"/>
    <dgm:cxn modelId="{86778F8C-4BF6-441C-B786-6B24BFF05507}" type="presParOf" srcId="{DB377EDF-CE18-4E14-948D-C61A45EFC51E}" destId="{BFB8715D-7A15-4895-A321-ED606437F5FE}" srcOrd="1" destOrd="0" presId="urn:microsoft.com/office/officeart/2005/8/layout/hProcess9"/>
    <dgm:cxn modelId="{BA93E92F-B280-45B7-9428-7EABE48F49F0}" type="presParOf" srcId="{BFB8715D-7A15-4895-A321-ED606437F5FE}" destId="{5082E185-74C5-4182-8376-388B52BB8996}" srcOrd="0" destOrd="0" presId="urn:microsoft.com/office/officeart/2005/8/layout/hProcess9"/>
    <dgm:cxn modelId="{C5A4E8DF-0E69-42CB-8E2B-00A035ACC831}" type="presParOf" srcId="{BFB8715D-7A15-4895-A321-ED606437F5FE}" destId="{719A5BE3-93C9-4FED-A860-BCD3CBC9C212}" srcOrd="1" destOrd="0" presId="urn:microsoft.com/office/officeart/2005/8/layout/hProcess9"/>
    <dgm:cxn modelId="{3C4E80B1-CAEF-4941-8A28-B995F4E3F436}" type="presParOf" srcId="{BFB8715D-7A15-4895-A321-ED606437F5FE}" destId="{48A77F56-491D-4478-9F75-48E8CA01464F}" srcOrd="2" destOrd="0" presId="urn:microsoft.com/office/officeart/2005/8/layout/hProcess9"/>
    <dgm:cxn modelId="{3AD1249D-BDCC-46A9-8CB4-F342FA8E1710}" type="presParOf" srcId="{BFB8715D-7A15-4895-A321-ED606437F5FE}" destId="{D4F80244-94DE-48F1-8525-BC174107D604}" srcOrd="3" destOrd="0" presId="urn:microsoft.com/office/officeart/2005/8/layout/hProcess9"/>
    <dgm:cxn modelId="{7246D8C0-8022-4005-A9A0-F67E220774D8}" type="presParOf" srcId="{BFB8715D-7A15-4895-A321-ED606437F5FE}" destId="{A3207E6E-203A-40FD-8C93-DE31876C2508}" srcOrd="4" destOrd="0" presId="urn:microsoft.com/office/officeart/2005/8/layout/hProcess9"/>
  </dgm:cxnLst>
  <dgm:bg/>
  <dgm:whole/>
  <dgm:extLst>
    <a:ext xmlns:a="http://schemas.openxmlformats.org/drawingml/2006/main" uri="http://schemas.microsoft.com/office/drawing/2008/diagram">
      <dsp:dataModelExt xmlns:dsp="http://schemas.microsoft.com/office/drawing/2008/diagram" minVer="http://schemas.openxmlformats.org/drawingml/2006/diagram" relId="rId12"/>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60B8A8-FE3D-4800-8423-117EDBBD7C19}">
      <dsp:nvSpPr>
        <dsp:cNvPr id="0" name=""/>
        <dsp:cNvSpPr/>
      </dsp:nvSpPr>
      <dsp:spPr>
        <a:xfrm>
          <a:off x="806928" y="0"/>
          <a:ext cx="495783" cy="495808"/>
        </a:xfrm>
        <a:prstGeom prst="ellipse">
          <a:avLst/>
        </a:prstGeom>
        <a:solidFill>
          <a:sysClr val="window" lastClr="FFFFFF">
            <a:alpha val="50000"/>
            <a:hueOff val="0"/>
            <a:satOff val="0"/>
            <a:lumOff val="0"/>
            <a:alphaOff val="0"/>
          </a:sysClr>
        </a:solidFill>
        <a:ln w="38100">
          <a:solidFill>
            <a:scrgbClr r="0" g="0" b="0"/>
          </a:solidFill>
          <a:prstDash val="sysDash"/>
        </a:ln>
        <a:effectLst/>
      </dsp:spPr>
      <dsp:style>
        <a:lnRef idx="3">
          <a:scrgbClr r="0" g="0" b="0"/>
        </a:lnRef>
        <a:fillRef idx="1">
          <a:scrgbClr r="0" g="0" b="0"/>
        </a:fillRef>
        <a:effectRef idx="0">
          <a:scrgbClr r="0" g="0" b="0"/>
        </a:effectRef>
        <a:fontRef idx="minor">
          <a:schemeClr val="tx1"/>
        </a:fontRef>
      </dsp:style>
      <dsp:txBody>
        <a:bodyPr spcFirstLastPara="0" vert="horz" wrap="square" lIns="19050" tIns="19050" rIns="19050" bIns="19050" numCol="1" spcCol="1270" anchor="ctr" anchorCtr="0"/>
        <a:lstStyle/>
        <a:p>
          <a:pPr marL="0" lvl="0" indent="0" algn="ctr" defTabSz="222250">
            <a:lnSpc>
              <a:spcPct val="90000"/>
            </a:lnSpc>
            <a:spcBef>
              <a:spcPct val="0"/>
            </a:spcBef>
            <a:spcAft>
              <a:spcPct val="35000"/>
            </a:spcAft>
            <a:buNone/>
          </a:pPr>
          <a:r>
            <a:rPr lang="en-US" sz="500" b="1" kern="1200">
              <a:solidFill>
                <a:sysClr val="windowText" lastClr="000000"/>
              </a:solidFill>
              <a:latin typeface="Cambria"/>
              <a:ea typeface="+mn-ea"/>
              <a:cs typeface="+mn-cs"/>
            </a:rPr>
            <a:t>Analytical Thinking</a:t>
          </a:r>
        </a:p>
      </dsp:txBody>
      <dsp:txXfrm>
        <a:off x="879534" y="72609"/>
        <a:ext cx="350571" cy="350590"/>
      </dsp:txXfrm>
    </dsp:sp>
    <dsp:sp modelId="{0A45EF8D-CD85-4966-A9CC-BD089C65B7EA}">
      <dsp:nvSpPr>
        <dsp:cNvPr id="0" name=""/>
        <dsp:cNvSpPr/>
      </dsp:nvSpPr>
      <dsp:spPr>
        <a:xfrm>
          <a:off x="1064450" y="319531"/>
          <a:ext cx="495783" cy="495808"/>
        </a:xfrm>
        <a:prstGeom prst="ellipse">
          <a:avLst/>
        </a:prstGeom>
        <a:solidFill>
          <a:sysClr val="window" lastClr="FFFFFF">
            <a:alpha val="50000"/>
            <a:hueOff val="0"/>
            <a:satOff val="0"/>
            <a:lumOff val="0"/>
            <a:alphaOff val="0"/>
          </a:sysClr>
        </a:solidFill>
        <a:ln w="38100">
          <a:solidFill>
            <a:scrgbClr r="0" g="0" b="0"/>
          </a:solidFill>
          <a:prstDash val="sysDash"/>
        </a:ln>
        <a:effectLst/>
      </dsp:spPr>
      <dsp:style>
        <a:lnRef idx="3">
          <a:scrgbClr r="0" g="0" b="0"/>
        </a:lnRef>
        <a:fillRef idx="1">
          <a:scrgbClr r="0" g="0" b="0"/>
        </a:fillRef>
        <a:effectRef idx="0">
          <a:scrgbClr r="0" g="0" b="0"/>
        </a:effectRef>
        <a:fontRef idx="minor">
          <a:schemeClr val="tx1"/>
        </a:fontRef>
      </dsp:style>
      <dsp:txBody>
        <a:bodyPr spcFirstLastPara="0" vert="horz" wrap="square" lIns="19050" tIns="19050" rIns="19050" bIns="19050" numCol="1" spcCol="1270" anchor="ctr" anchorCtr="0"/>
        <a:lstStyle/>
        <a:p>
          <a:pPr marL="0" lvl="0" indent="0" algn="ctr" defTabSz="222250">
            <a:lnSpc>
              <a:spcPct val="90000"/>
            </a:lnSpc>
            <a:spcBef>
              <a:spcPct val="0"/>
            </a:spcBef>
            <a:spcAft>
              <a:spcPct val="35000"/>
            </a:spcAft>
            <a:buNone/>
          </a:pPr>
          <a:r>
            <a:rPr lang="en-US" sz="500" b="1" kern="1200">
              <a:solidFill>
                <a:sysClr val="windowText" lastClr="000000"/>
              </a:solidFill>
              <a:latin typeface="Cambria"/>
              <a:ea typeface="+mn-ea"/>
              <a:cs typeface="+mn-cs"/>
            </a:rPr>
            <a:t>Adaptable</a:t>
          </a:r>
        </a:p>
      </dsp:txBody>
      <dsp:txXfrm>
        <a:off x="1137056" y="392140"/>
        <a:ext cx="350571" cy="350590"/>
      </dsp:txXfrm>
    </dsp:sp>
    <dsp:sp modelId="{C24675B5-8B7D-4C6A-B800-26949042D34B}">
      <dsp:nvSpPr>
        <dsp:cNvPr id="0" name=""/>
        <dsp:cNvSpPr/>
      </dsp:nvSpPr>
      <dsp:spPr>
        <a:xfrm>
          <a:off x="1321972" y="0"/>
          <a:ext cx="495783" cy="495808"/>
        </a:xfrm>
        <a:prstGeom prst="ellipse">
          <a:avLst/>
        </a:prstGeom>
        <a:solidFill>
          <a:sysClr val="window" lastClr="FFFFFF">
            <a:alpha val="50000"/>
            <a:hueOff val="0"/>
            <a:satOff val="0"/>
            <a:lumOff val="0"/>
            <a:alphaOff val="0"/>
          </a:sysClr>
        </a:solidFill>
        <a:ln w="38100">
          <a:solidFill>
            <a:scrgbClr r="0" g="0" b="0"/>
          </a:solidFill>
          <a:prstDash val="sysDash"/>
        </a:ln>
        <a:effectLst/>
      </dsp:spPr>
      <dsp:style>
        <a:lnRef idx="3">
          <a:scrgbClr r="0" g="0" b="0"/>
        </a:lnRef>
        <a:fillRef idx="1">
          <a:scrgbClr r="0" g="0" b="0"/>
        </a:fillRef>
        <a:effectRef idx="0">
          <a:scrgbClr r="0" g="0" b="0"/>
        </a:effectRef>
        <a:fontRef idx="minor">
          <a:schemeClr val="tx1"/>
        </a:fontRef>
      </dsp:style>
      <dsp:txBody>
        <a:bodyPr spcFirstLastPara="0" vert="horz" wrap="square" lIns="19050" tIns="19050" rIns="19050" bIns="19050" numCol="1" spcCol="1270" anchor="ctr" anchorCtr="0"/>
        <a:lstStyle/>
        <a:p>
          <a:pPr marL="0" lvl="0" indent="0" algn="ctr" defTabSz="222250">
            <a:lnSpc>
              <a:spcPct val="90000"/>
            </a:lnSpc>
            <a:spcBef>
              <a:spcPct val="0"/>
            </a:spcBef>
            <a:spcAft>
              <a:spcPct val="35000"/>
            </a:spcAft>
            <a:buNone/>
          </a:pPr>
          <a:r>
            <a:rPr lang="en-US" sz="500" b="1" kern="1200">
              <a:solidFill>
                <a:sysClr val="windowText" lastClr="000000"/>
              </a:solidFill>
              <a:latin typeface="Cambria"/>
              <a:ea typeface="+mn-ea"/>
              <a:cs typeface="+mn-cs"/>
            </a:rPr>
            <a:t>Problem Solver</a:t>
          </a:r>
        </a:p>
      </dsp:txBody>
      <dsp:txXfrm>
        <a:off x="1394578" y="72609"/>
        <a:ext cx="350571" cy="350590"/>
      </dsp:txXfrm>
    </dsp:sp>
    <dsp:sp modelId="{F0F8535B-5F34-49DB-BE8B-2A668CBBFA55}">
      <dsp:nvSpPr>
        <dsp:cNvPr id="0" name=""/>
        <dsp:cNvSpPr/>
      </dsp:nvSpPr>
      <dsp:spPr>
        <a:xfrm>
          <a:off x="1579494" y="319531"/>
          <a:ext cx="495783" cy="495808"/>
        </a:xfrm>
        <a:prstGeom prst="ellipse">
          <a:avLst/>
        </a:prstGeom>
        <a:solidFill>
          <a:sysClr val="window" lastClr="FFFFFF">
            <a:alpha val="50000"/>
            <a:hueOff val="0"/>
            <a:satOff val="0"/>
            <a:lumOff val="0"/>
            <a:alphaOff val="0"/>
          </a:sysClr>
        </a:solidFill>
        <a:ln w="38100">
          <a:solidFill>
            <a:scrgbClr r="0" g="0" b="0"/>
          </a:solidFill>
          <a:prstDash val="sysDash"/>
        </a:ln>
        <a:effectLst/>
      </dsp:spPr>
      <dsp:style>
        <a:lnRef idx="3">
          <a:scrgbClr r="0" g="0" b="0"/>
        </a:lnRef>
        <a:fillRef idx="1">
          <a:scrgbClr r="0" g="0" b="0"/>
        </a:fillRef>
        <a:effectRef idx="0">
          <a:scrgbClr r="0" g="0" b="0"/>
        </a:effectRef>
        <a:fontRef idx="minor">
          <a:schemeClr val="tx1"/>
        </a:fontRef>
      </dsp:style>
      <dsp:txBody>
        <a:bodyPr spcFirstLastPara="0" vert="horz" wrap="square" lIns="19050" tIns="19050" rIns="19050" bIns="19050" numCol="1" spcCol="1270" anchor="ctr" anchorCtr="0"/>
        <a:lstStyle/>
        <a:p>
          <a:pPr marL="0" lvl="0" indent="0" algn="ctr" defTabSz="222250">
            <a:lnSpc>
              <a:spcPct val="90000"/>
            </a:lnSpc>
            <a:spcBef>
              <a:spcPct val="0"/>
            </a:spcBef>
            <a:spcAft>
              <a:spcPct val="35000"/>
            </a:spcAft>
            <a:buNone/>
          </a:pPr>
          <a:r>
            <a:rPr lang="en-US" sz="500" b="1" kern="1200">
              <a:solidFill>
                <a:sysClr val="windowText" lastClr="000000"/>
              </a:solidFill>
              <a:latin typeface="Cambria"/>
              <a:ea typeface="+mn-ea"/>
              <a:cs typeface="+mn-cs"/>
            </a:rPr>
            <a:t>Strategic Thinker</a:t>
          </a:r>
        </a:p>
      </dsp:txBody>
      <dsp:txXfrm>
        <a:off x="1652100" y="392140"/>
        <a:ext cx="350571" cy="350590"/>
      </dsp:txXfrm>
    </dsp:sp>
    <dsp:sp modelId="{814D0E42-2A8E-4470-8B2F-77C427D2804B}">
      <dsp:nvSpPr>
        <dsp:cNvPr id="0" name=""/>
        <dsp:cNvSpPr/>
      </dsp:nvSpPr>
      <dsp:spPr>
        <a:xfrm>
          <a:off x="1837016" y="0"/>
          <a:ext cx="495783" cy="495808"/>
        </a:xfrm>
        <a:prstGeom prst="ellipse">
          <a:avLst/>
        </a:prstGeom>
        <a:solidFill>
          <a:sysClr val="window" lastClr="FFFFFF">
            <a:alpha val="50000"/>
            <a:hueOff val="0"/>
            <a:satOff val="0"/>
            <a:lumOff val="0"/>
            <a:alphaOff val="0"/>
          </a:sysClr>
        </a:solidFill>
        <a:ln w="38100">
          <a:solidFill>
            <a:scrgbClr r="0" g="0" b="0"/>
          </a:solidFill>
          <a:prstDash val="sysDash"/>
        </a:ln>
        <a:effectLst/>
      </dsp:spPr>
      <dsp:style>
        <a:lnRef idx="3">
          <a:scrgbClr r="0" g="0" b="0"/>
        </a:lnRef>
        <a:fillRef idx="1">
          <a:scrgbClr r="0" g="0" b="0"/>
        </a:fillRef>
        <a:effectRef idx="0">
          <a:scrgbClr r="0" g="0" b="0"/>
        </a:effectRef>
        <a:fontRef idx="minor">
          <a:schemeClr val="tx1"/>
        </a:fontRef>
      </dsp:style>
      <dsp:txBody>
        <a:bodyPr spcFirstLastPara="0" vert="horz" wrap="square" lIns="19050" tIns="19050" rIns="19050" bIns="19050" numCol="1" spcCol="1270" anchor="ctr" anchorCtr="0"/>
        <a:lstStyle/>
        <a:p>
          <a:pPr marL="0" lvl="0" indent="0" algn="ctr" defTabSz="222250">
            <a:lnSpc>
              <a:spcPct val="90000"/>
            </a:lnSpc>
            <a:spcBef>
              <a:spcPct val="0"/>
            </a:spcBef>
            <a:spcAft>
              <a:spcPct val="35000"/>
            </a:spcAft>
            <a:buNone/>
          </a:pPr>
          <a:r>
            <a:rPr lang="en-US" sz="500" b="1" kern="1200">
              <a:solidFill>
                <a:sysClr val="windowText" lastClr="000000"/>
              </a:solidFill>
              <a:latin typeface="Cambria"/>
              <a:ea typeface="+mn-ea"/>
              <a:cs typeface="+mn-cs"/>
            </a:rPr>
            <a:t>Tech Savy</a:t>
          </a:r>
        </a:p>
      </dsp:txBody>
      <dsp:txXfrm>
        <a:off x="1909622" y="72609"/>
        <a:ext cx="350571" cy="350590"/>
      </dsp:txXfrm>
    </dsp:sp>
    <dsp:sp modelId="{E46F7847-C954-408E-9A5D-783723A6886D}">
      <dsp:nvSpPr>
        <dsp:cNvPr id="0" name=""/>
        <dsp:cNvSpPr/>
      </dsp:nvSpPr>
      <dsp:spPr>
        <a:xfrm>
          <a:off x="2094538" y="319531"/>
          <a:ext cx="495783" cy="495808"/>
        </a:xfrm>
        <a:prstGeom prst="ellipse">
          <a:avLst/>
        </a:prstGeom>
        <a:solidFill>
          <a:sysClr val="window" lastClr="FFFFFF">
            <a:alpha val="50000"/>
            <a:hueOff val="0"/>
            <a:satOff val="0"/>
            <a:lumOff val="0"/>
            <a:alphaOff val="0"/>
          </a:sysClr>
        </a:solidFill>
        <a:ln w="38100">
          <a:solidFill>
            <a:scrgbClr r="0" g="0" b="0"/>
          </a:solidFill>
          <a:prstDash val="sysDash"/>
        </a:ln>
        <a:effectLst/>
      </dsp:spPr>
      <dsp:style>
        <a:lnRef idx="3">
          <a:scrgbClr r="0" g="0" b="0"/>
        </a:lnRef>
        <a:fillRef idx="1">
          <a:scrgbClr r="0" g="0" b="0"/>
        </a:fillRef>
        <a:effectRef idx="0">
          <a:scrgbClr r="0" g="0" b="0"/>
        </a:effectRef>
        <a:fontRef idx="minor">
          <a:schemeClr val="tx1"/>
        </a:fontRef>
      </dsp:style>
      <dsp:txBody>
        <a:bodyPr spcFirstLastPara="0" vert="horz" wrap="square" lIns="19050" tIns="19050" rIns="19050" bIns="19050" numCol="1" spcCol="1270" anchor="ctr" anchorCtr="0"/>
        <a:lstStyle/>
        <a:p>
          <a:pPr marL="0" lvl="0" indent="0" algn="ctr" defTabSz="222250">
            <a:lnSpc>
              <a:spcPct val="90000"/>
            </a:lnSpc>
            <a:spcBef>
              <a:spcPct val="0"/>
            </a:spcBef>
            <a:spcAft>
              <a:spcPct val="35000"/>
            </a:spcAft>
            <a:buNone/>
          </a:pPr>
          <a:r>
            <a:rPr lang="en-US" sz="500" b="1" kern="1200">
              <a:solidFill>
                <a:sysClr val="windowText" lastClr="000000"/>
              </a:solidFill>
              <a:latin typeface="Cambria"/>
              <a:ea typeface="+mn-ea"/>
              <a:cs typeface="+mn-cs"/>
            </a:rPr>
            <a:t>Detail Oriented</a:t>
          </a:r>
        </a:p>
      </dsp:txBody>
      <dsp:txXfrm>
        <a:off x="2167144" y="392140"/>
        <a:ext cx="350571" cy="3505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7B1017-08D2-4FD4-BE58-B5B68378EF4C}">
      <dsp:nvSpPr>
        <dsp:cNvPr id="0" name=""/>
        <dsp:cNvSpPr/>
      </dsp:nvSpPr>
      <dsp:spPr>
        <a:xfrm>
          <a:off x="293179" y="0"/>
          <a:ext cx="3322701" cy="1631950"/>
        </a:xfrm>
        <a:prstGeom prst="rightArrow">
          <a:avLst/>
        </a:prstGeom>
        <a:gradFill rotWithShape="0">
          <a:gsLst>
            <a:gs pos="0">
              <a:schemeClr val="accent6">
                <a:tint val="40000"/>
                <a:hueOff val="0"/>
                <a:satOff val="0"/>
                <a:lumOff val="0"/>
                <a:alphaOff val="0"/>
                <a:shade val="51000"/>
                <a:satMod val="130000"/>
              </a:schemeClr>
            </a:gs>
            <a:gs pos="80000">
              <a:schemeClr val="accent6">
                <a:tint val="40000"/>
                <a:hueOff val="0"/>
                <a:satOff val="0"/>
                <a:lumOff val="0"/>
                <a:alphaOff val="0"/>
                <a:shade val="93000"/>
                <a:satMod val="130000"/>
              </a:schemeClr>
            </a:gs>
            <a:gs pos="100000">
              <a:schemeClr val="accent6">
                <a:tint val="40000"/>
                <a:hueOff val="0"/>
                <a:satOff val="0"/>
                <a:lumOff val="0"/>
                <a:alphaOff val="0"/>
                <a:shade val="94000"/>
                <a:satMod val="135000"/>
              </a:schemeClr>
            </a:gs>
          </a:gsLst>
          <a:lin ang="16200000" scaled="0"/>
        </a:gradFill>
        <a:ln>
          <a:noFill/>
        </a:ln>
        <a:effectLst/>
        <a:scene3d>
          <a:camera prst="orthographicFront"/>
          <a:lightRig rig="flat" dir="t"/>
        </a:scene3d>
        <a:sp3d extrusionH="12700" prstMaterial="plastic" z="-190500">
          <a:bevelT w="50800" h="50800" prst="circle"/>
        </a:sp3d>
      </dsp:spPr>
      <dsp:style>
        <a:lnRef idx="0">
          <a:scrgbClr r="0" g="0" b="0"/>
        </a:lnRef>
        <a:fillRef idx="3">
          <a:scrgbClr r="0" g="0" b="0"/>
        </a:fillRef>
        <a:effectRef idx="0">
          <a:scrgbClr r="0" g="0" b="0"/>
        </a:effectRef>
        <a:fontRef idx="minor"/>
      </dsp:style>
    </dsp:sp>
    <dsp:sp modelId="{5082E185-74C5-4182-8376-388B52BB8996}">
      <dsp:nvSpPr>
        <dsp:cNvPr id="0" name=""/>
        <dsp:cNvSpPr/>
      </dsp:nvSpPr>
      <dsp:spPr>
        <a:xfrm>
          <a:off x="4199" y="489585"/>
          <a:ext cx="1258228" cy="652780"/>
        </a:xfrm>
        <a:prstGeom prst="roundRect">
          <a:avLst/>
        </a:prstGeom>
        <a:gradFill rotWithShape="0">
          <a:gsLst>
            <a:gs pos="0">
              <a:schemeClr val="accent6">
                <a:alpha val="90000"/>
                <a:hueOff val="0"/>
                <a:satOff val="0"/>
                <a:lumOff val="0"/>
                <a:alphaOff val="0"/>
                <a:shade val="51000"/>
                <a:satMod val="130000"/>
              </a:schemeClr>
            </a:gs>
            <a:gs pos="80000">
              <a:schemeClr val="accent6">
                <a:alpha val="90000"/>
                <a:hueOff val="0"/>
                <a:satOff val="0"/>
                <a:lumOff val="0"/>
                <a:alphaOff val="0"/>
                <a:shade val="93000"/>
                <a:satMod val="130000"/>
              </a:schemeClr>
            </a:gs>
            <a:gs pos="100000">
              <a:schemeClr val="accent6">
                <a:alpha val="90000"/>
                <a:hueOff val="0"/>
                <a:satOff val="0"/>
                <a:lumOff val="0"/>
                <a:alphaOff val="0"/>
                <a:shade val="94000"/>
                <a:satMod val="135000"/>
              </a:schemeClr>
            </a:gs>
          </a:gsLst>
          <a:lin ang="16200000" scaled="0"/>
        </a:gradFill>
        <a:ln>
          <a:noFill/>
        </a:ln>
        <a:effectLst>
          <a:outerShdw blurRad="40000" dist="23000" dir="5400000" sx="100000" sy="100000" kx="0" ky="0" algn="b" rotWithShape="0">
            <a:srgbClr val="000000">
              <a:alpha val="35000"/>
            </a:srgbClr>
          </a:outerShdw>
        </a:effectLst>
        <a:scene3d>
          <a:camera prst="orthographicFront"/>
          <a:lightRig rig="flat" dir="t"/>
        </a:scene3d>
        <a:sp3d prstMaterial="plastic">
          <a:bevelT w="120900" h="88900" prst="circle"/>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t" anchorCtr="0"/>
        <a:lstStyle/>
        <a:p>
          <a:pPr marL="0" lvl="0" indent="0" algn="l" defTabSz="533400">
            <a:lnSpc>
              <a:spcPct val="90000"/>
            </a:lnSpc>
            <a:spcBef>
              <a:spcPct val="0"/>
            </a:spcBef>
            <a:spcAft>
              <a:spcPct val="35000"/>
            </a:spcAft>
            <a:buNone/>
          </a:pPr>
          <a:r>
            <a:rPr lang="en-US" sz="1200" b="1" kern="1200">
              <a:latin typeface="+mj-lt"/>
            </a:rPr>
            <a:t>Jun’09-Jun’12</a:t>
          </a:r>
        </a:p>
        <a:p>
          <a:pPr marL="57150" lvl="1" indent="-57150" algn="l" defTabSz="400050">
            <a:lnSpc>
              <a:spcPct val="90000"/>
            </a:lnSpc>
            <a:spcBef>
              <a:spcPct val="0"/>
            </a:spcBef>
            <a:spcAft>
              <a:spcPct val="15000"/>
            </a:spcAft>
            <a:buChar char="•"/>
          </a:pPr>
          <a:r>
            <a:rPr lang="en-US" sz="900" b="1" kern="1200">
              <a:latin typeface="+mj-lt"/>
            </a:rPr>
            <a:t>Infosys</a:t>
          </a:r>
        </a:p>
      </dsp:txBody>
      <dsp:txXfrm>
        <a:off x="36065" y="521451"/>
        <a:ext cx="1194496" cy="589048"/>
      </dsp:txXfrm>
    </dsp:sp>
    <dsp:sp modelId="{48A77F56-491D-4478-9F75-48E8CA01464F}">
      <dsp:nvSpPr>
        <dsp:cNvPr id="0" name=""/>
        <dsp:cNvSpPr/>
      </dsp:nvSpPr>
      <dsp:spPr>
        <a:xfrm>
          <a:off x="1325415" y="489585"/>
          <a:ext cx="1258228" cy="652780"/>
        </a:xfrm>
        <a:prstGeom prst="roundRect">
          <a:avLst/>
        </a:prstGeom>
        <a:gradFill rotWithShape="0">
          <a:gsLst>
            <a:gs pos="0">
              <a:schemeClr val="accent6">
                <a:alpha val="90000"/>
                <a:hueOff val="0"/>
                <a:satOff val="0"/>
                <a:lumOff val="0"/>
                <a:alphaOff val="-20000"/>
                <a:shade val="51000"/>
                <a:satMod val="130000"/>
              </a:schemeClr>
            </a:gs>
            <a:gs pos="80000">
              <a:schemeClr val="accent6">
                <a:alpha val="90000"/>
                <a:hueOff val="0"/>
                <a:satOff val="0"/>
                <a:lumOff val="0"/>
                <a:alphaOff val="-20000"/>
                <a:shade val="93000"/>
                <a:satMod val="130000"/>
              </a:schemeClr>
            </a:gs>
            <a:gs pos="100000">
              <a:schemeClr val="accent6">
                <a:alpha val="90000"/>
                <a:hueOff val="0"/>
                <a:satOff val="0"/>
                <a:lumOff val="0"/>
                <a:alphaOff val="-20000"/>
                <a:shade val="94000"/>
                <a:satMod val="135000"/>
              </a:schemeClr>
            </a:gs>
          </a:gsLst>
          <a:lin ang="16200000" scaled="0"/>
        </a:gradFill>
        <a:ln>
          <a:noFill/>
        </a:ln>
        <a:effectLst>
          <a:outerShdw blurRad="40000" dist="23000" dir="5400000" sx="100000" sy="100000" kx="0" ky="0" algn="b" rotWithShape="0">
            <a:srgbClr val="000000">
              <a:alpha val="35000"/>
            </a:srgbClr>
          </a:outerShdw>
        </a:effectLst>
        <a:scene3d>
          <a:camera prst="orthographicFront"/>
          <a:lightRig rig="flat" dir="t"/>
        </a:scene3d>
        <a:sp3d prstMaterial="plastic">
          <a:bevelT w="120900" h="88900" prst="circle"/>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t" anchorCtr="0"/>
        <a:lstStyle/>
        <a:p>
          <a:pPr marL="0" lvl="0" indent="0" algn="l" defTabSz="533400">
            <a:lnSpc>
              <a:spcPct val="90000"/>
            </a:lnSpc>
            <a:spcBef>
              <a:spcPct val="0"/>
            </a:spcBef>
            <a:spcAft>
              <a:spcPct val="35000"/>
            </a:spcAft>
            <a:buNone/>
          </a:pPr>
          <a:r>
            <a:rPr lang="en-US" sz="1200" b="1" kern="1200">
              <a:latin typeface="+mj-lt"/>
            </a:rPr>
            <a:t>May’14-Mar’18</a:t>
          </a:r>
        </a:p>
        <a:p>
          <a:pPr marL="57150" lvl="1" indent="-57150" algn="l" defTabSz="400050">
            <a:lnSpc>
              <a:spcPct val="90000"/>
            </a:lnSpc>
            <a:spcBef>
              <a:spcPct val="0"/>
            </a:spcBef>
            <a:spcAft>
              <a:spcPct val="15000"/>
            </a:spcAft>
            <a:buChar char="•"/>
          </a:pPr>
          <a:r>
            <a:rPr lang="en-US" sz="900" b="1" kern="1200">
              <a:latin typeface="+mj-lt"/>
            </a:rPr>
            <a:t>Flex Technologies </a:t>
          </a:r>
        </a:p>
      </dsp:txBody>
      <dsp:txXfrm>
        <a:off x="1357281" y="521451"/>
        <a:ext cx="1194496" cy="589048"/>
      </dsp:txXfrm>
    </dsp:sp>
    <dsp:sp modelId="{A3207E6E-203A-40FD-8C93-DE31876C2508}">
      <dsp:nvSpPr>
        <dsp:cNvPr id="0" name=""/>
        <dsp:cNvSpPr/>
      </dsp:nvSpPr>
      <dsp:spPr>
        <a:xfrm>
          <a:off x="2646632" y="489585"/>
          <a:ext cx="1258228" cy="652780"/>
        </a:xfrm>
        <a:prstGeom prst="roundRect">
          <a:avLst/>
        </a:prstGeom>
        <a:gradFill rotWithShape="0">
          <a:gsLst>
            <a:gs pos="0">
              <a:schemeClr val="accent6">
                <a:alpha val="90000"/>
                <a:hueOff val="0"/>
                <a:satOff val="0"/>
                <a:lumOff val="0"/>
                <a:alphaOff val="-40000"/>
                <a:shade val="51000"/>
                <a:satMod val="130000"/>
              </a:schemeClr>
            </a:gs>
            <a:gs pos="80000">
              <a:schemeClr val="accent6">
                <a:alpha val="90000"/>
                <a:hueOff val="0"/>
                <a:satOff val="0"/>
                <a:lumOff val="0"/>
                <a:alphaOff val="-40000"/>
                <a:shade val="93000"/>
                <a:satMod val="130000"/>
              </a:schemeClr>
            </a:gs>
            <a:gs pos="100000">
              <a:schemeClr val="accent6">
                <a:alpha val="90000"/>
                <a:hueOff val="0"/>
                <a:satOff val="0"/>
                <a:lumOff val="0"/>
                <a:alphaOff val="-40000"/>
                <a:shade val="94000"/>
                <a:satMod val="135000"/>
              </a:schemeClr>
            </a:gs>
          </a:gsLst>
          <a:lin ang="16200000" scaled="0"/>
        </a:gradFill>
        <a:ln>
          <a:noFill/>
        </a:ln>
        <a:effectLst>
          <a:outerShdw blurRad="40000" dist="23000" dir="5400000" sx="100000" sy="100000" kx="0" ky="0" algn="b" rotWithShape="0">
            <a:srgbClr val="000000">
              <a:alpha val="35000"/>
            </a:srgbClr>
          </a:outerShdw>
        </a:effectLst>
        <a:scene3d>
          <a:camera prst="orthographicFront"/>
          <a:lightRig rig="flat" dir="t"/>
        </a:scene3d>
        <a:sp3d prstMaterial="plastic">
          <a:bevelT w="120900" h="88900" prst="circle"/>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t" anchorCtr="0"/>
        <a:lstStyle/>
        <a:p>
          <a:pPr marL="0" lvl="0" indent="0" algn="l" defTabSz="533400">
            <a:lnSpc>
              <a:spcPct val="90000"/>
            </a:lnSpc>
            <a:spcBef>
              <a:spcPct val="0"/>
            </a:spcBef>
            <a:spcAft>
              <a:spcPct val="35000"/>
            </a:spcAft>
            <a:buNone/>
          </a:pPr>
          <a:r>
            <a:rPr lang="en-US" sz="1200" b="1" kern="1200">
              <a:latin typeface="+mj-lt"/>
            </a:rPr>
            <a:t>Jun'18-Till Date</a:t>
          </a:r>
        </a:p>
        <a:p>
          <a:pPr marL="57150" lvl="1" indent="-57150" algn="l" defTabSz="400050">
            <a:lnSpc>
              <a:spcPct val="90000"/>
            </a:lnSpc>
            <a:spcBef>
              <a:spcPct val="0"/>
            </a:spcBef>
            <a:spcAft>
              <a:spcPct val="15000"/>
            </a:spcAft>
            <a:buChar char="•"/>
          </a:pPr>
          <a:r>
            <a:rPr lang="en-US" sz="900" b="1" kern="1200">
              <a:latin typeface="+mj-lt"/>
            </a:rPr>
            <a:t>Ivy Mobility solutions</a:t>
          </a:r>
        </a:p>
      </dsp:txBody>
      <dsp:txXfrm>
        <a:off x="2678498" y="521451"/>
        <a:ext cx="1194496" cy="589048"/>
      </dsp:txXfrm>
    </dsp:sp>
  </dsp:spTree>
</dsp:drawing>
</file>

<file path=word/diagrams/layout1.xml><?xml version="1.0" encoding="utf-8"?>
<dgm:layoutDef xmlns:dgm="http://schemas.openxmlformats.org/drawingml/2006/diagram" xmlns:a="http://schemas.openxmlformats.org/drawingml/2006/main" uniqueId="urn:microsoft.com/office/officeart/2005/8/layout/rings+Icon">
  <dgm:title val="Interconnected Rings"/>
  <dgm:desc val="Use to show overlapping or interconnected ideas or concepts. The first seven lines of Level 1 text correspond with a circle. Unused text does not appear, but remains available if you switch layouts.  "/>
  <dgm:catLst>
    <dgm:cat type="relationship" pri="32000"/>
    <dgm:cat type="officeonline" pri="6000"/>
  </dgm:catLst>
  <dgm:sampData useDef="1">
    <dgm:dataModel>
      <dgm:ptLst/>
      <dgm:bg/>
      <dgm:whole/>
    </dgm:dataModel>
  </dgm:sampData>
  <dgm:styleData>
    <dgm:dataModel>
      <dgm:ptLst>
        <dgm:pt modelId="0" type="doc"/>
        <dgm:pt modelId="10"/>
        <dgm:pt modelId="20"/>
      </dgm:ptLst>
      <dgm:cxnLst>
        <dgm:cxn modelId="30" srcId="0" destId="10" srcOrd="0" destOrd="0"/>
        <dgm:cxn modelId="40" srcId="0" destId="20" srcOrd="1" destOrd="0"/>
      </dgm:cxnLst>
      <dgm:bg/>
      <dgm:whole/>
    </dgm:dataModel>
  </dgm:styleData>
  <dgm:clrData>
    <dgm:dataModel>
      <dgm:ptLst>
        <dgm:pt modelId="0" type="doc"/>
        <dgm:pt modelId="10"/>
        <dgm:pt modelId="20"/>
        <dgm:pt modelId="30"/>
        <dgm:pt modelId="40"/>
      </dgm:ptLst>
      <dgm:cxnLst>
        <dgm:cxn modelId="50" srcId="0" destId="10" srcOrd="0" destOrd="0"/>
        <dgm:cxn modelId="60" srcId="0" destId="20" srcOrd="1" destOrd="0"/>
        <dgm:cxn modelId="70" srcId="0" destId="30" srcOrd="2" destOrd="0"/>
        <dgm:cxn modelId="80" srcId="0" destId="40" srcOrd="2" destOrd="0"/>
      </dgm:cxnLst>
      <dgm:bg/>
      <dgm:whole/>
    </dgm:dataModel>
  </dgm:clrData>
  <dgm:layoutNode name="Name0">
    <dgm:varLst>
      <dgm:chMax val="7"/>
      <dgm:dir val="norm"/>
      <dgm:resizeHandles val="exact"/>
    </dgm:varLst>
    <dgm:choose name="Name1">
      <dgm:if name="Name2" axis="ch" ptType="node" func="cnt" arg="none" op="lt" val="1">
        <dgm:alg type="composite"/>
        <dgm:shape xmlns:r="http://schemas.openxmlformats.org/officeDocument/2006/relationships" r:blip="">
          <dgm:adjLst/>
        </dgm:shape>
        <dgm:presOf/>
        <dgm:constrLst/>
        <dgm:ruleLst/>
      </dgm:if>
      <dgm:if name="Name3" axis="ch" ptType="node" func="cnt" arg="none" op="equ" val="1">
        <dgm:alg type="composite">
          <dgm:param type="ar" val="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dgm:constr type="h" for="ch" forName="ellipse1" refType="h"/>
        </dgm:constrLst>
      </dgm:if>
      <dgm:if name="Name4" axis="ch" ptType="node" func="cnt" arg="none" op="equ" val="2">
        <dgm:alg type="composite">
          <dgm:param type="ar" val="0.908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66"/>
          <dgm:constr type="h" for="ch" forName="ellipse1" refType="h" fact="0.6"/>
          <dgm:constr type="l" for="ch" forName="ellipse2" refType="w" fact="0.34"/>
          <dgm:constr type="t" for="ch" forName="ellipse2" refType="h" fact="0.4"/>
          <dgm:constr type="w" for="ch" forName="ellipse2" refType="w" fact="0.66"/>
          <dgm:constr type="h" for="ch" forName="ellipse2" refType="h" fact="0.6"/>
        </dgm:constrLst>
      </dgm:if>
      <dgm:if name="Name5" axis="ch" ptType="node" func="cnt" arg="none" op="equ" val="3">
        <dgm:alg type="composite">
          <dgm:param type="ar" val="1.217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49"/>
          <dgm:constr type="h" for="ch" forName="ellipse1" refType="h" fact="0.6"/>
          <dgm:constr type="l" for="ch" forName="ellipse2" refType="w" fact="0.25"/>
          <dgm:constr type="t" for="ch" forName="ellipse2" refType="h" fact="0.4"/>
          <dgm:constr type="w" for="ch" forName="ellipse2" refType="w" fact="0.49"/>
          <dgm:constr type="h" for="ch" forName="ellipse2" refType="h" fact="0.6"/>
          <dgm:constr type="l" for="ch" forName="ellipse3" refType="w" fact="0.51"/>
          <dgm:constr type="t" for="ch" forName="ellipse3" refType="h" fact="0"/>
          <dgm:constr type="w" for="ch" forName="ellipse3" refType="w" fact="0.49"/>
          <dgm:constr type="h" for="ch" forName="ellipse3" refType="h" fact="0.6"/>
        </dgm:constrLst>
      </dgm:if>
      <dgm:if name="Name6" axis="ch" ptType="node" func="cnt" arg="none" op="equ" val="4">
        <dgm:alg type="composite">
          <dgm:param type="ar" val="1.5255"/>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9"/>
          <dgm:constr type="h" for="ch" forName="ellipse1" refType="h" fact="0.6"/>
          <dgm:constr type="l" for="ch" forName="ellipse2" refType="w" fact="0.2"/>
          <dgm:constr type="t" for="ch" forName="ellipse2" refType="h" fact="0.4"/>
          <dgm:constr type="w" for="ch" forName="ellipse2" refType="w" fact="0.39"/>
          <dgm:constr type="h" for="ch" forName="ellipse2" refType="h" fact="0.6"/>
          <dgm:constr type="l" for="ch" forName="ellipse3" refType="w" fact="0.4"/>
          <dgm:constr type="t" for="ch" forName="ellipse3" refType="h" fact="0"/>
          <dgm:constr type="w" for="ch" forName="ellipse3" refType="w" fact="0.39"/>
          <dgm:constr type="h" for="ch" forName="ellipse3" refType="h" fact="0.6"/>
          <dgm:constr type="l" for="ch" forName="ellipse4" refType="w" fact="0.61"/>
          <dgm:constr type="t" for="ch" forName="ellipse4" refType="h" fact="0.4"/>
          <dgm:constr type="w" for="ch" forName="ellipse4" refType="w" fact="0.39"/>
          <dgm:constr type="h" for="ch" forName="ellipse4" refType="h" fact="0.6"/>
        </dgm:constrLst>
      </dgm:if>
      <dgm:if name="Name7" axis="ch" ptType="node" func="cnt" arg="none" op="equ" val="5">
        <dgm:alg type="composite">
          <dgm:param type="ar" val="1.834"/>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3"/>
          <dgm:constr type="h" for="ch" forName="ellipse1" refType="h" fact="0.6"/>
          <dgm:constr type="l" for="ch" forName="ellipse2" refType="w" fact="0.17"/>
          <dgm:constr type="t" for="ch" forName="ellipse2" refType="h" fact="0.4"/>
          <dgm:constr type="w" for="ch" forName="ellipse2" refType="w" fact="0.33"/>
          <dgm:constr type="h" for="ch" forName="ellipse2" refType="h" fact="0.6"/>
          <dgm:constr type="l" for="ch" forName="ellipse3" refType="w" fact="0.34"/>
          <dgm:constr type="t" for="ch" forName="ellipse3" refType="h" fact="0"/>
          <dgm:constr type="w" for="ch" forName="ellipse3" refType="w" fact="0.33"/>
          <dgm:constr type="h" for="ch" forName="ellipse3" refType="h" fact="0.6"/>
          <dgm:constr type="l" for="ch" forName="ellipse4" refType="w" fact="0.5"/>
          <dgm:constr type="t" for="ch" forName="ellipse4" refType="h" fact="0.4"/>
          <dgm:constr type="w" for="ch" forName="ellipse4" refType="w" fact="0.33"/>
          <dgm:constr type="h" for="ch" forName="ellipse4" refType="h" fact="0.6"/>
          <dgm:constr type="l" for="ch" forName="ellipse5" refType="w" fact="0.67"/>
          <dgm:constr type="t" for="ch" forName="ellipse5" refType="h" fact="0"/>
          <dgm:constr type="w" for="ch" forName="ellipse5" refType="w" fact="0.33"/>
          <dgm:constr type="h" for="ch" forName="ellipse5" refType="h" fact="0.6"/>
        </dgm:constrLst>
      </dgm:if>
      <dgm:if name="Name8" axis="ch" ptType="node" func="cnt" arg="none" op="equ" val="6">
        <dgm:alg type="composite">
          <dgm:param type="ar" val="2.1873"/>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8"/>
          <dgm:constr type="h" for="ch" forName="ellipse1" refType="h" fact="0.61"/>
          <dgm:constr type="l" for="ch" forName="ellipse2" refType="w" fact="0.14"/>
          <dgm:constr type="t" for="ch" forName="ellipse2" refType="h" fact="0.39"/>
          <dgm:constr type="w" for="ch" forName="ellipse2" refType="w" fact="0.28"/>
          <dgm:constr type="h" for="ch" forName="ellipse2" refType="h" fact="0.61"/>
          <dgm:constr type="l" for="ch" forName="ellipse3" refType="w" fact="0.29"/>
          <dgm:constr type="t" for="ch" forName="ellipse3" refType="h" fact="0"/>
          <dgm:constr type="w" for="ch" forName="ellipse3" refType="w" fact="0.28"/>
          <dgm:constr type="h" for="ch" forName="ellipse3" refType="h" fact="0.61"/>
          <dgm:constr type="l" for="ch" forName="ellipse4" refType="w" fact="0.43"/>
          <dgm:constr type="t" for="ch" forName="ellipse4" refType="h" fact="0.39"/>
          <dgm:constr type="w" for="ch" forName="ellipse4" refType="w" fact="0.28"/>
          <dgm:constr type="h" for="ch" forName="ellipse4" refType="h" fact="0.61"/>
          <dgm:constr type="l" for="ch" forName="ellipse5" refType="w" fact="0.58"/>
          <dgm:constr type="t" for="ch" forName="ellipse5" refType="h" fact="0"/>
          <dgm:constr type="w" for="ch" forName="ellipse5" refType="w" fact="0.28"/>
          <dgm:constr type="h" for="ch" forName="ellipse5" refType="h" fact="0.61"/>
          <dgm:constr type="l" for="ch" forName="ellipse6" refType="w" fact="0.72"/>
          <dgm:constr type="t" for="ch" forName="ellipse6" refType="h" fact="0.39"/>
          <dgm:constr type="w" for="ch" forName="ellipse6" refType="w" fact="0.28"/>
          <dgm:constr type="h" for="ch" forName="ellipse6" refType="h" fact="0.61"/>
        </dgm:constrLst>
      </dgm:if>
      <dgm:else name="Name9">
        <dgm:alg type="composite">
          <dgm:param type="ar" val="2.346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5"/>
          <dgm:constr type="h" for="ch" forName="ellipse1" refType="h" fact="0.58"/>
          <dgm:constr type="l" for="ch" forName="ellipse2" refType="w" fact="0.13"/>
          <dgm:constr type="t" for="ch" forName="ellipse2" refType="h" fact="0.42"/>
          <dgm:constr type="w" for="ch" forName="ellipse2" refType="w" fact="0.25"/>
          <dgm:constr type="h" for="ch" forName="ellipse2" refType="h" fact="0.58"/>
          <dgm:constr type="l" for="ch" forName="ellipse3" refType="w" fact="0.25"/>
          <dgm:constr type="t" for="ch" forName="ellipse3" refType="h" fact="0"/>
          <dgm:constr type="w" for="ch" forName="ellipse3" refType="w" fact="0.25"/>
          <dgm:constr type="h" for="ch" forName="ellipse3" refType="h" fact="0.58"/>
          <dgm:constr type="l" for="ch" forName="ellipse4" refType="w" fact="0.38"/>
          <dgm:constr type="t" for="ch" forName="ellipse4" refType="h" fact="0.42"/>
          <dgm:constr type="w" for="ch" forName="ellipse4" refType="w" fact="0.25"/>
          <dgm:constr type="h" for="ch" forName="ellipse4" refType="h" fact="0.58"/>
          <dgm:constr type="l" for="ch" forName="ellipse5" refType="w" fact="0.5"/>
          <dgm:constr type="t" for="ch" forName="ellipse5" refType="h" fact="0"/>
          <dgm:constr type="w" for="ch" forName="ellipse5" refType="w" fact="0.25"/>
          <dgm:constr type="h" for="ch" forName="ellipse5" refType="h" fact="0.58"/>
          <dgm:constr type="l" for="ch" forName="ellipse6" refType="w" fact="0.63"/>
          <dgm:constr type="t" for="ch" forName="ellipse6" refType="h" fact="0.42"/>
          <dgm:constr type="w" for="ch" forName="ellipse6" refType="w" fact="0.25"/>
          <dgm:constr type="h" for="ch" forName="ellipse6" refType="h" fact="0.58"/>
          <dgm:constr type="l" for="ch" forName="ellipse7" refType="w" fact="0.75"/>
          <dgm:constr type="t" for="ch" forName="ellipse7" refType="h" fact="0"/>
          <dgm:constr type="w" for="ch" forName="ellipse7" refType="w" fact="0.25"/>
          <dgm:constr type="h" for="ch" forName="ellipse7" refType="h" fact="0.58"/>
        </dgm:constrLst>
      </dgm:else>
    </dgm:choose>
    <dgm:choose name="Name10">
      <dgm:if name="Name11" axis="ch" ptType="node" func="cnt" arg="none" op="gte" val="1">
        <dgm:layoutNode name="ellipse1" styleLbl="vennNode1">
          <dgm:varLst>
            <dgm:bulletEnabled val="1"/>
          </dgm:varLst>
          <dgm:alg type="tx"/>
          <dgm:shape xmlns:r="http://schemas.openxmlformats.org/officeDocument/2006/relationships" type="ellipse" r:blip="">
            <dgm:adjLst/>
          </dgm:shape>
          <dgm:choose name="Name12">
            <dgm:if name="Name13" func="var" arg="dir" op="equ" val="norm">
              <dgm:presOf axis="ch desOrSelf" ptType="node node" st="1 1" cnt="1 0"/>
            </dgm:if>
            <dgm:else name="Name14">
              <dgm:choose name="Name15">
                <dgm:if name="Name16" axis="ch" ptType="node" func="cnt" arg="none" op="equ" val="1">
                  <dgm:presOf axis="ch desOrSelf" ptType="node node" st="1 1" cnt="1 0"/>
                </dgm:if>
                <dgm:if name="Name17" axis="ch" ptType="node" func="cnt" arg="none" op="equ" val="2">
                  <dgm:presOf axis="ch desOrSelf" ptType="node node" st="2 1" cnt="1 0"/>
                </dgm:if>
                <dgm:if name="Name18" axis="ch" ptType="node" func="cnt" arg="none" op="equ" val="3">
                  <dgm:presOf axis="ch desOrSelf" ptType="node node" st="3 1" cnt="1 0"/>
                </dgm:if>
                <dgm:if name="Name19" axis="ch" ptType="node" func="cnt" arg="none" op="equ" val="4">
                  <dgm:presOf axis="ch desOrSelf" ptType="node node" st="4 1" cnt="1 0"/>
                </dgm:if>
                <dgm:if name="Name20" axis="ch" ptType="node" func="cnt" arg="none" op="equ" val="5">
                  <dgm:presOf axis="ch desOrSelf" ptType="node node" st="5 1" cnt="1 0"/>
                </dgm:if>
                <dgm:if name="Name21" axis="ch" ptType="node" func="cnt" arg="none" op="equ" val="6">
                  <dgm:presOf axis="ch desOrSelf" ptType="node node" st="6 1" cnt="1 0"/>
                </dgm:if>
                <dgm:if name="Name22" axis="ch" ptType="node" func="cnt" arg="none" op="gte" val="7">
                  <dgm:presOf axis="ch desOrSelf" ptType="node node" st="7 1" cnt="1 0"/>
                </dgm:if>
                <dgm:else name="Name2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4"/>
    </dgm:choose>
    <dgm:choose name="Name25">
      <dgm:if name="Name26" axis="ch" ptType="node" func="cnt" arg="none" op="gte" val="2">
        <dgm:layoutNode name="ellipse2" styleLbl="vennNode1">
          <dgm:varLst>
            <dgm:bulletEnabled val="1"/>
          </dgm:varLst>
          <dgm:alg type="tx"/>
          <dgm:choose name="Name27">
            <dgm:if name="Name28" func="var" arg="dir" op="equ" val="norm">
              <dgm:shape xmlns:r="http://schemas.openxmlformats.org/officeDocument/2006/relationships" type="ellipse" r:blip="">
                <dgm:adjLst/>
              </dgm:shape>
              <dgm:presOf axis="ch desOrSelf" ptType="node node" st="2 1" cnt="1 0"/>
            </dgm:if>
            <dgm:else name="Name29">
              <dgm:shape xmlns:r="http://schemas.openxmlformats.org/officeDocument/2006/relationships" type="ellipse" r:blip="" zOrderOff="-2">
                <dgm:adjLst/>
              </dgm:shape>
              <dgm:choose name="Name30">
                <dgm:if name="Name31" axis="ch" ptType="node" func="cnt" arg="none" op="equ" val="2">
                  <dgm:presOf axis="ch desOrSelf" ptType="node node" st="1 1" cnt="1 0"/>
                </dgm:if>
                <dgm:if name="Name32" axis="ch" ptType="node" func="cnt" arg="none" op="equ" val="3">
                  <dgm:presOf axis="ch desOrSelf" ptType="node node" st="2 1" cnt="1 0"/>
                </dgm:if>
                <dgm:if name="Name33" axis="ch" ptType="node" func="cnt" arg="none" op="equ" val="4">
                  <dgm:presOf axis="ch desOrSelf" ptType="node node" st="3 1" cnt="1 0"/>
                </dgm:if>
                <dgm:if name="Name34" axis="ch" ptType="node" func="cnt" arg="none" op="equ" val="5">
                  <dgm:presOf axis="ch desOrSelf" ptType="node node" st="4 1" cnt="1 0"/>
                </dgm:if>
                <dgm:if name="Name35" axis="ch" ptType="node" func="cnt" arg="none" op="equ" val="6">
                  <dgm:presOf axis="ch desOrSelf" ptType="node node" st="5 1" cnt="1 0"/>
                </dgm:if>
                <dgm:if name="Name36" axis="ch" ptType="node" func="cnt" arg="none" op="gte" val="7">
                  <dgm:presOf axis="ch desOrSelf" ptType="node node" st="6 1" cnt="1 0"/>
                </dgm:if>
                <dgm:else name="Name37"/>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8"/>
    </dgm:choose>
    <dgm:choose name="Name39">
      <dgm:if name="Name40" axis="ch" ptType="node" func="cnt" arg="none" op="gte" val="3">
        <dgm:layoutNode name="ellipse3" styleLbl="vennNode1">
          <dgm:varLst>
            <dgm:bulletEnabled val="1"/>
          </dgm:varLst>
          <dgm:alg type="tx"/>
          <dgm:shape xmlns:r="http://schemas.openxmlformats.org/officeDocument/2006/relationships" type="ellipse" r:blip="">
            <dgm:adjLst/>
          </dgm:shape>
          <dgm:choose name="Name41">
            <dgm:if name="Name42" func="var" arg="dir" op="equ" val="norm">
              <dgm:shape xmlns:r="http://schemas.openxmlformats.org/officeDocument/2006/relationships" type="ellipse" r:blip="">
                <dgm:adjLst/>
              </dgm:shape>
              <dgm:presOf axis="ch desOrSelf" ptType="node node" st="3 1" cnt="1 0"/>
            </dgm:if>
            <dgm:else name="Name43">
              <dgm:shape xmlns:r="http://schemas.openxmlformats.org/officeDocument/2006/relationships" type="ellipse" r:blip="" zOrderOff="-4">
                <dgm:adjLst/>
              </dgm:shape>
              <dgm:choose name="Name44">
                <dgm:if name="Name45" axis="ch" ptType="node" func="cnt" arg="none" op="equ" val="3">
                  <dgm:presOf axis="ch desOrSelf" ptType="node node" st="1 1" cnt="1 0"/>
                </dgm:if>
                <dgm:if name="Name46" axis="ch" ptType="node" func="cnt" arg="none" op="equ" val="4">
                  <dgm:presOf axis="ch desOrSelf" ptType="node node" st="2 1" cnt="1 0"/>
                </dgm:if>
                <dgm:if name="Name47" axis="ch" ptType="node" func="cnt" arg="none" op="equ" val="5">
                  <dgm:presOf axis="ch desOrSelf" ptType="node node" st="3 1" cnt="1 0"/>
                </dgm:if>
                <dgm:if name="Name48" axis="ch" ptType="node" func="cnt" arg="none" op="equ" val="6">
                  <dgm:presOf axis="ch desOrSelf" ptType="node node" st="4 1" cnt="1 0"/>
                </dgm:if>
                <dgm:if name="Name49" axis="ch" ptType="node" func="cnt" arg="none" op="gte" val="7">
                  <dgm:presOf axis="ch desOrSelf" ptType="node node" st="5 1" cnt="1 0"/>
                </dgm:if>
                <dgm:else name="Name50"/>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1"/>
    </dgm:choose>
    <dgm:choose name="Name52">
      <dgm:if name="Name53" axis="ch" ptType="node" func="cnt" arg="none" op="gte" val="4">
        <dgm:layoutNode name="ellipse4" styleLbl="vennNode1">
          <dgm:varLst>
            <dgm:bulletEnabled val="1"/>
          </dgm:varLst>
          <dgm:alg type="tx"/>
          <dgm:choose name="Name54">
            <dgm:if name="Name55" func="var" arg="dir" op="equ" val="norm">
              <dgm:shape xmlns:r="http://schemas.openxmlformats.org/officeDocument/2006/relationships" type="ellipse" r:blip="">
                <dgm:adjLst/>
              </dgm:shape>
              <dgm:presOf axis="ch desOrSelf" ptType="node node" st="4 1" cnt="1 0"/>
            </dgm:if>
            <dgm:else name="Name56">
              <dgm:shape xmlns:r="http://schemas.openxmlformats.org/officeDocument/2006/relationships" type="ellipse" r:blip="" zOrderOff="-6">
                <dgm:adjLst/>
              </dgm:shape>
              <dgm:choose name="Name57">
                <dgm:if name="Name58" axis="ch" ptType="node" func="cnt" arg="none" op="equ" val="4">
                  <dgm:presOf axis="ch desOrSelf" ptType="node node" st="1 1" cnt="1 0"/>
                </dgm:if>
                <dgm:if name="Name59" axis="ch" ptType="node" func="cnt" arg="none" op="equ" val="5">
                  <dgm:presOf axis="ch desOrSelf" ptType="node node" st="2 1" cnt="1 0"/>
                </dgm:if>
                <dgm:if name="Name60" axis="ch" ptType="node" func="cnt" arg="none" op="equ" val="6">
                  <dgm:presOf axis="ch desOrSelf" ptType="node node" st="3 1" cnt="1 0"/>
                </dgm:if>
                <dgm:if name="Name61" axis="ch" ptType="node" func="cnt" arg="none" op="gte" val="7">
                  <dgm:presOf axis="ch desOrSelf" ptType="node node" st="4 1" cnt="1 0"/>
                </dgm:if>
                <dgm:else name="Name62"/>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3"/>
    </dgm:choose>
    <dgm:choose name="Name64">
      <dgm:if name="Name65" axis="ch" ptType="node" func="cnt" arg="none" op="gte" val="5">
        <dgm:layoutNode name="ellipse5" styleLbl="vennNode1">
          <dgm:varLst>
            <dgm:bulletEnabled val="1"/>
          </dgm:varLst>
          <dgm:alg type="tx"/>
          <dgm:choose name="Name66">
            <dgm:if name="Name67" func="var" arg="dir" op="equ" val="norm">
              <dgm:shape xmlns:r="http://schemas.openxmlformats.org/officeDocument/2006/relationships" type="ellipse" r:blip="">
                <dgm:adjLst/>
              </dgm:shape>
              <dgm:presOf axis="ch desOrSelf" ptType="node node" st="5 1" cnt="1 0"/>
            </dgm:if>
            <dgm:else name="Name68">
              <dgm:shape xmlns:r="http://schemas.openxmlformats.org/officeDocument/2006/relationships" type="ellipse" r:blip="" zOrderOff="-8">
                <dgm:adjLst/>
              </dgm:shape>
              <dgm:choose name="Name69">
                <dgm:if name="Name70" axis="ch" ptType="node" func="cnt" arg="none" op="equ" val="5">
                  <dgm:presOf axis="ch desOrSelf" ptType="node node" st="1 1" cnt="1 0"/>
                </dgm:if>
                <dgm:if name="Name71" axis="ch" ptType="node" func="cnt" arg="none" op="equ" val="6">
                  <dgm:presOf axis="ch desOrSelf" ptType="node node" st="2 1" cnt="1 0"/>
                </dgm:if>
                <dgm:if name="Name72" axis="ch" ptType="node" func="cnt" arg="none" op="gte" val="7">
                  <dgm:presOf axis="ch desOrSelf" ptType="node node" st="3 1" cnt="1 0"/>
                </dgm:if>
                <dgm:else name="Name7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4"/>
    </dgm:choose>
    <dgm:choose name="Name75">
      <dgm:if name="Name76" axis="ch" ptType="node" func="cnt" arg="none" op="gte" val="6">
        <dgm:layoutNode name="ellipse6" styleLbl="vennNode1">
          <dgm:varLst>
            <dgm:bulletEnabled val="1"/>
          </dgm:varLst>
          <dgm:alg type="tx"/>
          <dgm:choose name="Name77">
            <dgm:if name="Name78" func="var" arg="dir" op="equ" val="norm">
              <dgm:shape xmlns:r="http://schemas.openxmlformats.org/officeDocument/2006/relationships" type="ellipse" r:blip="">
                <dgm:adjLst/>
              </dgm:shape>
              <dgm:presOf axis="ch desOrSelf" ptType="node node" st="6 1" cnt="1 0"/>
            </dgm:if>
            <dgm:else name="Name79">
              <dgm:shape xmlns:r="http://schemas.openxmlformats.org/officeDocument/2006/relationships" type="ellipse" r:blip="" zOrderOff="-10">
                <dgm:adjLst/>
              </dgm:shape>
              <dgm:choose name="Name80">
                <dgm:if name="Name81" axis="ch" ptType="node" func="cnt" arg="none" op="equ" val="6">
                  <dgm:presOf axis="ch desOrSelf" ptType="node node" st="1 1" cnt="1 0"/>
                </dgm:if>
                <dgm:if name="Name82" axis="ch" ptType="node" func="cnt" arg="none" op="gte" val="7">
                  <dgm:presOf axis="ch desOrSelf" ptType="node node" st="2 1" cnt="1 0"/>
                </dgm:if>
                <dgm:else name="Name8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choose name="Name85">
      <dgm:if name="Name86" axis="ch" ptType="node" func="cnt" arg="none" op="gte" val="7">
        <dgm:layoutNode name="ellipse7" styleLbl="vennNode1">
          <dgm:varLst>
            <dgm:bulletEnabled val="1"/>
          </dgm:varLst>
          <dgm:alg type="tx"/>
          <dgm:choose name="Name87">
            <dgm:if name="Name88" func="var" arg="dir" op="equ" val="norm">
              <dgm:shape xmlns:r="http://schemas.openxmlformats.org/officeDocument/2006/relationships" type="ellipse" r:blip="">
                <dgm:adjLst/>
              </dgm:shape>
              <dgm:presOf axis="ch desOrSelf" ptType="node node" st="7 1" cnt="1 0"/>
            </dgm:if>
            <dgm:else name="Name89">
              <dgm:shape xmlns:r="http://schemas.openxmlformats.org/officeDocument/2006/relationships" type="ellipse" r:blip="" zOrderOff="-12">
                <dgm:adjLst/>
              </dgm:shape>
              <dgm:presOf axis="ch desOrSelf" ptType="node node" st="1 1" cnt="1 0"/>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val="norm"/>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dgm:bevelT w="120900" h="88900" prst="circle"/>
      <dgm: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dgm:bevelT w="120900" h="88900" prst="circle"/>
      <dgm: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dgm:bevelT w="120900" h="88900" prst="circle"/>
      <dgm: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dgm:bevelT w="120900" h="88900" prst="circle"/>
      <dgm: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dgm:bevelT w="120900" h="88900" prst="circle"/>
      <dgm: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dgm:bevelT w="120900" h="88900" prst="circle"/>
      <dgm: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dgm:bevelT w="120900" h="88900" prst="circle"/>
      <dgm: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dgm:bevelT w="120900" h="88900" prst="circle"/>
      <dgm: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prstMaterial="plastic" z="127000">
      <dgm:bevelT w="88900" h="88900" prst="circle"/>
      <dgm: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dgm:bevelT w="88900" h="88900" prst="circle"/>
      <dgm: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prstMaterial="plastic" z="-190500">
      <dgm:bevelT w="88900" h="88900" prst="circle"/>
      <dgm: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prstMaterial="plastic" z="-80000">
      <dgm:bevelT w="50800" h="50800" prst="circle"/>
      <dgm: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prstMaterial="plastic" z="127000">
      <dgm:bevelT w="50800" h="50800" prst="circle"/>
      <dgm: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prstMaterial="plastic" z="-190500">
      <dgm:bevelT w="50800" h="50800" prst="circle"/>
      <dgm: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prstMaterial="matte" z="-4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z="127000"/>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dgm:bevelT w="120900" h="88900" prst="circle"/>
      <dgm: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dgm:bevelT w="120900" h="88900" prst="circle"/>
      <dgm: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dgm:bevelT w="120900" h="88900" prst="circle"/>
      <dgm: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dgm:bevelT w="120900" h="88900" prst="circle"/>
      <dgm: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prstMaterial="plastic" z="-100000">
      <dgm:bevelT w="120900" h="88900" prst="circle"/>
      <dgm: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prstMaterial="plastic" z="-60000">
      <dgm:bevelT w="120900" h="88900" prst="circle"/>
      <dgm: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prstMaterial="plastic" z="-60000">
      <dgm:bevelT w="120900" h="88900" prst="circle"/>
      <dgm: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prstMaterial="plastic" z="-60000">
      <dgm:bevelT w="120900" h="88900" prst="circle"/>
      <dgm: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extrusionH="12700" prstMaterial="plastic" z="190500">
      <dgm:bevelT w="50800" h="50800" prst="circle"/>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extrusionH="12700" prstMaterial="plastic" z="190500">
      <dgm:bevelT w="50800" h="50800" prst="circle"/>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dgm:bevelT w="50800" h="50800" prst="circle"/>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dgm:bevelT w="50800" h="50800" prst="circle"/>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extrusionH="12700" prstMaterial="plastic" z="-190500">
      <dgm:bevelT w="50800" h="50800" prst="circle"/>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extrusionH="12700" prstMaterial="plastic" z="190500">
      <dgm:bevelT w="50800" h="50800" prst="circle"/>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dgm:bevelT w="50800" h="50800" prst="circle"/>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extrusionH="12700" prstMaterial="plastic" z="-190500">
      <dgm:bevelT w="50800" h="50800" prst="circle"/>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extrusionH="12700" prstMaterial="plastic" z="190500">
      <dgm:bevelT w="50800" h="50800" prst="circle"/>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dgm:bevelT w="50800" h="50800" prst="circle"/>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extrusionH="12700" prstMaterial="plastic" z="-190500">
      <dgm:bevelT w="50800" h="50800" prst="circle"/>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extrusionH="12700" prstMaterial="plastic" z="190500">
      <dgm:bevelT w="50800" h="50800" prst="circle"/>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extrusionH="12700" prstMaterial="plastic" z="190500">
      <dgm:bevelT w="50800" h="50800" prst="circle"/>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extrusionH="12700" prstMaterial="plastic" z="190500">
      <dgm:bevelT w="50800" h="50800" prst="circle"/>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extrusionH="12700" prstMaterial="plastic" z="190500">
      <dgm:bevelT w="50800" h="50800" prst="circle"/>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extrusionH="12700" prstMaterial="plastic" z="-190500">
      <dgm:bevelT w="50800" h="50800" prst="circle"/>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extrusionH="12700" prstMaterial="plastic" z="-190500">
      <dgm:bevelT w="50800" h="50800" prst="circle"/>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extrusionH="12700" prstMaterial="matte" z="-190500"/>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plastic" z="190500">
      <dgm:bevelT w="120900" h="88900" prst="circle"/>
      <dgm: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5D2D-DB38-4181-8394-F4E4FF6FF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220713CS6078943 A sathiya</Template>
  <TotalTime>74182</TotalTime>
  <Pages>3</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Sayem Ahsan</dc:creator>
  <cp:lastModifiedBy>Asus</cp:lastModifiedBy>
  <cp:revision>81</cp:revision>
  <cp:lastPrinted>2023-04-08T04:55:00Z</cp:lastPrinted>
  <dcterms:created xsi:type="dcterms:W3CDTF">2023-04-10T05:22:00Z</dcterms:created>
  <dcterms:modified xsi:type="dcterms:W3CDTF">2024-02-06T17:33:00Z</dcterms:modified>
</cp:coreProperties>
</file>